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C7" w:rsidRDefault="007A5FBC">
      <w:r>
        <w:t xml:space="preserve">  </w:t>
      </w:r>
    </w:p>
    <w:p w:rsidR="005256C7" w:rsidRDefault="005256C7"/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9A0DE4" w:rsidTr="00A90B5A">
        <w:trPr>
          <w:trHeight w:val="34"/>
        </w:trPr>
        <w:tc>
          <w:tcPr>
            <w:tcW w:w="10180" w:type="dxa"/>
          </w:tcPr>
          <w:p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993BFA" w:rsidRDefault="00993BFA" w:rsidP="005A733A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993BFA" w:rsidRDefault="00993BFA" w:rsidP="00DD3367">
            <w:pPr>
              <w:rPr>
                <w:rFonts w:ascii="Arial" w:hAnsi="Arial"/>
                <w:b/>
                <w:sz w:val="28"/>
              </w:rPr>
            </w:pPr>
          </w:p>
          <w:p w:rsidR="00F527EE" w:rsidRPr="00F527EE" w:rsidRDefault="005A733A" w:rsidP="005A733A">
            <w:pPr>
              <w:jc w:val="center"/>
              <w:rPr>
                <w:rFonts w:ascii="Arial" w:hAnsi="Arial"/>
                <w:b/>
                <w:sz w:val="28"/>
              </w:rPr>
            </w:pPr>
            <w:r w:rsidRPr="00DD3367">
              <w:rPr>
                <w:rFonts w:ascii="Arial" w:hAnsi="Arial"/>
                <w:b/>
                <w:sz w:val="40"/>
                <w:szCs w:val="40"/>
              </w:rPr>
              <w:t>St</w:t>
            </w:r>
            <w:r w:rsidR="00A23C7A" w:rsidRPr="00DD3367">
              <w:rPr>
                <w:rFonts w:ascii="Arial" w:hAnsi="Arial"/>
                <w:b/>
                <w:sz w:val="40"/>
                <w:szCs w:val="40"/>
              </w:rPr>
              <w:t>yringsdokument</w:t>
            </w:r>
          </w:p>
        </w:tc>
      </w:tr>
    </w:tbl>
    <w:p w:rsidR="00B44A4D" w:rsidRDefault="00B44A4D"/>
    <w:p w:rsidR="00F527EE" w:rsidRDefault="00F850DE" w:rsidP="00F850DE">
      <w:pPr>
        <w:tabs>
          <w:tab w:val="left" w:pos="8256"/>
        </w:tabs>
      </w:pPr>
      <w:r>
        <w:tab/>
      </w:r>
    </w:p>
    <w:p w:rsidR="00F527EE" w:rsidRDefault="00F527EE"/>
    <w:p w:rsidR="00DD3367" w:rsidRDefault="00DD3367"/>
    <w:p w:rsidR="00DD3367" w:rsidRDefault="00DD3367"/>
    <w:p w:rsidR="00F527EE" w:rsidRDefault="00F527EE"/>
    <w:p w:rsidR="00F527EE" w:rsidRDefault="00F527EE" w:rsidP="00DD3367">
      <w:pPr>
        <w:rPr>
          <w:rFonts w:ascii="Arial" w:hAnsi="Arial"/>
          <w:b/>
          <w:caps/>
          <w:kern w:val="28"/>
          <w:sz w:val="32"/>
        </w:rPr>
      </w:pPr>
    </w:p>
    <w:p w:rsidR="00F527EE" w:rsidRDefault="00F527EE" w:rsidP="00F527EE">
      <w:pPr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&lt;</w:t>
      </w:r>
      <w:r w:rsidRPr="00846B76">
        <w:rPr>
          <w:rFonts w:ascii="Arial" w:hAnsi="Arial"/>
          <w:b/>
          <w:caps/>
          <w:kern w:val="28"/>
          <w:sz w:val="32"/>
        </w:rPr>
        <w:t>Navn på prosjekt</w:t>
      </w:r>
      <w:r>
        <w:rPr>
          <w:rFonts w:ascii="Arial" w:hAnsi="Arial"/>
          <w:b/>
          <w:caps/>
          <w:kern w:val="28"/>
          <w:sz w:val="32"/>
        </w:rPr>
        <w:t>&gt;</w:t>
      </w:r>
    </w:p>
    <w:p w:rsidR="00524174" w:rsidRDefault="00524174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:rsidR="00524174" w:rsidRDefault="00524174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:rsidR="00F07B71" w:rsidRDefault="00F07B71" w:rsidP="00F527EE">
      <w:pPr>
        <w:jc w:val="center"/>
        <w:rPr>
          <w:rFonts w:ascii="Arial" w:hAnsi="Arial"/>
          <w:b/>
          <w:caps/>
          <w:kern w:val="28"/>
          <w:sz w:val="32"/>
        </w:rPr>
      </w:pPr>
    </w:p>
    <w:p w:rsidR="00F527EE" w:rsidRPr="00846B76" w:rsidRDefault="00F527EE" w:rsidP="00F527EE">
      <w:pPr>
        <w:rPr>
          <w:rFonts w:ascii="Arial" w:hAnsi="Arial"/>
          <w:b/>
          <w:caps/>
          <w:kern w:val="28"/>
          <w:sz w:val="32"/>
        </w:rPr>
      </w:pPr>
    </w:p>
    <w:p w:rsidR="00F527EE" w:rsidRDefault="00F527EE"/>
    <w:p w:rsidR="00F527EE" w:rsidRDefault="00F527EE"/>
    <w:p w:rsidR="00F527EE" w:rsidRDefault="00F527EE"/>
    <w:p w:rsidR="00F527EE" w:rsidRDefault="00F527EE"/>
    <w:p w:rsidR="00F527EE" w:rsidRDefault="00F527EE"/>
    <w:p w:rsidR="00F527EE" w:rsidRDefault="00F527EE"/>
    <w:p w:rsidR="00524174" w:rsidRPr="00DD3367" w:rsidRDefault="00524174" w:rsidP="00524174">
      <w:pPr>
        <w:rPr>
          <w:iCs/>
          <w:sz w:val="20"/>
        </w:rPr>
      </w:pPr>
      <w:r w:rsidRPr="00DD3367">
        <w:rPr>
          <w:iCs/>
          <w:sz w:val="20"/>
        </w:rPr>
        <w:t xml:space="preserve">Denne fylles ut ved behandling. </w:t>
      </w:r>
    </w:p>
    <w:p w:rsidR="00524174" w:rsidRPr="00DD3367" w:rsidRDefault="00524174" w:rsidP="00524174">
      <w:pPr>
        <w:rPr>
          <w:i/>
          <w:iCs/>
          <w:sz w:val="20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6832E4" w:rsidRPr="00DD3367" w:rsidTr="006832E4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Prosjektnummer</w:t>
            </w:r>
            <w:r w:rsidR="005F56A3" w:rsidRPr="00DD3367">
              <w:rPr>
                <w:rFonts w:ascii="Times New Roman" w:hAnsi="Times New Roman"/>
                <w:b/>
                <w:color w:val="000000"/>
                <w:sz w:val="20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32E4" w:rsidRPr="00DD3367" w:rsidRDefault="00A103F7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Saksnummer</w:t>
            </w:r>
            <w:r w:rsidR="005F56A3" w:rsidRPr="00DD3367">
              <w:rPr>
                <w:rFonts w:ascii="Times New Roman" w:hAnsi="Times New Roman"/>
                <w:b/>
                <w:color w:val="000000"/>
                <w:sz w:val="20"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6832E4" w:rsidRPr="00DD3367" w:rsidTr="006832E4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832E4" w:rsidRPr="00DD3367" w:rsidRDefault="006832E4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227DF" w:rsidRPr="00DD3367" w:rsidTr="009B5295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Behandlet av / Prosjekteier: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Utarbeidet av</w:t>
            </w:r>
            <w:r w:rsidR="005F56A3" w:rsidRPr="00DD3367">
              <w:rPr>
                <w:rFonts w:ascii="Times New Roman" w:hAnsi="Times New Roman"/>
                <w:b/>
                <w:color w:val="000000"/>
                <w:sz w:val="20"/>
              </w:rPr>
              <w:t>:</w:t>
            </w:r>
          </w:p>
        </w:tc>
      </w:tr>
      <w:tr w:rsidR="009227DF" w:rsidRPr="00DD3367" w:rsidTr="009B5295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4F499D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&lt;navn&gt;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9B5295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&lt;navn&gt;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Beslutning: </w:t>
            </w:r>
          </w:p>
          <w:p w:rsidR="009227DF" w:rsidRPr="00DD3367" w:rsidRDefault="009227DF" w:rsidP="001C07C8">
            <w:pPr>
              <w:pStyle w:val="Ledetekst"/>
              <w:rPr>
                <w:rFonts w:ascii="Times New Roman" w:hAnsi="Times New Roman"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color w:val="000000"/>
                <w:sz w:val="20"/>
              </w:rPr>
              <w:t xml:space="preserve">  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 xml:space="preserve">&lt;Avsluttes/starte gjennomføring/ øvrige vurderinger må gjøres&gt; </w:t>
            </w:r>
          </w:p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</w:p>
        </w:tc>
      </w:tr>
      <w:tr w:rsidR="009227DF" w:rsidRPr="00DD3367" w:rsidTr="004115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524174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Bemanning av neste fase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857834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Neste fase ferdig:</w:t>
            </w:r>
          </w:p>
        </w:tc>
      </w:tr>
      <w:tr w:rsidR="009227DF" w:rsidRPr="00DD3367" w:rsidTr="0041151A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 xml:space="preserve">Prosjektleder: </w:t>
            </w:r>
          </w:p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>&lt;dato&gt;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227DF" w:rsidRPr="00DD3367" w:rsidRDefault="009227DF" w:rsidP="0041151A">
            <w:pPr>
              <w:pStyle w:val="Ledeteks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>Signatur</w:t>
            </w:r>
            <w:r w:rsidR="00BB5DCE"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 ved godkjenning</w:t>
            </w:r>
            <w:r w:rsidRPr="00DD3367">
              <w:rPr>
                <w:rFonts w:ascii="Times New Roman" w:hAnsi="Times New Roman"/>
                <w:b/>
                <w:color w:val="000000"/>
                <w:sz w:val="20"/>
              </w:rPr>
              <w:t xml:space="preserve"> (prosjekteier)</w:t>
            </w:r>
          </w:p>
        </w:tc>
      </w:tr>
      <w:tr w:rsidR="009227DF" w:rsidRPr="00DD3367" w:rsidTr="0041151A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7DF" w:rsidRPr="00DD3367" w:rsidRDefault="009227DF" w:rsidP="001C07C8">
            <w:pPr>
              <w:tabs>
                <w:tab w:val="left" w:pos="6332"/>
              </w:tabs>
              <w:spacing w:before="60"/>
              <w:rPr>
                <w:color w:val="000000"/>
                <w:sz w:val="20"/>
              </w:rPr>
            </w:pPr>
          </w:p>
          <w:p w:rsidR="009227DF" w:rsidRPr="00DD3367" w:rsidRDefault="009227DF" w:rsidP="001C07C8">
            <w:pPr>
              <w:tabs>
                <w:tab w:val="left" w:pos="6332"/>
              </w:tabs>
              <w:spacing w:before="60"/>
              <w:rPr>
                <w:color w:val="000000"/>
                <w:sz w:val="20"/>
              </w:rPr>
            </w:pPr>
            <w:r w:rsidRPr="00DD3367">
              <w:rPr>
                <w:color w:val="000000"/>
                <w:sz w:val="20"/>
              </w:rPr>
              <w:tab/>
            </w:r>
          </w:p>
        </w:tc>
      </w:tr>
    </w:tbl>
    <w:p w:rsidR="00DD3367" w:rsidRDefault="00DD3367" w:rsidP="00524174"/>
    <w:p w:rsidR="00DD3367" w:rsidRDefault="00DD3367">
      <w:r>
        <w:br w:type="page"/>
      </w:r>
    </w:p>
    <w:p w:rsidR="00524174" w:rsidRDefault="00524174" w:rsidP="00524174"/>
    <w:bookmarkStart w:id="0" w:name="_Toc475263012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275070075"/>
        <w:docPartObj>
          <w:docPartGallery w:val="Table of Contents"/>
          <w:docPartUnique/>
        </w:docPartObj>
      </w:sdtPr>
      <w:sdtEndPr/>
      <w:sdtContent>
        <w:p w:rsidR="00001355" w:rsidRDefault="00001355">
          <w:pPr>
            <w:pStyle w:val="Overskriftforinnholdsfortegnelse"/>
          </w:pPr>
          <w:r>
            <w:t>Innhold</w:t>
          </w:r>
        </w:p>
        <w:p w:rsidR="00552745" w:rsidRDefault="00001355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3145" w:history="1">
            <w:r w:rsidR="00552745" w:rsidRPr="00A15926">
              <w:rPr>
                <w:rStyle w:val="Hyperkobling"/>
                <w:noProof/>
              </w:rPr>
              <w:t>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Bakgrunn og begrunnelse for prosjektet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_Toc473793145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6" w:history="1">
            <w:r w:rsidR="00552745" w:rsidRPr="00A15926">
              <w:rPr>
                <w:rStyle w:val="Hyperkobling"/>
                <w:noProof/>
              </w:rPr>
              <w:t>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Prosjektets mål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_Toc473793146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7" w:history="1">
            <w:r w:rsidR="00552745" w:rsidRPr="00A15926">
              <w:rPr>
                <w:rStyle w:val="Hyperkobling"/>
                <w:noProof/>
              </w:rPr>
              <w:t>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Beskrivelse av prosjektproduktet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_Toc473793147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8" w:history="1">
            <w:r w:rsidR="00552745" w:rsidRPr="00A15926">
              <w:rPr>
                <w:rStyle w:val="Hyperkobling"/>
                <w:noProof/>
              </w:rPr>
              <w:t>3.1.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Beskrivelse av hovedproduktene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_Toc473793148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4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49" w:history="1">
            <w:r w:rsidR="00552745" w:rsidRPr="00A15926">
              <w:rPr>
                <w:rStyle w:val="Hyperkobling"/>
                <w:noProof/>
              </w:rPr>
              <w:t>3.2.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Produktnedbrytningsstruktur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_Toc473793149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5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0" w:history="1">
            <w:r w:rsidR="00552745" w:rsidRPr="00A15926">
              <w:rPr>
                <w:rStyle w:val="Hyperkobling"/>
                <w:noProof/>
              </w:rPr>
              <w:t>3.3.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Beskrivelse av produktene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_Toc473793150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5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1" w:history="1">
            <w:r w:rsidR="00552745" w:rsidRPr="00A15926">
              <w:rPr>
                <w:rStyle w:val="Hyperkobling"/>
                <w:noProof/>
              </w:rPr>
              <w:t>4.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Interessenter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_Toc473793151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6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2" w:history="1">
            <w:r w:rsidR="00552745" w:rsidRPr="00A15926">
              <w:rPr>
                <w:rStyle w:val="Hyperkobling"/>
                <w:noProof/>
              </w:rPr>
              <w:t>4.1.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Interessentoversikt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_Toc473793152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6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3" w:history="1">
            <w:r w:rsidR="00552745" w:rsidRPr="00A15926">
              <w:rPr>
                <w:rStyle w:val="Hyperkobling"/>
                <w:noProof/>
              </w:rPr>
              <w:t>4.2.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Kommunikasjonsstrategi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_Toc473793153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6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4" w:history="1">
            <w:r w:rsidR="00552745" w:rsidRPr="00A15926">
              <w:rPr>
                <w:rStyle w:val="Hyperkobling"/>
                <w:noProof/>
              </w:rPr>
              <w:t>5.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Rammebetingelser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_Toc473793154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5" w:history="1">
            <w:r w:rsidR="00552745" w:rsidRPr="00A15926">
              <w:rPr>
                <w:rStyle w:val="Hyperkobling"/>
                <w:noProof/>
              </w:rPr>
              <w:t>5.1.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Føringer for prosjektet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_Toc473793155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6" w:history="1">
            <w:r w:rsidR="00552745" w:rsidRPr="00A15926">
              <w:rPr>
                <w:rStyle w:val="Hyperkobling"/>
                <w:noProof/>
              </w:rPr>
              <w:t>5.2.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Prosjektets avgrensninger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_Toc473793156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7" w:history="1">
            <w:r w:rsidR="00552745" w:rsidRPr="00A15926">
              <w:rPr>
                <w:rStyle w:val="Hyperkobling"/>
                <w:noProof/>
              </w:rPr>
              <w:t>5.3.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Prinsipielle spørsmål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_Toc473793157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8" w:history="1">
            <w:r w:rsidR="00552745" w:rsidRPr="00A15926">
              <w:rPr>
                <w:rStyle w:val="Hyperkobling"/>
                <w:noProof/>
              </w:rPr>
              <w:t>5.4.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Rettslige reguleringer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_Toc473793158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59" w:history="1">
            <w:r w:rsidR="00552745" w:rsidRPr="00A15926">
              <w:rPr>
                <w:rStyle w:val="Hyperkobling"/>
                <w:noProof/>
              </w:rPr>
              <w:t>6.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Organisering, roller og ansvar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_Toc473793159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0" w:history="1">
            <w:r w:rsidR="00552745" w:rsidRPr="00A15926">
              <w:rPr>
                <w:rStyle w:val="Hyperkobling"/>
                <w:noProof/>
              </w:rPr>
              <w:t>6.1.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Prosjektorganisering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_Toc473793160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1" w:history="1">
            <w:r w:rsidR="00552745" w:rsidRPr="00A15926">
              <w:rPr>
                <w:rStyle w:val="Hyperkobling"/>
                <w:noProof/>
              </w:rPr>
              <w:t>6.2.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Rollebeskrivelser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_Toc473793161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7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2" w:history="1">
            <w:r w:rsidR="00552745" w:rsidRPr="00A15926">
              <w:rPr>
                <w:rStyle w:val="Hyperkobling"/>
                <w:noProof/>
              </w:rPr>
              <w:t>7.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Strategi for gjennomføring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_Toc473793162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9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3" w:history="1">
            <w:r w:rsidR="00552745" w:rsidRPr="00A15926">
              <w:rPr>
                <w:rStyle w:val="Hyperkobling"/>
                <w:noProof/>
              </w:rPr>
              <w:t>8.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Prosjektets avhengigheter og forutsetninger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_Toc473793163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9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4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4" w:history="1">
            <w:r w:rsidR="00552745" w:rsidRPr="00A15926">
              <w:rPr>
                <w:rStyle w:val="Hyperkobling"/>
                <w:noProof/>
              </w:rPr>
              <w:t>9.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Prosjektplan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_Toc473793164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5" w:history="1">
            <w:r w:rsidR="00552745" w:rsidRPr="00A15926">
              <w:rPr>
                <w:rStyle w:val="Hyperkobling"/>
                <w:noProof/>
              </w:rPr>
              <w:t>9.1.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Faser og hovedleveranser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_Toc473793165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6" w:history="1">
            <w:r w:rsidR="00552745" w:rsidRPr="00A15926">
              <w:rPr>
                <w:rStyle w:val="Hyperkobling"/>
                <w:noProof/>
              </w:rPr>
              <w:t>9.2.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Relevant informasjon og erfaringer fra tidligere prosjekter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_Toc473793166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7" w:history="1">
            <w:r w:rsidR="00552745" w:rsidRPr="00A15926">
              <w:rPr>
                <w:rStyle w:val="Hyperkobling"/>
                <w:noProof/>
              </w:rPr>
              <w:t>9.3.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Periodisert budsjett og investeringsplan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_Toc473793167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8" w:history="1">
            <w:r w:rsidR="00552745" w:rsidRPr="00A15926">
              <w:rPr>
                <w:rStyle w:val="Hyperkobling"/>
                <w:noProof/>
              </w:rPr>
              <w:t>9.4.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Vurdering av prosjektets usikkerheter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_Toc473793168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10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69" w:history="1">
            <w:r w:rsidR="00552745" w:rsidRPr="00A15926">
              <w:rPr>
                <w:rStyle w:val="Hyperkobling"/>
                <w:noProof/>
              </w:rPr>
              <w:t>9.5.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Prosjektstyring og rapporteringsmekanismer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_Toc473793169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11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66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70" w:history="1">
            <w:r w:rsidR="00552745" w:rsidRPr="00A15926">
              <w:rPr>
                <w:rStyle w:val="Hyperkobling"/>
                <w:noProof/>
              </w:rPr>
              <w:t>10.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Toleranser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_Toc473793170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11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52745" w:rsidRDefault="00666C34">
          <w:pPr>
            <w:pStyle w:val="INNH1"/>
            <w:tabs>
              <w:tab w:val="left" w:pos="66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3793171" w:history="1">
            <w:r w:rsidR="00552745" w:rsidRPr="00A15926">
              <w:rPr>
                <w:rStyle w:val="Hyperkobling"/>
                <w:noProof/>
              </w:rPr>
              <w:t>11.</w:t>
            </w:r>
            <w:r w:rsidR="005527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745" w:rsidRPr="00A15926">
              <w:rPr>
                <w:rStyle w:val="Hyperkobling"/>
                <w:noProof/>
              </w:rPr>
              <w:t>Veiledning - Styringsdokument</w:t>
            </w:r>
            <w:r w:rsidR="00552745">
              <w:rPr>
                <w:noProof/>
                <w:webHidden/>
              </w:rPr>
              <w:tab/>
            </w:r>
            <w:r w:rsidR="00552745">
              <w:rPr>
                <w:noProof/>
                <w:webHidden/>
              </w:rPr>
              <w:fldChar w:fldCharType="begin"/>
            </w:r>
            <w:r w:rsidR="00552745">
              <w:rPr>
                <w:noProof/>
                <w:webHidden/>
              </w:rPr>
              <w:instrText xml:space="preserve"> PAGEREF _Toc473793171 \h </w:instrText>
            </w:r>
            <w:r w:rsidR="00552745">
              <w:rPr>
                <w:noProof/>
                <w:webHidden/>
              </w:rPr>
            </w:r>
            <w:r w:rsidR="00552745">
              <w:rPr>
                <w:noProof/>
                <w:webHidden/>
              </w:rPr>
              <w:fldChar w:fldCharType="separate"/>
            </w:r>
            <w:r w:rsidR="00552745">
              <w:rPr>
                <w:noProof/>
                <w:webHidden/>
              </w:rPr>
              <w:t>13</w:t>
            </w:r>
            <w:r w:rsidR="00552745">
              <w:rPr>
                <w:noProof/>
                <w:webHidden/>
              </w:rPr>
              <w:fldChar w:fldCharType="end"/>
            </w:r>
          </w:hyperlink>
        </w:p>
        <w:p w:rsidR="00520E0F" w:rsidRDefault="00001355" w:rsidP="00E57516">
          <w:r>
            <w:rPr>
              <w:b/>
              <w:bCs/>
            </w:rPr>
            <w:fldChar w:fldCharType="end"/>
          </w:r>
        </w:p>
      </w:sdtContent>
    </w:sdt>
    <w:p w:rsidR="00F527EE" w:rsidRPr="009B73E8" w:rsidRDefault="00524174" w:rsidP="00E57516">
      <w:r>
        <w:br w:type="page"/>
      </w:r>
      <w:r w:rsidR="00F527EE" w:rsidRPr="009B73E8">
        <w:lastRenderedPageBreak/>
        <w:t>ENDRINGSLOGG</w:t>
      </w:r>
      <w:bookmarkEnd w:id="0"/>
    </w:p>
    <w:p w:rsidR="00977F1B" w:rsidRDefault="004A1C97" w:rsidP="003E7CDF">
      <w:pPr>
        <w:pStyle w:val="Ekstrastil2"/>
        <w:ind w:right="142"/>
      </w:pPr>
      <w:r w:rsidRPr="003A09EB">
        <w:t>[</w:t>
      </w:r>
      <w:r w:rsidR="00882E1D">
        <w:t xml:space="preserve">Ved større endringer </w:t>
      </w:r>
      <w:r w:rsidR="000A7C4F">
        <w:t>i styringsdokumentet</w:t>
      </w:r>
      <w:r w:rsidR="001F0D05">
        <w:t xml:space="preserve"> </w:t>
      </w:r>
      <w:r w:rsidR="00882E1D">
        <w:t>som krever g</w:t>
      </w:r>
      <w:r w:rsidR="00860A2C">
        <w:t>odkjenning fra prosjekteier, skal</w:t>
      </w:r>
      <w:r w:rsidR="00882E1D">
        <w:t xml:space="preserve"> prosjektlederen oppdatere endringsloggen. Her skal det angis hvilke endringer som er gjort, hvem som har gjort endringen, og hvem som har godkjent at endringen blir foretatt. Som et mini</w:t>
      </w:r>
      <w:r w:rsidR="000A7C4F">
        <w:t>mum skal styringsdokumentet</w:t>
      </w:r>
      <w:r w:rsidR="00882E1D">
        <w:t xml:space="preserve"> oppdateres i forbindelse med hver faseovergang.</w:t>
      </w:r>
      <w:r w:rsidR="00BD23A5">
        <w:t>]</w:t>
      </w:r>
      <w:r w:rsidR="00882E1D">
        <w:t xml:space="preserve"> </w:t>
      </w:r>
    </w:p>
    <w:p w:rsidR="00882E1D" w:rsidRPr="00EF71DD" w:rsidRDefault="00882E1D" w:rsidP="00EF71DD">
      <w:pPr>
        <w:rPr>
          <w:color w:val="59595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3402"/>
        <w:gridCol w:w="1984"/>
        <w:gridCol w:w="1701"/>
      </w:tblGrid>
      <w:tr w:rsidR="00F527EE" w:rsidRPr="00F527EE" w:rsidTr="00F850DE">
        <w:trPr>
          <w:tblHeader/>
        </w:trPr>
        <w:tc>
          <w:tcPr>
            <w:tcW w:w="1101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Versjon</w:t>
            </w:r>
          </w:p>
        </w:tc>
        <w:tc>
          <w:tcPr>
            <w:tcW w:w="1134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Dato</w:t>
            </w:r>
          </w:p>
        </w:tc>
        <w:tc>
          <w:tcPr>
            <w:tcW w:w="3402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Endring</w:t>
            </w:r>
          </w:p>
        </w:tc>
        <w:tc>
          <w:tcPr>
            <w:tcW w:w="1984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Produsent</w:t>
            </w:r>
          </w:p>
        </w:tc>
        <w:tc>
          <w:tcPr>
            <w:tcW w:w="1701" w:type="dxa"/>
            <w:shd w:val="clear" w:color="auto" w:fill="FFFFFF"/>
          </w:tcPr>
          <w:p w:rsidR="00F527EE" w:rsidRPr="00F527EE" w:rsidRDefault="00F527EE" w:rsidP="00E57516">
            <w:pPr>
              <w:keepNext/>
            </w:pPr>
            <w:r w:rsidRPr="00F527EE">
              <w:t>Godkjent</w:t>
            </w:r>
          </w:p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  <w:tr w:rsidR="00F527EE" w:rsidTr="00F850DE">
        <w:tc>
          <w:tcPr>
            <w:tcW w:w="1101" w:type="dxa"/>
          </w:tcPr>
          <w:p w:rsidR="00F527EE" w:rsidRDefault="00F527EE" w:rsidP="00CB0FDA"/>
        </w:tc>
        <w:tc>
          <w:tcPr>
            <w:tcW w:w="1134" w:type="dxa"/>
          </w:tcPr>
          <w:p w:rsidR="00F527EE" w:rsidRDefault="00F527EE" w:rsidP="00CB0FDA"/>
        </w:tc>
        <w:tc>
          <w:tcPr>
            <w:tcW w:w="3402" w:type="dxa"/>
          </w:tcPr>
          <w:p w:rsidR="00F527EE" w:rsidRDefault="00F527EE" w:rsidP="00CB0FDA"/>
        </w:tc>
        <w:tc>
          <w:tcPr>
            <w:tcW w:w="1984" w:type="dxa"/>
          </w:tcPr>
          <w:p w:rsidR="00F527EE" w:rsidRDefault="00F527EE" w:rsidP="00CB0FDA"/>
        </w:tc>
        <w:tc>
          <w:tcPr>
            <w:tcW w:w="1701" w:type="dxa"/>
          </w:tcPr>
          <w:p w:rsidR="00F527EE" w:rsidRDefault="00F527EE" w:rsidP="00CB0FDA"/>
        </w:tc>
      </w:tr>
    </w:tbl>
    <w:p w:rsidR="00F527EE" w:rsidRDefault="00F527EE" w:rsidP="00F527EE">
      <w:pPr>
        <w:jc w:val="center"/>
        <w:outlineLvl w:val="0"/>
        <w:rPr>
          <w:b/>
        </w:rPr>
      </w:pPr>
    </w:p>
    <w:p w:rsidR="00F527EE" w:rsidRDefault="00F527EE"/>
    <w:p w:rsidR="008B015A" w:rsidRDefault="00552745">
      <w:r>
        <w:t xml:space="preserve"> </w:t>
      </w:r>
    </w:p>
    <w:p w:rsidR="00F527EE" w:rsidRPr="009B73E8" w:rsidRDefault="00EF71DD" w:rsidP="00B22153">
      <w:pPr>
        <w:pStyle w:val="Undertittel"/>
        <w:rPr>
          <w:rFonts w:ascii="Times New Roman" w:hAnsi="Times New Roman"/>
          <w:sz w:val="24"/>
          <w:szCs w:val="24"/>
        </w:rPr>
      </w:pPr>
      <w:r w:rsidRPr="009B73E8">
        <w:rPr>
          <w:rFonts w:ascii="Times New Roman" w:hAnsi="Times New Roman"/>
          <w:sz w:val="24"/>
          <w:szCs w:val="24"/>
        </w:rPr>
        <w:t>DISTRIBUSJONSLOGG</w:t>
      </w:r>
    </w:p>
    <w:p w:rsidR="00EF71DD" w:rsidRPr="00EF71DD" w:rsidRDefault="00EF71DD" w:rsidP="003E7CDF">
      <w:pPr>
        <w:pStyle w:val="Ekstrastil2"/>
        <w:ind w:right="425"/>
      </w:pPr>
      <w:r w:rsidRPr="00EF71DD">
        <w:t>[</w:t>
      </w:r>
      <w:r w:rsidR="001F0D05">
        <w:t>For å sikre at alle relev</w:t>
      </w:r>
      <w:r w:rsidR="005D6882">
        <w:t xml:space="preserve">ante interessenter har mottatt </w:t>
      </w:r>
      <w:r w:rsidR="001F0D05">
        <w:t>siste ve</w:t>
      </w:r>
      <w:r w:rsidR="000A7C4F">
        <w:t>rsjon av styringsdokumentet</w:t>
      </w:r>
      <w:r w:rsidR="001F0D05">
        <w:t>, må distribusj</w:t>
      </w:r>
      <w:r w:rsidR="005D6882">
        <w:t xml:space="preserve">onsloggen oppdateres </w:t>
      </w:r>
      <w:r w:rsidR="001F0D05">
        <w:t>i tråd med versjonshåndteringen.</w:t>
      </w:r>
      <w:r w:rsidRPr="00EF71DD">
        <w:t>]</w:t>
      </w:r>
    </w:p>
    <w:p w:rsidR="00EF71DD" w:rsidRDefault="00EF71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559"/>
        <w:gridCol w:w="4394"/>
      </w:tblGrid>
      <w:tr w:rsidR="00EF71DD" w:rsidRPr="00F527EE" w:rsidTr="00F850DE">
        <w:trPr>
          <w:trHeight w:val="294"/>
          <w:tblHeader/>
        </w:trPr>
        <w:tc>
          <w:tcPr>
            <w:tcW w:w="3369" w:type="dxa"/>
            <w:shd w:val="clear" w:color="auto" w:fill="FFFFFF"/>
          </w:tcPr>
          <w:p w:rsidR="00EF71DD" w:rsidRPr="00F527EE" w:rsidRDefault="00EF71DD" w:rsidP="00E57516">
            <w:pPr>
              <w:keepNext/>
            </w:pPr>
            <w:r w:rsidRPr="00F527EE">
              <w:t>Versjon</w:t>
            </w:r>
            <w:r w:rsidR="00F850DE">
              <w:t xml:space="preserve"> distribuert</w:t>
            </w:r>
          </w:p>
        </w:tc>
        <w:tc>
          <w:tcPr>
            <w:tcW w:w="1559" w:type="dxa"/>
            <w:shd w:val="clear" w:color="auto" w:fill="FFFFFF"/>
          </w:tcPr>
          <w:p w:rsidR="00EF71DD" w:rsidRPr="00F527EE" w:rsidRDefault="00EF71DD" w:rsidP="00E57516">
            <w:pPr>
              <w:keepNext/>
            </w:pPr>
            <w:r w:rsidRPr="00F527EE">
              <w:t>Dato</w:t>
            </w:r>
          </w:p>
        </w:tc>
        <w:tc>
          <w:tcPr>
            <w:tcW w:w="4394" w:type="dxa"/>
            <w:shd w:val="clear" w:color="auto" w:fill="FFFFFF"/>
          </w:tcPr>
          <w:p w:rsidR="00EF71DD" w:rsidRPr="00F527EE" w:rsidRDefault="00EF71DD" w:rsidP="00E57516">
            <w:pPr>
              <w:keepNext/>
            </w:pPr>
            <w:r>
              <w:t>Navn</w:t>
            </w:r>
          </w:p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  <w:tr w:rsidR="00EF71DD" w:rsidTr="00F850DE">
        <w:trPr>
          <w:trHeight w:val="294"/>
        </w:trPr>
        <w:tc>
          <w:tcPr>
            <w:tcW w:w="3369" w:type="dxa"/>
          </w:tcPr>
          <w:p w:rsidR="00EF71DD" w:rsidRDefault="00EF71DD" w:rsidP="001C07C8"/>
        </w:tc>
        <w:tc>
          <w:tcPr>
            <w:tcW w:w="1559" w:type="dxa"/>
          </w:tcPr>
          <w:p w:rsidR="00EF71DD" w:rsidRDefault="00EF71DD" w:rsidP="001C07C8"/>
        </w:tc>
        <w:tc>
          <w:tcPr>
            <w:tcW w:w="4394" w:type="dxa"/>
          </w:tcPr>
          <w:p w:rsidR="00EF71DD" w:rsidRDefault="00EF71DD" w:rsidP="001C07C8"/>
        </w:tc>
      </w:tr>
    </w:tbl>
    <w:p w:rsidR="00EF71DD" w:rsidRDefault="00EF71DD" w:rsidP="00EF71DD">
      <w:pPr>
        <w:jc w:val="center"/>
        <w:outlineLvl w:val="0"/>
        <w:rPr>
          <w:b/>
        </w:rPr>
      </w:pPr>
    </w:p>
    <w:p w:rsidR="00532C1D" w:rsidRDefault="00532C1D"/>
    <w:p w:rsidR="00F527EE" w:rsidRDefault="00F527EE"/>
    <w:p w:rsidR="00524174" w:rsidRDefault="00524174">
      <w:r>
        <w:br w:type="page"/>
      </w:r>
    </w:p>
    <w:p w:rsidR="002D77C4" w:rsidRPr="006E1AEC" w:rsidRDefault="002D77C4" w:rsidP="00003B07">
      <w:pPr>
        <w:pStyle w:val="Overskrift1"/>
        <w:ind w:left="709" w:hanging="709"/>
      </w:pPr>
      <w:bookmarkStart w:id="1" w:name="_Toc462300721"/>
      <w:bookmarkStart w:id="2" w:name="_Toc473793145"/>
      <w:r>
        <w:lastRenderedPageBreak/>
        <w:t>Bakgrunn</w:t>
      </w:r>
      <w:r w:rsidR="00DD478E">
        <w:t xml:space="preserve"> </w:t>
      </w:r>
      <w:r>
        <w:t>og begrunnelse for prosjektet</w:t>
      </w:r>
      <w:bookmarkEnd w:id="1"/>
      <w:bookmarkEnd w:id="2"/>
    </w:p>
    <w:p w:rsidR="00003B07" w:rsidRDefault="00003B07" w:rsidP="002D77C4">
      <w:pPr>
        <w:tabs>
          <w:tab w:val="num" w:pos="1440"/>
        </w:tabs>
      </w:pPr>
    </w:p>
    <w:p w:rsidR="002D77C4" w:rsidRDefault="007F203B" w:rsidP="002D77C4">
      <w:pPr>
        <w:tabs>
          <w:tab w:val="num" w:pos="1440"/>
        </w:tabs>
      </w:pPr>
      <w:r>
        <w:t>Prosjektet</w:t>
      </w:r>
      <w:r w:rsidR="00003B07">
        <w:t>s</w:t>
      </w:r>
      <w:r>
        <w:t xml:space="preserve"> bakgrunn, formål og begrunnelse er beskrevet </w:t>
      </w:r>
      <w:r w:rsidR="00AA6F35">
        <w:t xml:space="preserve">i </w:t>
      </w:r>
      <w:r w:rsidR="00DD478E">
        <w:t>prosjektbegrunnelsen, kapittel 2 og 3.</w:t>
      </w:r>
      <w:r w:rsidR="00003B07">
        <w:t xml:space="preserve"> </w:t>
      </w:r>
    </w:p>
    <w:p w:rsidR="00AA6F35" w:rsidRDefault="00AA6F35" w:rsidP="002D77C4">
      <w:pPr>
        <w:tabs>
          <w:tab w:val="num" w:pos="1440"/>
        </w:tabs>
      </w:pPr>
      <w:r>
        <w:t xml:space="preserve">Prosjektets forventede gevinster er beskrevet i </w:t>
      </w:r>
      <w:r w:rsidR="00DD478E">
        <w:t>gevinstrealiseringsplanen, kapittel 3.</w:t>
      </w:r>
    </w:p>
    <w:p w:rsidR="00AA6F35" w:rsidRDefault="00AA6F35" w:rsidP="002D77C4">
      <w:pPr>
        <w:tabs>
          <w:tab w:val="num" w:pos="1440"/>
        </w:tabs>
      </w:pPr>
    </w:p>
    <w:p w:rsidR="00003B07" w:rsidRDefault="00003B07" w:rsidP="002D77C4">
      <w:pPr>
        <w:tabs>
          <w:tab w:val="num" w:pos="1440"/>
        </w:tabs>
      </w:pPr>
      <w:r>
        <w:t xml:space="preserve">Prosjektets styringsdokument (dette dokumentet) </w:t>
      </w:r>
      <w:r w:rsidR="002E2526">
        <w:t xml:space="preserve">beskriver en overordnet plan for prosjektets gjennomføring, herunder mål, hovedprodukter, interessenter, rammebetingelser, organisering, gjennomføringsstrategi, samt overordnet prosjektplan og tilhørende toleranser. </w:t>
      </w:r>
    </w:p>
    <w:p w:rsidR="00003B07" w:rsidRDefault="00003B07" w:rsidP="002D77C4">
      <w:pPr>
        <w:tabs>
          <w:tab w:val="num" w:pos="1440"/>
        </w:tabs>
      </w:pPr>
    </w:p>
    <w:p w:rsidR="00003B07" w:rsidRPr="00994960" w:rsidRDefault="00003B07" w:rsidP="002D77C4">
      <w:pPr>
        <w:tabs>
          <w:tab w:val="num" w:pos="1440"/>
        </w:tabs>
      </w:pPr>
    </w:p>
    <w:p w:rsidR="00FF27CC" w:rsidRDefault="00FF27CC" w:rsidP="002E2526">
      <w:pPr>
        <w:pStyle w:val="Overskrift1"/>
        <w:ind w:left="709" w:hanging="709"/>
      </w:pPr>
      <w:bookmarkStart w:id="3" w:name="_Toc473793146"/>
      <w:bookmarkStart w:id="4" w:name="_Toc462300727"/>
      <w:r>
        <w:t>Prosjektets mål</w:t>
      </w:r>
      <w:bookmarkEnd w:id="3"/>
      <w:r>
        <w:t xml:space="preserve">  </w:t>
      </w:r>
    </w:p>
    <w:p w:rsidR="00FF27CC" w:rsidRPr="009D103D" w:rsidRDefault="00FF27CC" w:rsidP="00FF27CC">
      <w:pPr>
        <w:pStyle w:val="Ekstrastil2"/>
        <w:ind w:right="141"/>
      </w:pPr>
      <w:r w:rsidRPr="00EF71DD">
        <w:t>[</w:t>
      </w:r>
      <w:r>
        <w:t>Beskriv kort målene for prosjektet. Målene skal være koblet til virksomhetens mål og strategiske tenkning, o</w:t>
      </w:r>
      <w:r w:rsidRPr="003660D9">
        <w:t>g skal dekke</w:t>
      </w:r>
      <w:r>
        <w:t xml:space="preserve"> </w:t>
      </w:r>
      <w:r w:rsidRPr="003660D9">
        <w:t>virk</w:t>
      </w:r>
      <w:r>
        <w:t>somhetsmål, effektmål (hvilke endringer prosjektet skal føre til</w:t>
      </w:r>
      <w:r w:rsidRPr="003660D9">
        <w:t>) og resultatmål (</w:t>
      </w:r>
      <w:r>
        <w:t>hva prosjektet skal levere</w:t>
      </w:r>
      <w:r w:rsidRPr="003660D9">
        <w:t xml:space="preserve">). </w:t>
      </w:r>
      <w:r w:rsidR="00A01A39">
        <w:t>Resultatm</w:t>
      </w:r>
      <w:r>
        <w:t>ålene skal så langt som mulig være «SMARTe» (Spesifikke, Målbare, Aksepterte, Realistiske, Tidsbegrenset).]</w:t>
      </w:r>
    </w:p>
    <w:tbl>
      <w:tblPr>
        <w:tblW w:w="4738" w:type="pct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3226"/>
        <w:gridCol w:w="3119"/>
        <w:gridCol w:w="3263"/>
      </w:tblGrid>
      <w:tr w:rsidR="00FF27CC" w:rsidTr="00A01A39">
        <w:trPr>
          <w:trHeight w:val="13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Nivå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Beskrivelse</w:t>
            </w: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174A76">
              <w:rPr>
                <w:rFonts w:ascii="Arial" w:hAnsi="Arial" w:cs="Arial"/>
                <w:sz w:val="22"/>
                <w:szCs w:val="22"/>
              </w:rPr>
              <w:t>Suksesskriterier</w:t>
            </w:r>
          </w:p>
        </w:tc>
      </w:tr>
      <w:tr w:rsidR="00FF27CC" w:rsidTr="00A01A39">
        <w:trPr>
          <w:trHeight w:val="307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Default="00FF27CC" w:rsidP="00FF27CC">
            <w:pPr>
              <w:rPr>
                <w:sz w:val="22"/>
                <w:szCs w:val="22"/>
              </w:rPr>
            </w:pPr>
            <w:r w:rsidRPr="00174A76">
              <w:rPr>
                <w:sz w:val="22"/>
                <w:szCs w:val="22"/>
              </w:rPr>
              <w:t>Virksomhetsmål</w:t>
            </w:r>
          </w:p>
          <w:p w:rsidR="00FF27CC" w:rsidRPr="006A28F1" w:rsidRDefault="00A01A39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Ønsket fremtidig situasjon etter at gevinstene er realisert.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FF27CC" w:rsidTr="00A01A39">
        <w:trPr>
          <w:trHeight w:val="30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Default="00FF27CC" w:rsidP="00FF27CC">
            <w:pPr>
              <w:rPr>
                <w:sz w:val="22"/>
                <w:szCs w:val="22"/>
              </w:rPr>
            </w:pPr>
            <w:r w:rsidRPr="00174A76">
              <w:rPr>
                <w:sz w:val="22"/>
                <w:szCs w:val="22"/>
              </w:rPr>
              <w:t>Effektmål</w:t>
            </w:r>
          </w:p>
          <w:p w:rsidR="00FF27CC" w:rsidRPr="006A28F1" w:rsidRDefault="00FF27CC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Hvilke </w:t>
            </w:r>
            <w:r w:rsidR="00A01A39">
              <w:rPr>
                <w:sz w:val="22"/>
                <w:szCs w:val="22"/>
              </w:rPr>
              <w:t xml:space="preserve">konkrete </w:t>
            </w:r>
            <w:r>
              <w:rPr>
                <w:sz w:val="22"/>
                <w:szCs w:val="22"/>
              </w:rPr>
              <w:t>endringer skal prosjektet føre til?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FF27CC" w:rsidTr="00A01A39">
        <w:trPr>
          <w:trHeight w:val="131"/>
        </w:trPr>
        <w:tc>
          <w:tcPr>
            <w:tcW w:w="167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Default="00FF27CC" w:rsidP="00FF27CC">
            <w:pPr>
              <w:rPr>
                <w:sz w:val="22"/>
                <w:szCs w:val="22"/>
              </w:rPr>
            </w:pPr>
            <w:r w:rsidRPr="00174A76">
              <w:rPr>
                <w:sz w:val="22"/>
                <w:szCs w:val="22"/>
              </w:rPr>
              <w:t>Resultatmål</w:t>
            </w:r>
            <w:r w:rsidR="00A01A39">
              <w:rPr>
                <w:sz w:val="22"/>
                <w:szCs w:val="22"/>
              </w:rPr>
              <w:t xml:space="preserve"> / Prosjektprodukt</w:t>
            </w:r>
          </w:p>
          <w:p w:rsidR="00FF27CC" w:rsidRDefault="00FF27CC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Hva skal prosjektet levere?</w:t>
            </w:r>
          </w:p>
          <w:p w:rsidR="00D27B61" w:rsidRPr="006A28F1" w:rsidRDefault="00D27B61" w:rsidP="00FF27CC">
            <w:pPr>
              <w:pStyle w:val="Listeavsnitt"/>
              <w:numPr>
                <w:ilvl w:val="0"/>
                <w:numId w:val="26"/>
              </w:numPr>
              <w:ind w:left="284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Hva er hovedproduktene?</w:t>
            </w:r>
          </w:p>
        </w:tc>
        <w:tc>
          <w:tcPr>
            <w:tcW w:w="162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69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FF27CC" w:rsidRDefault="00FF27CC" w:rsidP="00FF27CC">
      <w:pPr>
        <w:ind w:left="708"/>
      </w:pPr>
    </w:p>
    <w:p w:rsidR="00FF27CC" w:rsidRDefault="00FF27CC" w:rsidP="00FF27CC">
      <w:pPr>
        <w:rPr>
          <w:color w:val="595959"/>
        </w:rPr>
      </w:pPr>
    </w:p>
    <w:p w:rsidR="00FF27CC" w:rsidRDefault="00D27B61" w:rsidP="002E2526">
      <w:pPr>
        <w:pStyle w:val="Overskrift1"/>
        <w:ind w:left="709" w:hanging="709"/>
      </w:pPr>
      <w:bookmarkStart w:id="5" w:name="_Toc473793147"/>
      <w:r>
        <w:t>Beskrivelse av prosjekt</w:t>
      </w:r>
      <w:r w:rsidR="00FF27CC">
        <w:t>produkte</w:t>
      </w:r>
      <w:r>
        <w:t>t</w:t>
      </w:r>
      <w:bookmarkEnd w:id="5"/>
    </w:p>
    <w:p w:rsidR="0010346F" w:rsidRDefault="0010346F" w:rsidP="0010346F">
      <w:pPr>
        <w:tabs>
          <w:tab w:val="num" w:pos="1440"/>
        </w:tabs>
        <w:rPr>
          <w:color w:val="595959"/>
        </w:rPr>
      </w:pPr>
      <w:r>
        <w:rPr>
          <w:color w:val="808080" w:themeColor="background1" w:themeShade="80"/>
        </w:rPr>
        <w:t xml:space="preserve">[Det totale prosjektproduktet består ofte av flere ulike deler </w:t>
      </w:r>
      <w:r w:rsidR="00653EED">
        <w:rPr>
          <w:color w:val="808080" w:themeColor="background1" w:themeShade="80"/>
        </w:rPr>
        <w:t xml:space="preserve">(hovedprodukter) som til sammen </w:t>
      </w:r>
      <w:r w:rsidR="00CA1BE9">
        <w:rPr>
          <w:color w:val="808080" w:themeColor="background1" w:themeShade="80"/>
        </w:rPr>
        <w:t xml:space="preserve">skal </w:t>
      </w:r>
      <w:r w:rsidR="00653EED">
        <w:rPr>
          <w:color w:val="808080" w:themeColor="background1" w:themeShade="80"/>
        </w:rPr>
        <w:t>gjør</w:t>
      </w:r>
      <w:r w:rsidR="00CA1BE9">
        <w:rPr>
          <w:color w:val="808080" w:themeColor="background1" w:themeShade="80"/>
        </w:rPr>
        <w:t>e</w:t>
      </w:r>
      <w:r w:rsidR="00653EED">
        <w:rPr>
          <w:color w:val="808080" w:themeColor="background1" w:themeShade="80"/>
        </w:rPr>
        <w:t xml:space="preserve"> det mulig å skape de ønskede effektene</w:t>
      </w:r>
      <w:r w:rsidR="00CA1BE9">
        <w:rPr>
          <w:color w:val="808080" w:themeColor="background1" w:themeShade="80"/>
        </w:rPr>
        <w:t>/gevinstene</w:t>
      </w:r>
      <w:r w:rsidRPr="00E23C23">
        <w:rPr>
          <w:color w:val="808080" w:themeColor="background1" w:themeShade="80"/>
        </w:rPr>
        <w:t>.]</w:t>
      </w:r>
    </w:p>
    <w:p w:rsidR="00FF27CC" w:rsidRDefault="00FF27CC" w:rsidP="00FF27CC">
      <w:pPr>
        <w:pStyle w:val="Ekstrastil2"/>
      </w:pPr>
    </w:p>
    <w:p w:rsidR="00D27B61" w:rsidRPr="00D27B61" w:rsidRDefault="00D27B61" w:rsidP="00D27B61">
      <w:pPr>
        <w:pStyle w:val="Overskrift2"/>
      </w:pPr>
      <w:bookmarkStart w:id="6" w:name="_Toc473793148"/>
      <w:r w:rsidRPr="00D27B61">
        <w:t>B</w:t>
      </w:r>
      <w:r>
        <w:t>eskrivelse av hovedproduktene</w:t>
      </w:r>
      <w:bookmarkEnd w:id="6"/>
    </w:p>
    <w:p w:rsidR="00D27B61" w:rsidRDefault="00D27B61" w:rsidP="00D27B61">
      <w:pPr>
        <w:tabs>
          <w:tab w:val="num" w:pos="1440"/>
        </w:tabs>
        <w:rPr>
          <w:color w:val="595959"/>
        </w:rPr>
      </w:pPr>
      <w:r>
        <w:rPr>
          <w:color w:val="808080" w:themeColor="background1" w:themeShade="80"/>
        </w:rPr>
        <w:t>[Beskriv</w:t>
      </w:r>
      <w:r w:rsidRPr="00AE3917">
        <w:rPr>
          <w:color w:val="808080" w:themeColor="background1" w:themeShade="80"/>
        </w:rPr>
        <w:t xml:space="preserve"> de hovedproduktene som konkret skal komme ut av prosjektet. Produktene kan for eksempel være organisatoriske (f.eks. endrede arbeidsprosesser og/eller ny organisasjonsstruktur) eller tekniske (f.eks. ny digitalisert tjeneste, nytt elektronisk saksbehandlingssystem eller ny e-lærings-plattform).</w:t>
      </w:r>
      <w:r>
        <w:t xml:space="preserve"> </w:t>
      </w:r>
      <w:r w:rsidRPr="00AE3917">
        <w:rPr>
          <w:color w:val="595959"/>
        </w:rPr>
        <w:t xml:space="preserve"> </w:t>
      </w:r>
      <w:r w:rsidR="0010346F" w:rsidRPr="0010346F">
        <w:rPr>
          <w:color w:val="808080" w:themeColor="background1" w:themeShade="80"/>
        </w:rPr>
        <w:t>Ta utgangspunkt i kapittel 3</w:t>
      </w:r>
      <w:r w:rsidRPr="0010346F">
        <w:rPr>
          <w:color w:val="808080" w:themeColor="background1" w:themeShade="80"/>
        </w:rPr>
        <w:t xml:space="preserve"> i</w:t>
      </w:r>
      <w:r>
        <w:rPr>
          <w:color w:val="595959"/>
        </w:rPr>
        <w:t xml:space="preserve"> </w:t>
      </w:r>
      <w:r w:rsidRPr="00E23C23">
        <w:rPr>
          <w:color w:val="808080" w:themeColor="background1" w:themeShade="80"/>
        </w:rPr>
        <w:t>prosjektforslaget og oppdater og kompletter</w:t>
      </w:r>
      <w:r>
        <w:rPr>
          <w:color w:val="808080" w:themeColor="background1" w:themeShade="80"/>
        </w:rPr>
        <w:t xml:space="preserve"> dette</w:t>
      </w:r>
      <w:r w:rsidRPr="00E23C23">
        <w:rPr>
          <w:color w:val="808080" w:themeColor="background1" w:themeShade="80"/>
        </w:rPr>
        <w:t>.]</w:t>
      </w:r>
    </w:p>
    <w:p w:rsidR="00D27B61" w:rsidRPr="00D27B61" w:rsidRDefault="00D27B61" w:rsidP="00D27B61">
      <w:pPr>
        <w:pStyle w:val="Ekstrastil2"/>
      </w:pPr>
    </w:p>
    <w:tbl>
      <w:tblPr>
        <w:tblW w:w="5000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709"/>
        <w:gridCol w:w="7430"/>
      </w:tblGrid>
      <w:tr w:rsidR="00FF27CC" w:rsidTr="00FF27CC">
        <w:trPr>
          <w:trHeight w:val="518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10346F" w:rsidP="00FF27CC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Hovedp</w:t>
            </w:r>
            <w:r w:rsidR="00FF27CC" w:rsidRPr="00174A76">
              <w:rPr>
                <w:rFonts w:ascii="Arial" w:hAnsi="Arial" w:cs="Arial"/>
                <w:bCs/>
                <w:sz w:val="22"/>
                <w:szCs w:val="22"/>
              </w:rPr>
              <w:t>rodukter</w:t>
            </w:r>
          </w:p>
          <w:p w:rsidR="00FF27CC" w:rsidRPr="00174A76" w:rsidRDefault="00FF27CC" w:rsidP="00FF27CC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FF27CC" w:rsidRPr="00174A76" w:rsidRDefault="00FF27CC" w:rsidP="00FF27CC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174A76">
              <w:rPr>
                <w:rFonts w:ascii="Arial" w:hAnsi="Arial" w:cs="Arial"/>
                <w:bCs/>
                <w:sz w:val="22"/>
                <w:szCs w:val="22"/>
              </w:rPr>
              <w:t>Beskrivelse</w:t>
            </w:r>
          </w:p>
          <w:p w:rsidR="00FF27CC" w:rsidRPr="00174A76" w:rsidRDefault="00FF27CC" w:rsidP="00FF27CC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</w:tr>
      <w:tr w:rsidR="00FF27CC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0346F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  <w:r w:rsidRPr="0010346F">
              <w:rPr>
                <w:sz w:val="20"/>
                <w:lang w:val="da-DK" w:eastAsia="en-US"/>
              </w:rPr>
              <w:t>1</w:t>
            </w: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FF27CC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0346F" w:rsidRDefault="0010346F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  <w:r w:rsidRPr="0010346F">
              <w:rPr>
                <w:sz w:val="20"/>
                <w:lang w:val="da-DK" w:eastAsia="en-US"/>
              </w:rPr>
              <w:t>2</w:t>
            </w: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FF27CC" w:rsidTr="00FF27CC">
        <w:trPr>
          <w:trHeight w:val="350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10346F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  <w:r>
              <w:rPr>
                <w:sz w:val="20"/>
                <w:lang w:val="da-DK" w:eastAsia="en-US"/>
              </w:rPr>
              <w:t>3</w:t>
            </w: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FF27CC" w:rsidTr="00FF27CC">
        <w:trPr>
          <w:trHeight w:val="365"/>
        </w:trPr>
        <w:tc>
          <w:tcPr>
            <w:tcW w:w="133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366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FF27CC" w:rsidRPr="00174A76" w:rsidRDefault="00FF27CC" w:rsidP="00FF27CC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FF27CC" w:rsidRDefault="00FF27CC" w:rsidP="00FF27CC">
      <w:pPr>
        <w:rPr>
          <w:color w:val="808080"/>
        </w:rPr>
      </w:pPr>
    </w:p>
    <w:p w:rsidR="00653EED" w:rsidRDefault="00653EED" w:rsidP="00653EED">
      <w:pPr>
        <w:pStyle w:val="Overskrift1"/>
        <w:numPr>
          <w:ilvl w:val="0"/>
          <w:numId w:val="0"/>
        </w:numPr>
        <w:ind w:left="1134"/>
      </w:pPr>
    </w:p>
    <w:p w:rsidR="00653EED" w:rsidRDefault="00653EED" w:rsidP="00653EED">
      <w:pPr>
        <w:pStyle w:val="Overskrift2"/>
      </w:pPr>
      <w:bookmarkStart w:id="7" w:name="_Toc473793149"/>
      <w:r>
        <w:t>Produktnedbrytningsstruktur</w:t>
      </w:r>
      <w:bookmarkEnd w:id="7"/>
    </w:p>
    <w:p w:rsidR="00A121D3" w:rsidRDefault="009F2EC4" w:rsidP="009F2EC4">
      <w:pPr>
        <w:pStyle w:val="Ekstrastil2"/>
      </w:pPr>
      <w:r w:rsidRPr="00AA5B05">
        <w:t>[</w:t>
      </w:r>
      <w:r>
        <w:t>Ta utgangspunkt i prosjektets hovedprodukter ovenfor, og angi</w:t>
      </w:r>
      <w:r w:rsidR="00A121D3">
        <w:t xml:space="preserve"> hvilke produkter de består av.</w:t>
      </w:r>
      <w:r w:rsidR="00CA1BE9">
        <w:t xml:space="preserve"> Bruk</w:t>
      </w:r>
      <w:r w:rsidR="00E00B46">
        <w:t xml:space="preserve"> enten en graf</w:t>
      </w:r>
    </w:p>
    <w:p w:rsidR="00A121D3" w:rsidRPr="005B666A" w:rsidRDefault="00666C34" w:rsidP="00A121D3">
      <w:pPr>
        <w:pStyle w:val="Ekstrastil2"/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74.3pt;margin-top:6.25pt;width:94.8pt;height:21.6pt;z-index:251668480">
            <v:textbox>
              <w:txbxContent>
                <w:p w:rsidR="00566069" w:rsidRPr="00DD56A9" w:rsidRDefault="00566069" w:rsidP="00A121D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Prosjektprodukt</w:t>
                  </w:r>
                </w:p>
              </w:txbxContent>
            </v:textbox>
          </v:shape>
        </w:pict>
      </w:r>
    </w:p>
    <w:p w:rsidR="00653EED" w:rsidRPr="00653EED" w:rsidRDefault="00666C34" w:rsidP="00653EED">
      <w:pPr>
        <w:pStyle w:val="Ekstrastil2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1.7pt;margin-top:14.05pt;width:0;height:13.2pt;z-index:251659264" o:connectortype="straight"/>
        </w:pict>
      </w:r>
    </w:p>
    <w:p w:rsidR="00653EED" w:rsidRDefault="00666C34" w:rsidP="00653EED">
      <w:pPr>
        <w:pStyle w:val="Ekstrastil2"/>
      </w:pPr>
      <w:r>
        <w:rPr>
          <w:noProof/>
        </w:rPr>
        <w:pict>
          <v:shape id="_x0000_s1031" type="#_x0000_t32" style="position:absolute;margin-left:176.1pt;margin-top:2.65pt;width:0;height:13.2pt;z-index:251663360" o:connectortype="straight"/>
        </w:pict>
      </w:r>
      <w:r>
        <w:rPr>
          <w:noProof/>
        </w:rPr>
        <w:pict>
          <v:shape id="_x0000_s1038" type="#_x0000_t202" style="position:absolute;margin-left:132.3pt;margin-top:15.85pt;width:82.2pt;height:21.6pt;z-index:251670528">
            <v:textbox>
              <w:txbxContent>
                <w:p w:rsidR="00566069" w:rsidRPr="00DD56A9" w:rsidRDefault="00566069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Hovedprodukt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30.7pt;margin-top:15.85pt;width:82.2pt;height:21.6pt;z-index:251671552">
            <v:textbox>
              <w:txbxContent>
                <w:p w:rsidR="00566069" w:rsidRPr="00DD56A9" w:rsidRDefault="00566069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Hovedprodukt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3.9pt;margin-top:15.25pt;width:82.8pt;height:21.6pt;z-index:251669504">
            <v:textbox>
              <w:txbxContent>
                <w:p w:rsidR="00566069" w:rsidRPr="00DD56A9" w:rsidRDefault="00566069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Hovedprodukt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357.3pt;margin-top:2.05pt;width:0;height:13.2pt;z-index:251665408" o:connectortype="straight"/>
        </w:pict>
      </w:r>
      <w:r>
        <w:rPr>
          <w:noProof/>
        </w:rPr>
        <w:pict>
          <v:shape id="_x0000_s1028" type="#_x0000_t32" style="position:absolute;margin-left:74.7pt;margin-top:2.05pt;width:282.6pt;height:0;z-index:251660288" o:connectortype="straight"/>
        </w:pict>
      </w:r>
      <w:r>
        <w:rPr>
          <w:noProof/>
        </w:rPr>
        <w:pict>
          <v:shape id="_x0000_s1032" type="#_x0000_t32" style="position:absolute;margin-left:270.3pt;margin-top:2.05pt;width:0;height:13.2pt;z-index:251664384" o:connectortype="straight"/>
        </w:pict>
      </w:r>
      <w:r>
        <w:rPr>
          <w:noProof/>
        </w:rPr>
        <w:pict>
          <v:shape id="_x0000_s1030" type="#_x0000_t32" style="position:absolute;margin-left:75.3pt;margin-top:2.05pt;width:0;height:13.2pt;z-index:251662336" o:connectortype="straight"/>
        </w:pict>
      </w:r>
    </w:p>
    <w:p w:rsidR="00DD56A9" w:rsidRDefault="00666C34" w:rsidP="00653EED">
      <w:pPr>
        <w:pStyle w:val="Ekstrastil2"/>
      </w:pPr>
      <w:r>
        <w:rPr>
          <w:noProof/>
        </w:rPr>
        <w:pict>
          <v:shape id="_x0000_s1048" type="#_x0000_t32" style="position:absolute;margin-left:140.7pt;margin-top:24.85pt;width:0;height:13.2pt;z-index:251679744" o:connectortype="straight"/>
        </w:pict>
      </w:r>
      <w:r>
        <w:rPr>
          <w:noProof/>
        </w:rPr>
        <w:pict>
          <v:shape id="_x0000_s1049" type="#_x0000_t32" style="position:absolute;margin-left:210.3pt;margin-top:24.9pt;width:0;height:13.2pt;z-index:251680768" o:connectortype="straight"/>
        </w:pict>
      </w:r>
      <w:r>
        <w:rPr>
          <w:noProof/>
        </w:rPr>
        <w:pict>
          <v:shape id="_x0000_s1050" type="#_x0000_t32" style="position:absolute;margin-left:244.5pt;margin-top:24.9pt;width:53.4pt;height:.05pt;z-index:251681792" o:connectortype="straight"/>
        </w:pict>
      </w:r>
      <w:r>
        <w:rPr>
          <w:noProof/>
        </w:rPr>
        <w:pict>
          <v:shape id="_x0000_s1044" type="#_x0000_t32" style="position:absolute;margin-left:140.7pt;margin-top:24.85pt;width:69.6pt;height:.05pt;z-index:251675648" o:connectortype="straight"/>
        </w:pict>
      </w:r>
      <w:r>
        <w:rPr>
          <w:noProof/>
        </w:rPr>
        <w:pict>
          <v:shape id="_x0000_s1045" type="#_x0000_t32" style="position:absolute;margin-left:48.3pt;margin-top:24.85pt;width:53.4pt;height:.05pt;z-index:251676672" o:connectortype="straight"/>
        </w:pict>
      </w:r>
      <w:r>
        <w:rPr>
          <w:noProof/>
        </w:rPr>
        <w:pict>
          <v:shape id="_x0000_s1042" type="#_x0000_t32" style="position:absolute;margin-left:176.7pt;margin-top:11.65pt;width:0;height:13.2pt;z-index:251673600" o:connectortype="straight"/>
        </w:pict>
      </w:r>
      <w:r>
        <w:rPr>
          <w:noProof/>
        </w:rPr>
        <w:pict>
          <v:shape id="_x0000_s1041" type="#_x0000_t32" style="position:absolute;margin-left:75.9pt;margin-top:11.05pt;width:0;height:13.2pt;z-index:251672576" o:connectortype="straight"/>
        </w:pict>
      </w:r>
      <w:r>
        <w:rPr>
          <w:noProof/>
        </w:rPr>
        <w:pict>
          <v:shape id="_x0000_s1043" type="#_x0000_t32" style="position:absolute;margin-left:271.5pt;margin-top:11.65pt;width:0;height:13.2pt;z-index:251674624" o:connectortype="straight"/>
        </w:pict>
      </w:r>
    </w:p>
    <w:p w:rsidR="00DD56A9" w:rsidRDefault="00666C34" w:rsidP="00653EED">
      <w:pPr>
        <w:pStyle w:val="Ekstrastil2"/>
      </w:pPr>
      <w:r>
        <w:rPr>
          <w:noProof/>
        </w:rPr>
        <w:pict>
          <v:shape id="_x0000_s1046" type="#_x0000_t202" style="position:absolute;margin-left:108.3pt;margin-top:12.85pt;width:62.4pt;height:21.6pt;z-index:251677696">
            <v:textbox>
              <w:txbxContent>
                <w:p w:rsidR="00566069" w:rsidRPr="00DD56A9" w:rsidRDefault="00566069" w:rsidP="00ED7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Produkt 2A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81.5pt;margin-top:12.85pt;width:63pt;height:21.6pt;z-index:251678720">
            <v:textbox>
              <w:txbxContent>
                <w:p w:rsidR="00566069" w:rsidRPr="00DD56A9" w:rsidRDefault="00566069" w:rsidP="00E00B4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Produkt 2B</w:t>
                  </w:r>
                </w:p>
              </w:txbxContent>
            </v:textbox>
          </v:shape>
        </w:pict>
      </w:r>
    </w:p>
    <w:p w:rsidR="00DD56A9" w:rsidRDefault="00DD56A9" w:rsidP="00653EED">
      <w:pPr>
        <w:pStyle w:val="Ekstrastil2"/>
      </w:pPr>
    </w:p>
    <w:p w:rsidR="00DD56A9" w:rsidRDefault="00E81A7B" w:rsidP="00653EED">
      <w:pPr>
        <w:pStyle w:val="Ekstrastil2"/>
      </w:pPr>
      <w:r>
        <w:t>e</w:t>
      </w:r>
      <w:r w:rsidR="00E00B46">
        <w:t xml:space="preserve">ller </w:t>
      </w:r>
      <w:r>
        <w:t xml:space="preserve">bruk eventuelt </w:t>
      </w:r>
      <w:r w:rsidR="00E00B46">
        <w:t>en enkel kule</w:t>
      </w:r>
      <w:r>
        <w:t>punktstruktur</w:t>
      </w:r>
      <w:r w:rsidR="00AA4120">
        <w:t>:</w:t>
      </w:r>
    </w:p>
    <w:p w:rsidR="00E81A7B" w:rsidRDefault="00E81A7B" w:rsidP="00AA4120">
      <w:pPr>
        <w:pStyle w:val="Ekstrastil2"/>
        <w:numPr>
          <w:ilvl w:val="0"/>
          <w:numId w:val="27"/>
        </w:numPr>
        <w:spacing w:after="0"/>
        <w:ind w:hanging="357"/>
      </w:pPr>
      <w:r>
        <w:t>Prosjektprodukt</w:t>
      </w:r>
    </w:p>
    <w:p w:rsidR="00E81A7B" w:rsidRDefault="00AA4120" w:rsidP="00AA4120">
      <w:pPr>
        <w:pStyle w:val="Ekstrastil2"/>
        <w:numPr>
          <w:ilvl w:val="1"/>
          <w:numId w:val="27"/>
        </w:numPr>
        <w:spacing w:after="0"/>
        <w:ind w:hanging="357"/>
      </w:pPr>
      <w:r>
        <w:t>Hovedprodukt 1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1"/>
          <w:numId w:val="27"/>
        </w:numPr>
        <w:spacing w:after="0"/>
        <w:ind w:hanging="357"/>
      </w:pPr>
      <w:r>
        <w:t>Hovedprodukt 2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  <w:ind w:hanging="357"/>
      </w:pPr>
      <w:r>
        <w:t>Produkt 2A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  <w:ind w:hanging="357"/>
      </w:pPr>
      <w:r>
        <w:t>Produkt 2B</w:t>
      </w:r>
    </w:p>
    <w:p w:rsidR="00CA1BE9" w:rsidRDefault="00CA1BE9" w:rsidP="00AA4120">
      <w:pPr>
        <w:pStyle w:val="Ekstrastil2"/>
        <w:numPr>
          <w:ilvl w:val="2"/>
          <w:numId w:val="27"/>
        </w:numPr>
        <w:spacing w:after="0"/>
        <w:ind w:hanging="357"/>
      </w:pPr>
    </w:p>
    <w:p w:rsidR="00AA4120" w:rsidRDefault="00AA4120" w:rsidP="00AA4120">
      <w:pPr>
        <w:pStyle w:val="Ekstrastil2"/>
        <w:numPr>
          <w:ilvl w:val="1"/>
          <w:numId w:val="27"/>
        </w:numPr>
        <w:spacing w:after="0"/>
        <w:ind w:hanging="357"/>
      </w:pPr>
      <w:r>
        <w:t>Hovedprodukt 3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2"/>
          <w:numId w:val="27"/>
        </w:numPr>
        <w:spacing w:after="0"/>
      </w:pPr>
      <w:r>
        <w:t xml:space="preserve"> </w:t>
      </w:r>
    </w:p>
    <w:p w:rsidR="00AA4120" w:rsidRDefault="00AA4120" w:rsidP="00AA4120">
      <w:pPr>
        <w:pStyle w:val="Ekstrastil2"/>
        <w:numPr>
          <w:ilvl w:val="1"/>
          <w:numId w:val="27"/>
        </w:numPr>
        <w:spacing w:after="0"/>
      </w:pPr>
      <w:r>
        <w:t xml:space="preserve"> </w:t>
      </w:r>
    </w:p>
    <w:p w:rsidR="00AA4120" w:rsidRPr="005B666A" w:rsidRDefault="00AA4120" w:rsidP="00AA4120">
      <w:pPr>
        <w:pStyle w:val="Ekstrastil2"/>
        <w:ind w:left="720"/>
      </w:pPr>
      <w:r w:rsidRPr="00AA5B05">
        <w:t>]</w:t>
      </w:r>
    </w:p>
    <w:p w:rsidR="00DD56A9" w:rsidRDefault="00DD56A9" w:rsidP="00653EED">
      <w:pPr>
        <w:pStyle w:val="Ekstrastil2"/>
      </w:pPr>
    </w:p>
    <w:p w:rsidR="00653EED" w:rsidRDefault="009F2EC4" w:rsidP="00653EED">
      <w:pPr>
        <w:pStyle w:val="Overskrift2"/>
        <w:spacing w:after="0"/>
        <w:ind w:hanging="709"/>
      </w:pPr>
      <w:bookmarkStart w:id="8" w:name="_Toc473793150"/>
      <w:r>
        <w:t xml:space="preserve">Beskrivelse av </w:t>
      </w:r>
      <w:r w:rsidR="00653EED">
        <w:t>produktene</w:t>
      </w:r>
      <w:bookmarkEnd w:id="8"/>
    </w:p>
    <w:p w:rsidR="00653EED" w:rsidRPr="005B666A" w:rsidRDefault="00653EED" w:rsidP="00653EED">
      <w:pPr>
        <w:pStyle w:val="Ekstrastil2"/>
      </w:pPr>
      <w:r w:rsidRPr="00AA5B05">
        <w:t>[</w:t>
      </w:r>
      <w:r>
        <w:t>Gi en kort beskrivelse av de enkelte produktene, på funksjonelt</w:t>
      </w:r>
      <w:r w:rsidR="004B3BA5">
        <w:t xml:space="preserve"> nivå uten å gå inn på løsning</w:t>
      </w:r>
      <w:r>
        <w:t>sdetaljer.</w:t>
      </w:r>
      <w:r w:rsidRPr="00AA5B05">
        <w:t>]</w:t>
      </w:r>
    </w:p>
    <w:p w:rsidR="00653EED" w:rsidRPr="00552745" w:rsidRDefault="00653EED" w:rsidP="00653EED">
      <w:pPr>
        <w:pStyle w:val="Ekstrastil2"/>
        <w:rPr>
          <w:color w:val="auto"/>
        </w:rPr>
      </w:pPr>
    </w:p>
    <w:p w:rsidR="00653EED" w:rsidRPr="00552745" w:rsidRDefault="00653EED" w:rsidP="00653EED">
      <w:pPr>
        <w:pStyle w:val="Ekstrastil2"/>
        <w:rPr>
          <w:color w:val="auto"/>
        </w:rPr>
      </w:pPr>
    </w:p>
    <w:p w:rsidR="00552745" w:rsidRPr="00552745" w:rsidRDefault="00552745" w:rsidP="00653EED">
      <w:pPr>
        <w:pStyle w:val="Ekstrastil2"/>
        <w:rPr>
          <w:color w:val="auto"/>
        </w:rPr>
      </w:pPr>
    </w:p>
    <w:p w:rsidR="00552745" w:rsidRPr="00552745" w:rsidRDefault="00552745" w:rsidP="00653EED">
      <w:pPr>
        <w:pStyle w:val="Ekstrastil2"/>
        <w:rPr>
          <w:color w:val="auto"/>
        </w:rPr>
        <w:sectPr w:rsidR="00552745" w:rsidRPr="00552745" w:rsidSect="00FA52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009" w:right="850" w:bottom="425" w:left="1134" w:header="709" w:footer="709" w:gutter="0"/>
          <w:cols w:space="708"/>
          <w:docGrid w:linePitch="326"/>
        </w:sectPr>
      </w:pPr>
    </w:p>
    <w:p w:rsidR="002D77C4" w:rsidRPr="00200342" w:rsidRDefault="002D77C4" w:rsidP="002E2526">
      <w:pPr>
        <w:pStyle w:val="Overskrift1"/>
        <w:ind w:left="709" w:hanging="709"/>
      </w:pPr>
      <w:bookmarkStart w:id="10" w:name="_Toc473793151"/>
      <w:r>
        <w:lastRenderedPageBreak/>
        <w:t>Interessenter</w:t>
      </w:r>
      <w:bookmarkEnd w:id="4"/>
      <w:bookmarkEnd w:id="10"/>
      <w:r>
        <w:t xml:space="preserve"> </w:t>
      </w:r>
    </w:p>
    <w:p w:rsidR="002D77C4" w:rsidRDefault="002D77C4" w:rsidP="002D77C4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 w:rsidR="00566069">
        <w:rPr>
          <w:color w:val="595959"/>
        </w:rPr>
        <w:t>Hvem er prosjektets</w:t>
      </w:r>
      <w:r>
        <w:rPr>
          <w:color w:val="595959"/>
        </w:rPr>
        <w:t xml:space="preserve"> viktigste interne og ekst</w:t>
      </w:r>
      <w:r w:rsidR="00566069">
        <w:rPr>
          <w:color w:val="595959"/>
        </w:rPr>
        <w:t>erne interessenter</w:t>
      </w:r>
      <w:r>
        <w:rPr>
          <w:color w:val="595959"/>
        </w:rPr>
        <w:t xml:space="preserve">? </w:t>
      </w:r>
      <w:r w:rsidR="00C04C23">
        <w:rPr>
          <w:color w:val="595959"/>
        </w:rPr>
        <w:t>Ta utgangspunkt i prosjekt</w:t>
      </w:r>
      <w:r w:rsidR="00566069">
        <w:rPr>
          <w:color w:val="595959"/>
        </w:rPr>
        <w:t>forslagets kapittel 4, og v</w:t>
      </w:r>
      <w:r w:rsidR="00C04C23">
        <w:rPr>
          <w:color w:val="595959"/>
        </w:rPr>
        <w:t xml:space="preserve">erifiser, oppdater og detaljer dette basert på planleggingsfasens oppdaterte interessentanalyse. </w:t>
      </w:r>
      <w:r w:rsidR="00566069">
        <w:rPr>
          <w:color w:val="595959"/>
        </w:rPr>
        <w:t xml:space="preserve">Bruk Prosjektveiviserens </w:t>
      </w:r>
      <w:r w:rsidR="0018122A">
        <w:rPr>
          <w:color w:val="595959"/>
        </w:rPr>
        <w:t>veiledning om interessenter, og ma</w:t>
      </w:r>
      <w:r w:rsidR="00566069">
        <w:rPr>
          <w:color w:val="595959"/>
        </w:rPr>
        <w:t>l for interessentregister.</w:t>
      </w:r>
    </w:p>
    <w:p w:rsidR="002D77C4" w:rsidRDefault="002D77C4" w:rsidP="002D77C4">
      <w:pPr>
        <w:pStyle w:val="Listeavsnitt"/>
        <w:numPr>
          <w:ilvl w:val="0"/>
          <w:numId w:val="11"/>
        </w:numPr>
        <w:tabs>
          <w:tab w:val="num" w:pos="1440"/>
        </w:tabs>
        <w:spacing w:after="240"/>
        <w:rPr>
          <w:color w:val="595959"/>
        </w:rPr>
      </w:pPr>
      <w:r>
        <w:rPr>
          <w:color w:val="595959"/>
        </w:rPr>
        <w:t>Hvem vil kunne påvirke prosjektet, og på hvilken måte?</w:t>
      </w:r>
    </w:p>
    <w:p w:rsidR="002D77C4" w:rsidRDefault="002D77C4" w:rsidP="002D77C4">
      <w:pPr>
        <w:pStyle w:val="Listeavsnitt"/>
        <w:numPr>
          <w:ilvl w:val="0"/>
          <w:numId w:val="11"/>
        </w:numPr>
        <w:tabs>
          <w:tab w:val="num" w:pos="1440"/>
        </w:tabs>
        <w:spacing w:after="240"/>
        <w:rPr>
          <w:color w:val="595959"/>
        </w:rPr>
      </w:pPr>
      <w:r>
        <w:rPr>
          <w:color w:val="595959"/>
        </w:rPr>
        <w:t>Hvem vil kunne bli påvirket av prosjektet eller prosjektets resultater, og på hvilken måte?</w:t>
      </w:r>
      <w:r w:rsidRPr="00C55C57">
        <w:rPr>
          <w:color w:val="595959"/>
        </w:rPr>
        <w:t>]</w:t>
      </w:r>
    </w:p>
    <w:p w:rsidR="00574689" w:rsidRDefault="00806BE8" w:rsidP="002D74A7">
      <w:pPr>
        <w:pStyle w:val="Overskrift2"/>
        <w:spacing w:after="240"/>
        <w:ind w:hanging="709"/>
      </w:pPr>
      <w:bookmarkStart w:id="11" w:name="_Toc473793152"/>
      <w:r>
        <w:t>Interessentoversikt</w:t>
      </w:r>
      <w:bookmarkEnd w:id="11"/>
    </w:p>
    <w:tbl>
      <w:tblPr>
        <w:tblW w:w="15276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985"/>
        <w:gridCol w:w="1843"/>
        <w:gridCol w:w="2268"/>
        <w:gridCol w:w="2409"/>
        <w:gridCol w:w="2410"/>
        <w:gridCol w:w="2552"/>
      </w:tblGrid>
      <w:tr w:rsidR="00574689" w:rsidTr="000441B4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574689" w:rsidRPr="00574689" w:rsidRDefault="00574689" w:rsidP="00A81982">
            <w:pPr>
              <w:keepNext/>
              <w:spacing w:after="120"/>
              <w:ind w:left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4689">
              <w:rPr>
                <w:rFonts w:ascii="Arial" w:hAnsi="Arial" w:cs="Arial"/>
                <w:sz w:val="22"/>
                <w:szCs w:val="22"/>
              </w:rPr>
              <w:t>Organisasjon/</w:t>
            </w:r>
            <w:r>
              <w:rPr>
                <w:rFonts w:ascii="Arial" w:hAnsi="Arial" w:cs="Arial"/>
                <w:sz w:val="22"/>
                <w:szCs w:val="22"/>
              </w:rPr>
              <w:t xml:space="preserve"> Enhet/Gruppe</w:t>
            </w: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574689" w:rsidRPr="00BB38AD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Navn og linjerolle</w:t>
            </w: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574689" w:rsidRPr="00BB38AD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Hovedkategori </w:t>
            </w:r>
            <w:r w:rsidRPr="00574689">
              <w:rPr>
                <w:rFonts w:ascii="Arial" w:hAnsi="Arial" w:cs="Arial"/>
                <w:sz w:val="18"/>
                <w:szCs w:val="18"/>
                <w:lang w:eastAsia="en-US"/>
              </w:rPr>
              <w:t>(type interessent)</w:t>
            </w: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574689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Tilknytning/relasjon til prosjektet</w:t>
            </w: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Forventning og holdning til prosjektet</w:t>
            </w: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Interesse og vilje/evne til samarbeid</w:t>
            </w: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:rsidR="00574689" w:rsidRDefault="00A81982" w:rsidP="00514320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Innflytelse og makt/vilje til påvirkning</w:t>
            </w:r>
          </w:p>
        </w:tc>
      </w:tr>
      <w:tr w:rsidR="00574689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574689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A81982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574689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574689" w:rsidRPr="002D74A7" w:rsidRDefault="00574689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A81982" w:rsidTr="00A81982">
        <w:tc>
          <w:tcPr>
            <w:tcW w:w="18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A81982" w:rsidRPr="002D74A7" w:rsidRDefault="00A81982" w:rsidP="00514320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937543" w:rsidRDefault="00937543" w:rsidP="00937543"/>
    <w:p w:rsidR="00A81982" w:rsidRDefault="00937543" w:rsidP="00937543">
      <w:pPr>
        <w:rPr>
          <w:color w:val="595959"/>
        </w:rPr>
      </w:pPr>
      <w:r w:rsidRPr="00937543">
        <w:rPr>
          <w:color w:val="595959"/>
        </w:rPr>
        <w:t>[Henvis eventuelt til separat interessentanalyse</w:t>
      </w:r>
      <w:r w:rsidR="0018122A">
        <w:rPr>
          <w:color w:val="595959"/>
        </w:rPr>
        <w:t xml:space="preserve"> og interessentregister.</w:t>
      </w:r>
      <w:r w:rsidRPr="00937543">
        <w:rPr>
          <w:color w:val="595959"/>
        </w:rPr>
        <w:t>]</w:t>
      </w:r>
    </w:p>
    <w:p w:rsidR="00937543" w:rsidRDefault="00937543" w:rsidP="00937543">
      <w:pPr>
        <w:rPr>
          <w:color w:val="595959"/>
        </w:rPr>
      </w:pPr>
    </w:p>
    <w:p w:rsidR="00937543" w:rsidRDefault="00937543" w:rsidP="00937543">
      <w:pPr>
        <w:rPr>
          <w:color w:val="595959"/>
        </w:rPr>
      </w:pPr>
    </w:p>
    <w:p w:rsidR="00937543" w:rsidRDefault="00937543" w:rsidP="00937543">
      <w:pPr>
        <w:pStyle w:val="Overskrift2"/>
      </w:pPr>
      <w:bookmarkStart w:id="12" w:name="_Toc473793153"/>
      <w:r>
        <w:t>Kommunikasjonsstrategi</w:t>
      </w:r>
      <w:bookmarkEnd w:id="12"/>
    </w:p>
    <w:p w:rsidR="00937543" w:rsidRPr="00806BE8" w:rsidRDefault="00937543" w:rsidP="00806BE8">
      <w:pPr>
        <w:pStyle w:val="Ekstrastil2"/>
      </w:pPr>
      <w:r w:rsidRPr="006A68D8">
        <w:t>[</w:t>
      </w:r>
      <w:r>
        <w:t>Beskriv</w:t>
      </w:r>
      <w:r w:rsidRPr="006A68D8">
        <w:t xml:space="preserve"> kort</w:t>
      </w:r>
      <w:r>
        <w:t xml:space="preserve"> interessenten, mål med kommunikasjon mot interessenten, det mest sentrale budskapet, egnet kommunikasjonsform, viktige milepæler for kommunikasjon og hvem som er ansvarlig for å gjennomføre tiltaket.]</w:t>
      </w:r>
    </w:p>
    <w:tbl>
      <w:tblPr>
        <w:tblStyle w:val="Tabellrutenett"/>
        <w:tblW w:w="0" w:type="auto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3119"/>
        <w:gridCol w:w="2551"/>
        <w:gridCol w:w="2268"/>
        <w:gridCol w:w="1985"/>
      </w:tblGrid>
      <w:tr w:rsidR="00806BE8" w:rsidTr="000441B4">
        <w:tc>
          <w:tcPr>
            <w:tcW w:w="2552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Interessent</w:t>
            </w:r>
            <w:r w:rsidR="000441B4">
              <w:rPr>
                <w:rFonts w:ascii="Arial" w:hAnsi="Arial" w:cs="Arial"/>
                <w:sz w:val="22"/>
                <w:szCs w:val="22"/>
              </w:rPr>
              <w:t xml:space="preserve"> (navn)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Mål</w:t>
            </w:r>
            <w:r w:rsidR="000441B4">
              <w:rPr>
                <w:rFonts w:ascii="Arial" w:hAnsi="Arial" w:cs="Arial"/>
                <w:sz w:val="22"/>
                <w:szCs w:val="22"/>
              </w:rPr>
              <w:t xml:space="preserve"> med kommunikasjonen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Budskap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K</w:t>
            </w:r>
            <w:r w:rsidR="000441B4">
              <w:rPr>
                <w:rFonts w:ascii="Arial" w:hAnsi="Arial" w:cs="Arial"/>
                <w:sz w:val="22"/>
                <w:szCs w:val="22"/>
              </w:rPr>
              <w:t>ommunikasjons</w:t>
            </w:r>
            <w:r w:rsidRPr="00806BE8">
              <w:rPr>
                <w:rFonts w:ascii="Arial" w:hAnsi="Arial" w:cs="Arial"/>
                <w:sz w:val="22"/>
                <w:szCs w:val="22"/>
              </w:rPr>
              <w:t>form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937543" w:rsidRPr="00806BE8" w:rsidRDefault="00806BE8" w:rsidP="000441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Når? / </w:t>
            </w:r>
            <w:r w:rsidR="000441B4">
              <w:rPr>
                <w:rFonts w:ascii="Arial" w:hAnsi="Arial" w:cs="Arial"/>
                <w:sz w:val="22"/>
                <w:szCs w:val="22"/>
              </w:rPr>
              <w:t>Ved m</w:t>
            </w:r>
            <w:r w:rsidR="00937543" w:rsidRPr="00806BE8">
              <w:rPr>
                <w:rFonts w:ascii="Arial" w:hAnsi="Arial" w:cs="Arial"/>
                <w:sz w:val="22"/>
                <w:szCs w:val="22"/>
              </w:rPr>
              <w:t>ilepæl</w:t>
            </w:r>
            <w:r w:rsidR="000441B4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37543" w:rsidRPr="00806BE8" w:rsidRDefault="00937543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806BE8">
              <w:rPr>
                <w:rFonts w:ascii="Arial" w:hAnsi="Arial" w:cs="Arial"/>
                <w:sz w:val="22"/>
                <w:szCs w:val="22"/>
              </w:rPr>
              <w:t>Ansvarlig</w:t>
            </w:r>
          </w:p>
        </w:tc>
      </w:tr>
      <w:tr w:rsidR="00806BE8" w:rsidTr="000441B4">
        <w:trPr>
          <w:trHeight w:val="295"/>
        </w:trPr>
        <w:tc>
          <w:tcPr>
            <w:tcW w:w="2552" w:type="dxa"/>
          </w:tcPr>
          <w:p w:rsidR="00937543" w:rsidRPr="00806BE8" w:rsidRDefault="00937543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73"/>
        </w:trPr>
        <w:tc>
          <w:tcPr>
            <w:tcW w:w="2552" w:type="dxa"/>
          </w:tcPr>
          <w:p w:rsidR="00937543" w:rsidRPr="00806BE8" w:rsidRDefault="00937543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73"/>
        </w:trPr>
        <w:tc>
          <w:tcPr>
            <w:tcW w:w="2552" w:type="dxa"/>
          </w:tcPr>
          <w:p w:rsidR="00806BE8" w:rsidRPr="00806BE8" w:rsidRDefault="00806BE8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73"/>
        </w:trPr>
        <w:tc>
          <w:tcPr>
            <w:tcW w:w="2552" w:type="dxa"/>
          </w:tcPr>
          <w:p w:rsidR="00806BE8" w:rsidRPr="00806BE8" w:rsidRDefault="00806BE8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806BE8" w:rsidRPr="00806BE8" w:rsidRDefault="00806BE8" w:rsidP="00880998">
            <w:pPr>
              <w:rPr>
                <w:color w:val="808080"/>
                <w:sz w:val="20"/>
              </w:rPr>
            </w:pPr>
          </w:p>
        </w:tc>
      </w:tr>
      <w:tr w:rsidR="00806BE8" w:rsidTr="000441B4">
        <w:trPr>
          <w:trHeight w:val="289"/>
        </w:trPr>
        <w:tc>
          <w:tcPr>
            <w:tcW w:w="2552" w:type="dxa"/>
          </w:tcPr>
          <w:p w:rsidR="00937543" w:rsidRPr="00806BE8" w:rsidRDefault="00937543" w:rsidP="00880998">
            <w:pPr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83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3119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551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2268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  <w:tc>
          <w:tcPr>
            <w:tcW w:w="1985" w:type="dxa"/>
          </w:tcPr>
          <w:p w:rsidR="00937543" w:rsidRPr="00806BE8" w:rsidRDefault="00937543" w:rsidP="00880998">
            <w:pPr>
              <w:rPr>
                <w:color w:val="808080"/>
                <w:sz w:val="20"/>
              </w:rPr>
            </w:pPr>
          </w:p>
        </w:tc>
      </w:tr>
    </w:tbl>
    <w:p w:rsidR="00937543" w:rsidRDefault="00937543" w:rsidP="00937543">
      <w:pPr>
        <w:ind w:left="708"/>
        <w:rPr>
          <w:color w:val="808080"/>
        </w:rPr>
      </w:pPr>
    </w:p>
    <w:p w:rsidR="00937543" w:rsidRPr="00937543" w:rsidRDefault="00937543" w:rsidP="00FF27CC">
      <w:pPr>
        <w:pStyle w:val="Overskrift2"/>
        <w:numPr>
          <w:ilvl w:val="0"/>
          <w:numId w:val="0"/>
        </w:numPr>
        <w:ind w:left="709" w:hanging="708"/>
        <w:sectPr w:rsidR="00937543" w:rsidRPr="00937543" w:rsidSect="002E2526">
          <w:pgSz w:w="16840" w:h="11907" w:orient="landscape" w:code="9"/>
          <w:pgMar w:top="1134" w:right="1009" w:bottom="851" w:left="993" w:header="709" w:footer="709" w:gutter="0"/>
          <w:cols w:space="708"/>
          <w:docGrid w:linePitch="326"/>
        </w:sectPr>
      </w:pPr>
    </w:p>
    <w:p w:rsidR="00DD1B32" w:rsidRDefault="00DD1B32" w:rsidP="00E33E85">
      <w:pPr>
        <w:pStyle w:val="Overskrift1"/>
        <w:ind w:left="567" w:hanging="567"/>
      </w:pPr>
      <w:bookmarkStart w:id="13" w:name="_Toc473793154"/>
      <w:r>
        <w:lastRenderedPageBreak/>
        <w:t>Rammebetingelser</w:t>
      </w:r>
      <w:bookmarkEnd w:id="13"/>
    </w:p>
    <w:p w:rsidR="00DD1B32" w:rsidRDefault="00DD1B32" w:rsidP="00DD1B32">
      <w:pPr>
        <w:pStyle w:val="Overskrift2"/>
        <w:numPr>
          <w:ilvl w:val="0"/>
          <w:numId w:val="0"/>
        </w:numPr>
        <w:ind w:left="567"/>
      </w:pPr>
      <w:bookmarkStart w:id="14" w:name="_Toc472342341"/>
    </w:p>
    <w:p w:rsidR="00DD1B32" w:rsidRPr="00421C52" w:rsidRDefault="00DD1B32" w:rsidP="00DD1B32">
      <w:pPr>
        <w:pStyle w:val="Overskrift2"/>
        <w:ind w:left="567" w:hanging="567"/>
      </w:pPr>
      <w:bookmarkStart w:id="15" w:name="_Toc473793155"/>
      <w:r>
        <w:t>Føringer for prosjektet</w:t>
      </w:r>
      <w:bookmarkEnd w:id="14"/>
      <w:bookmarkEnd w:id="15"/>
    </w:p>
    <w:p w:rsidR="00E81B44" w:rsidRDefault="00E81B44" w:rsidP="00E81B44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 w:rsidR="00545111">
        <w:rPr>
          <w:color w:val="595959"/>
        </w:rPr>
        <w:t xml:space="preserve">punkt </w:t>
      </w:r>
      <w:r w:rsidR="008552DF">
        <w:rPr>
          <w:color w:val="595959"/>
        </w:rPr>
        <w:t>5</w:t>
      </w:r>
      <w:r w:rsidR="00E23C23">
        <w:rPr>
          <w:color w:val="595959"/>
        </w:rPr>
        <w:t xml:space="preserve">.1 </w:t>
      </w:r>
      <w:r w:rsidR="00545111">
        <w:rPr>
          <w:color w:val="595959"/>
        </w:rPr>
        <w:t>i prosjektforslaget. Verifiser, oppdater og detaljer dette.</w:t>
      </w:r>
      <w:r>
        <w:rPr>
          <w:color w:val="595959"/>
        </w:rPr>
        <w:t>]</w:t>
      </w:r>
    </w:p>
    <w:p w:rsidR="008E120A" w:rsidRDefault="008E120A" w:rsidP="00E81B44">
      <w:pPr>
        <w:tabs>
          <w:tab w:val="num" w:pos="1440"/>
        </w:tabs>
        <w:rPr>
          <w:color w:val="595959"/>
        </w:rPr>
      </w:pPr>
    </w:p>
    <w:p w:rsidR="00DD1B32" w:rsidRPr="00D97BC6" w:rsidRDefault="00DD1B32" w:rsidP="008E120A"/>
    <w:p w:rsidR="00DD1B32" w:rsidRPr="00CE3DB6" w:rsidRDefault="00DD1B32" w:rsidP="00DD1B32">
      <w:pPr>
        <w:pStyle w:val="Overskrift2"/>
        <w:ind w:left="567" w:hanging="567"/>
      </w:pPr>
      <w:bookmarkStart w:id="16" w:name="_Toc472342342"/>
      <w:bookmarkStart w:id="17" w:name="_Toc473793156"/>
      <w:r>
        <w:t>Prosjektets</w:t>
      </w:r>
      <w:r w:rsidRPr="00CE3DB6">
        <w:t xml:space="preserve"> avgrensninger</w:t>
      </w:r>
      <w:bookmarkEnd w:id="16"/>
      <w:bookmarkEnd w:id="17"/>
    </w:p>
    <w:p w:rsidR="00545111" w:rsidRDefault="00545111" w:rsidP="00545111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>
        <w:rPr>
          <w:color w:val="595959"/>
        </w:rPr>
        <w:t xml:space="preserve">punkt </w:t>
      </w:r>
      <w:r w:rsidR="008552DF">
        <w:rPr>
          <w:color w:val="595959"/>
        </w:rPr>
        <w:t>5</w:t>
      </w:r>
      <w:r w:rsidR="00E23C23">
        <w:rPr>
          <w:color w:val="595959"/>
        </w:rPr>
        <w:t xml:space="preserve">.2 </w:t>
      </w:r>
      <w:r>
        <w:rPr>
          <w:color w:val="595959"/>
        </w:rPr>
        <w:t>i prosjektforslaget. Verifiser, oppdater og detaljer dette.]</w:t>
      </w:r>
    </w:p>
    <w:p w:rsidR="008E120A" w:rsidRDefault="008E120A" w:rsidP="008E120A">
      <w:pPr>
        <w:pStyle w:val="Ekstrastil2"/>
        <w:spacing w:after="0"/>
      </w:pPr>
    </w:p>
    <w:p w:rsidR="008E120A" w:rsidRPr="008E120A" w:rsidRDefault="008E120A" w:rsidP="008E120A">
      <w:pPr>
        <w:pStyle w:val="Ekstrastil2"/>
        <w:spacing w:after="0"/>
      </w:pPr>
    </w:p>
    <w:p w:rsidR="00814716" w:rsidRDefault="00814716" w:rsidP="00814716">
      <w:pPr>
        <w:pStyle w:val="Overskrift2"/>
        <w:ind w:left="567" w:hanging="567"/>
      </w:pPr>
      <w:bookmarkStart w:id="18" w:name="_Toc472342344"/>
      <w:bookmarkStart w:id="19" w:name="_Toc473793158"/>
      <w:bookmarkStart w:id="20" w:name="_Toc472342343"/>
      <w:bookmarkStart w:id="21" w:name="_Toc473793157"/>
      <w:r>
        <w:t>Rettslige reguleringer</w:t>
      </w:r>
      <w:bookmarkEnd w:id="18"/>
      <w:bookmarkEnd w:id="19"/>
      <w:r>
        <w:t xml:space="preserve"> </w:t>
      </w:r>
    </w:p>
    <w:p w:rsidR="00814716" w:rsidRDefault="00814716" w:rsidP="00814716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>
        <w:rPr>
          <w:color w:val="595959"/>
        </w:rPr>
        <w:t>Ta utgangspunkt i punkt 5.3 i prosjektforslaget. Verifiser, oppdater og detaljer dette.]</w:t>
      </w:r>
    </w:p>
    <w:p w:rsidR="00814716" w:rsidRDefault="00814716" w:rsidP="00814716">
      <w:pPr>
        <w:tabs>
          <w:tab w:val="num" w:pos="1440"/>
        </w:tabs>
        <w:rPr>
          <w:color w:val="595959"/>
        </w:rPr>
      </w:pPr>
    </w:p>
    <w:p w:rsidR="00814716" w:rsidRDefault="00814716" w:rsidP="00814716">
      <w:pPr>
        <w:tabs>
          <w:tab w:val="num" w:pos="1440"/>
        </w:tabs>
        <w:rPr>
          <w:color w:val="595959"/>
        </w:rPr>
      </w:pPr>
    </w:p>
    <w:p w:rsidR="00E81B44" w:rsidRDefault="00E81B44" w:rsidP="00E81B44">
      <w:pPr>
        <w:pStyle w:val="Overskrift2"/>
        <w:ind w:left="567" w:hanging="567"/>
      </w:pPr>
      <w:r>
        <w:t>Prinsipielle spørsmål</w:t>
      </w:r>
      <w:bookmarkEnd w:id="20"/>
      <w:bookmarkEnd w:id="21"/>
    </w:p>
    <w:p w:rsidR="00545111" w:rsidRDefault="00545111" w:rsidP="00545111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 w:rsidR="00E23C23">
        <w:rPr>
          <w:color w:val="595959"/>
        </w:rPr>
        <w:t xml:space="preserve">Ta utgangspunkt i </w:t>
      </w:r>
      <w:r>
        <w:rPr>
          <w:color w:val="595959"/>
        </w:rPr>
        <w:t>punkt</w:t>
      </w:r>
      <w:r w:rsidR="008552DF">
        <w:rPr>
          <w:color w:val="595959"/>
        </w:rPr>
        <w:t xml:space="preserve"> 5</w:t>
      </w:r>
      <w:r w:rsidR="00814716">
        <w:rPr>
          <w:color w:val="595959"/>
        </w:rPr>
        <w:t>.4</w:t>
      </w:r>
      <w:r>
        <w:rPr>
          <w:color w:val="595959"/>
        </w:rPr>
        <w:t xml:space="preserve"> i prosjektforslaget. Verifiser, oppdater og detaljer dette.]</w:t>
      </w:r>
    </w:p>
    <w:p w:rsidR="00E81B44" w:rsidRDefault="00E81B44" w:rsidP="00E81B44"/>
    <w:p w:rsidR="008E120A" w:rsidRPr="00C3594A" w:rsidRDefault="008E120A" w:rsidP="00E81B44"/>
    <w:p w:rsidR="002803EB" w:rsidRPr="003F2D1D" w:rsidRDefault="002803EB" w:rsidP="00545111">
      <w:pPr>
        <w:rPr>
          <w:color w:val="595959"/>
        </w:rPr>
      </w:pPr>
    </w:p>
    <w:p w:rsidR="000E3181" w:rsidRDefault="000E3181" w:rsidP="00E33E85">
      <w:pPr>
        <w:pStyle w:val="Overskrift1"/>
        <w:ind w:left="567" w:hanging="567"/>
      </w:pPr>
      <w:bookmarkStart w:id="22" w:name="_Toc473793159"/>
      <w:r>
        <w:t>Organisering, roller og ansvar</w:t>
      </w:r>
      <w:bookmarkEnd w:id="22"/>
    </w:p>
    <w:p w:rsidR="000E3181" w:rsidRPr="002803EB" w:rsidRDefault="000E3181" w:rsidP="002803EB">
      <w:pPr>
        <w:pStyle w:val="Ekstrastil2"/>
      </w:pPr>
      <w:r w:rsidRPr="00AA5B05">
        <w:t>[</w:t>
      </w:r>
      <w:r>
        <w:t>Beskriv hvordan prosjektet er organisert og hvilke roller som må etableres for å sikre hensiktsmessig styring og rolle- og ansvarsfordeling i prosjektet</w:t>
      </w:r>
      <w:r w:rsidR="0018122A">
        <w:t>.</w:t>
      </w:r>
      <w:r w:rsidRPr="00AA5B05">
        <w:t>]</w:t>
      </w:r>
    </w:p>
    <w:p w:rsidR="000E3181" w:rsidRDefault="000E3181" w:rsidP="000E3181">
      <w:pPr>
        <w:pStyle w:val="Overskrift2"/>
        <w:ind w:left="708"/>
      </w:pPr>
      <w:bookmarkStart w:id="23" w:name="_Toc473793160"/>
      <w:r>
        <w:t>Prosjektorganisering</w:t>
      </w:r>
      <w:bookmarkEnd w:id="23"/>
    </w:p>
    <w:p w:rsidR="000E3181" w:rsidRDefault="000E3181" w:rsidP="000E3181">
      <w:pPr>
        <w:pStyle w:val="Ekstrastil2"/>
      </w:pPr>
      <w:r w:rsidRPr="00B22153">
        <w:t>[Beskriv kort organiseringen av prosjektet, for e</w:t>
      </w:r>
      <w:r>
        <w:t xml:space="preserve">ksempel ved et organisasjonskart. </w:t>
      </w:r>
      <w:r w:rsidRPr="00AA5B05">
        <w:t>Husk å ta med alle</w:t>
      </w:r>
      <w:r w:rsidR="00A64834">
        <w:t xml:space="preserve"> roller som er</w:t>
      </w:r>
      <w:r w:rsidRPr="00AA5B05">
        <w:t xml:space="preserve"> knyttet til prosjektorganisasjonen, også</w:t>
      </w:r>
      <w:r>
        <w:t xml:space="preserve"> for eksempel</w:t>
      </w:r>
      <w:r w:rsidRPr="00AA5B05">
        <w:t xml:space="preserve"> </w:t>
      </w:r>
      <w:r w:rsidR="0018122A">
        <w:t xml:space="preserve">gevinstansvarlig samt </w:t>
      </w:r>
      <w:r w:rsidRPr="00AA5B05">
        <w:t>intern og ekstern referansegruppe</w:t>
      </w:r>
      <w:r>
        <w:t xml:space="preserve"> og ekstern kvalitetssikrer</w:t>
      </w:r>
      <w:r w:rsidRPr="00B22153">
        <w:t>.]</w:t>
      </w:r>
    </w:p>
    <w:p w:rsidR="000E3181" w:rsidRDefault="000E3181" w:rsidP="008E120A">
      <w:pPr>
        <w:tabs>
          <w:tab w:val="center" w:pos="5542"/>
          <w:tab w:val="left" w:pos="8874"/>
        </w:tabs>
        <w:rPr>
          <w:color w:val="808080"/>
        </w:rPr>
      </w:pPr>
    </w:p>
    <w:p w:rsidR="002803EB" w:rsidRDefault="002803EB" w:rsidP="008E120A">
      <w:pPr>
        <w:tabs>
          <w:tab w:val="center" w:pos="5542"/>
          <w:tab w:val="left" w:pos="8874"/>
        </w:tabs>
        <w:rPr>
          <w:color w:val="808080"/>
        </w:rPr>
      </w:pPr>
    </w:p>
    <w:p w:rsidR="000E3181" w:rsidRDefault="000E3181" w:rsidP="000E3181">
      <w:pPr>
        <w:pStyle w:val="Overskrift2"/>
      </w:pPr>
      <w:bookmarkStart w:id="24" w:name="_Toc473793161"/>
      <w:r>
        <w:t>Rollebeskrivelser</w:t>
      </w:r>
      <w:bookmarkEnd w:id="24"/>
    </w:p>
    <w:p w:rsidR="000E3181" w:rsidRPr="008E120A" w:rsidRDefault="000E3181" w:rsidP="008E120A">
      <w:pPr>
        <w:pStyle w:val="Ekstrastil2"/>
      </w:pPr>
      <w:r>
        <w:t>[Beskriv</w:t>
      </w:r>
      <w:r w:rsidRPr="00AA5B05">
        <w:t xml:space="preserve"> de ulike rollene som skal inngå i prosjektet</w:t>
      </w:r>
      <w:r>
        <w:t>,</w:t>
      </w:r>
      <w:r w:rsidRPr="00AA5B05">
        <w:t xml:space="preserve"> og deres ansvar.]</w:t>
      </w:r>
      <w:r>
        <w:rPr>
          <w:color w:val="808080"/>
        </w:rPr>
        <w:tab/>
      </w:r>
    </w:p>
    <w:p w:rsidR="000E3181" w:rsidRDefault="000E3181" w:rsidP="000E3181">
      <w:pPr>
        <w:pStyle w:val="Undertittel"/>
        <w:rPr>
          <w:sz w:val="24"/>
          <w:szCs w:val="24"/>
        </w:rPr>
      </w:pPr>
      <w:r>
        <w:rPr>
          <w:sz w:val="24"/>
          <w:szCs w:val="24"/>
        </w:rPr>
        <w:t>Prosjektstyre</w:t>
      </w:r>
    </w:p>
    <w:p w:rsidR="000E3181" w:rsidRDefault="000E3181" w:rsidP="008E120A">
      <w:pPr>
        <w:pStyle w:val="Ekstrastil2"/>
      </w:pPr>
      <w:r w:rsidRPr="00B22153">
        <w:t>[Beskriv sammensetningen av</w:t>
      </w:r>
      <w:r>
        <w:t xml:space="preserve"> prosjektstyret</w:t>
      </w:r>
      <w:r w:rsidRPr="00B22153">
        <w:t>, legg til andre roller om nødvendig.]</w:t>
      </w:r>
    </w:p>
    <w:tbl>
      <w:tblPr>
        <w:tblW w:w="461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544"/>
        <w:gridCol w:w="3700"/>
        <w:gridCol w:w="2987"/>
      </w:tblGrid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Rolle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Tittel</w:t>
            </w: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Prosjekteier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Seniorbruker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Seniorleverandør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>
              <w:rPr>
                <w:sz w:val="22"/>
                <w:szCs w:val="22"/>
                <w:lang w:val="da-DK" w:eastAsia="en-US"/>
              </w:rPr>
              <w:t>....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1A088A">
        <w:tc>
          <w:tcPr>
            <w:tcW w:w="13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  <w:r w:rsidRPr="005B01FA">
              <w:rPr>
                <w:sz w:val="22"/>
                <w:szCs w:val="22"/>
                <w:lang w:val="da-DK" w:eastAsia="en-US"/>
              </w:rPr>
              <w:t>...</w:t>
            </w:r>
            <w:r>
              <w:rPr>
                <w:sz w:val="22"/>
                <w:szCs w:val="22"/>
                <w:lang w:val="da-DK" w:eastAsia="en-US"/>
              </w:rPr>
              <w:t>.</w:t>
            </w:r>
          </w:p>
        </w:tc>
        <w:tc>
          <w:tcPr>
            <w:tcW w:w="2004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  <w:tc>
          <w:tcPr>
            <w:tcW w:w="161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0E3181" w:rsidRDefault="000E3181" w:rsidP="000E3181">
      <w:pPr>
        <w:ind w:left="708"/>
      </w:pPr>
    </w:p>
    <w:p w:rsidR="002803EB" w:rsidRDefault="002803EB" w:rsidP="000E3181">
      <w:pPr>
        <w:ind w:left="708"/>
      </w:pPr>
    </w:p>
    <w:p w:rsidR="000E3181" w:rsidRDefault="000E3181" w:rsidP="000E3181">
      <w:pPr>
        <w:pStyle w:val="Undertittel"/>
        <w:rPr>
          <w:sz w:val="24"/>
          <w:szCs w:val="24"/>
        </w:rPr>
      </w:pPr>
      <w:r w:rsidRPr="00B22153">
        <w:rPr>
          <w:sz w:val="24"/>
          <w:szCs w:val="24"/>
        </w:rPr>
        <w:t>Prosjektleder</w:t>
      </w:r>
    </w:p>
    <w:p w:rsidR="000E3181" w:rsidRPr="00B22153" w:rsidRDefault="000E3181" w:rsidP="008E120A">
      <w:pPr>
        <w:pStyle w:val="Ekstrastil2"/>
      </w:pPr>
      <w:r w:rsidRPr="00BB7F66">
        <w:t>[Angi prosjektlederens navn, og b</w:t>
      </w:r>
      <w:r>
        <w:t>eskriv kort relevant erfaring,</w:t>
      </w:r>
      <w:r w:rsidRPr="00BB7F66">
        <w:t xml:space="preserve"> kompetanse</w:t>
      </w:r>
      <w:r>
        <w:t xml:space="preserve"> og eventuell sertifisering</w:t>
      </w:r>
      <w:r w:rsidRPr="00BB7F66">
        <w:t>.]</w:t>
      </w:r>
    </w:p>
    <w:tbl>
      <w:tblPr>
        <w:tblW w:w="461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625"/>
        <w:gridCol w:w="6606"/>
      </w:tblGrid>
      <w:tr w:rsidR="000E3181" w:rsidTr="002803EB">
        <w:tc>
          <w:tcPr>
            <w:tcW w:w="142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  <w:tc>
          <w:tcPr>
            <w:tcW w:w="35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Relevant erfaring, kompetanse og eventuell sertifisering</w:t>
            </w:r>
          </w:p>
          <w:p w:rsidR="000E3181" w:rsidRPr="005B01FA" w:rsidRDefault="000E3181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en-US"/>
              </w:rPr>
            </w:pPr>
          </w:p>
        </w:tc>
      </w:tr>
      <w:tr w:rsidR="000E3181" w:rsidTr="002803EB">
        <w:tc>
          <w:tcPr>
            <w:tcW w:w="142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35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0E3181" w:rsidRDefault="000E3181" w:rsidP="000E3181">
      <w:pPr>
        <w:ind w:left="708"/>
      </w:pPr>
    </w:p>
    <w:p w:rsidR="002803EB" w:rsidRDefault="002803EB" w:rsidP="000E3181">
      <w:pPr>
        <w:ind w:left="708"/>
      </w:pPr>
    </w:p>
    <w:p w:rsidR="000E3181" w:rsidRDefault="000E3181" w:rsidP="000E3181">
      <w:pPr>
        <w:ind w:left="708"/>
      </w:pPr>
    </w:p>
    <w:p w:rsidR="000E3181" w:rsidRDefault="000E3181" w:rsidP="000E3181">
      <w:pPr>
        <w:pStyle w:val="Undertittel"/>
        <w:rPr>
          <w:sz w:val="24"/>
          <w:szCs w:val="24"/>
        </w:rPr>
      </w:pPr>
      <w:r w:rsidRPr="00B22153">
        <w:rPr>
          <w:sz w:val="24"/>
          <w:szCs w:val="24"/>
        </w:rPr>
        <w:t xml:space="preserve">Øvrige </w:t>
      </w:r>
      <w:r w:rsidR="00261B69">
        <w:rPr>
          <w:sz w:val="24"/>
          <w:szCs w:val="24"/>
        </w:rPr>
        <w:t>prosjekt</w:t>
      </w:r>
      <w:r w:rsidRPr="00B22153">
        <w:rPr>
          <w:sz w:val="24"/>
          <w:szCs w:val="24"/>
        </w:rPr>
        <w:t>roller og bemanning</w:t>
      </w:r>
    </w:p>
    <w:p w:rsidR="000E3181" w:rsidRPr="00BB7F66" w:rsidRDefault="000E3181" w:rsidP="008E120A">
      <w:pPr>
        <w:pStyle w:val="Ekstrastil2"/>
      </w:pPr>
      <w:r w:rsidRPr="00BB7F66">
        <w:t>[List</w:t>
      </w:r>
      <w:r>
        <w:t xml:space="preserve"> opp</w:t>
      </w:r>
      <w:r w:rsidRPr="00BB7F66">
        <w:t xml:space="preserve"> og beskri</w:t>
      </w:r>
      <w:r>
        <w:t>v hvem som inngår i prosjektet. Henvis eventuelt til en separat bemanningsplan.</w:t>
      </w:r>
      <w:r w:rsidRPr="00BB7F66">
        <w:t>]</w:t>
      </w:r>
    </w:p>
    <w:tbl>
      <w:tblPr>
        <w:tblW w:w="460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4612"/>
        <w:gridCol w:w="4601"/>
      </w:tblGrid>
      <w:tr w:rsidR="000E3181" w:rsidTr="002803EB">
        <w:trPr>
          <w:trHeight w:val="277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Rolle</w:t>
            </w: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0E3181" w:rsidRPr="005B01FA" w:rsidRDefault="000E3181" w:rsidP="001A088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color w:val="595959"/>
                <w:sz w:val="20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0E3181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192DCA" w:rsidRDefault="000E3181" w:rsidP="001A088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E3181" w:rsidRPr="005B01FA" w:rsidRDefault="000E3181" w:rsidP="001A088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A64834" w:rsidRDefault="00A64834" w:rsidP="00A64834">
      <w:pPr>
        <w:pStyle w:val="Overskrift2"/>
        <w:numPr>
          <w:ilvl w:val="0"/>
          <w:numId w:val="0"/>
        </w:numPr>
        <w:ind w:left="709"/>
      </w:pPr>
    </w:p>
    <w:p w:rsidR="002803EB" w:rsidRPr="002803EB" w:rsidRDefault="002803EB" w:rsidP="002803EB">
      <w:pPr>
        <w:pStyle w:val="Ekstrastil2"/>
      </w:pPr>
    </w:p>
    <w:p w:rsidR="00261B69" w:rsidRDefault="00261B69" w:rsidP="00261B69">
      <w:pPr>
        <w:pStyle w:val="Undertittel"/>
        <w:rPr>
          <w:sz w:val="24"/>
          <w:szCs w:val="24"/>
        </w:rPr>
      </w:pPr>
      <w:r>
        <w:rPr>
          <w:sz w:val="24"/>
          <w:szCs w:val="24"/>
        </w:rPr>
        <w:t>Behov for annen støtte og kompetanse utenfor prosjektgruppen</w:t>
      </w:r>
    </w:p>
    <w:p w:rsidR="00261B69" w:rsidRPr="00BB7F66" w:rsidRDefault="00261B69" w:rsidP="008E120A">
      <w:pPr>
        <w:pStyle w:val="Ekstrastil2"/>
      </w:pPr>
      <w:r>
        <w:t>[</w:t>
      </w:r>
      <w:r w:rsidR="004C12DD">
        <w:t>Kan være sporadiske behov for råd, tips og hjelp fra personer/fagmiljøer som ikke er med i den formelle prosjektorganisasjonen</w:t>
      </w:r>
      <w:r>
        <w:t>.</w:t>
      </w:r>
      <w:r w:rsidRPr="00BB7F66">
        <w:t>]</w:t>
      </w:r>
    </w:p>
    <w:tbl>
      <w:tblPr>
        <w:tblW w:w="460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4612"/>
        <w:gridCol w:w="4601"/>
      </w:tblGrid>
      <w:tr w:rsidR="00261B69" w:rsidTr="002803EB">
        <w:trPr>
          <w:trHeight w:val="277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261B69" w:rsidRPr="005B01FA" w:rsidRDefault="004C12DD" w:rsidP="008E120A">
            <w:pPr>
              <w:keepNext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Behov / kompetanse</w:t>
            </w: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</w:tcPr>
          <w:p w:rsidR="00261B69" w:rsidRPr="005B01FA" w:rsidRDefault="00261B69" w:rsidP="008E120A">
            <w:pPr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5B01FA">
              <w:rPr>
                <w:rFonts w:ascii="Arial" w:hAnsi="Arial" w:cs="Arial"/>
                <w:bCs/>
                <w:sz w:val="22"/>
                <w:szCs w:val="22"/>
              </w:rPr>
              <w:t>Navn</w:t>
            </w: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color w:val="595959"/>
                <w:sz w:val="20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8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  <w:tr w:rsidR="00261B69" w:rsidTr="002803EB">
        <w:trPr>
          <w:trHeight w:val="195"/>
        </w:trPr>
        <w:tc>
          <w:tcPr>
            <w:tcW w:w="250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192DCA" w:rsidRDefault="00261B69" w:rsidP="008E120A">
            <w:pPr>
              <w:spacing w:after="120"/>
              <w:jc w:val="both"/>
              <w:rPr>
                <w:sz w:val="22"/>
                <w:szCs w:val="22"/>
                <w:lang w:val="da-DK" w:eastAsia="en-US"/>
              </w:rPr>
            </w:pPr>
          </w:p>
        </w:tc>
        <w:tc>
          <w:tcPr>
            <w:tcW w:w="249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261B69" w:rsidRPr="005B01FA" w:rsidRDefault="00261B69" w:rsidP="008E120A">
            <w:pPr>
              <w:spacing w:after="120"/>
              <w:jc w:val="both"/>
              <w:rPr>
                <w:sz w:val="20"/>
                <w:lang w:val="da-DK" w:eastAsia="en-US"/>
              </w:rPr>
            </w:pPr>
          </w:p>
        </w:tc>
      </w:tr>
    </w:tbl>
    <w:p w:rsidR="002803EB" w:rsidRDefault="002803EB" w:rsidP="004C12DD">
      <w:pPr>
        <w:pStyle w:val="Ekstrastil2"/>
      </w:pPr>
    </w:p>
    <w:p w:rsidR="00910159" w:rsidRDefault="004C12DD" w:rsidP="004C12DD">
      <w:pPr>
        <w:pStyle w:val="Ekstrastil2"/>
      </w:pPr>
      <w:r>
        <w:t xml:space="preserve">[Beskriv </w:t>
      </w:r>
      <w:r w:rsidR="002803EB">
        <w:t xml:space="preserve">også </w:t>
      </w:r>
      <w:r>
        <w:t>hvordan prosjektet har tenkt å sikre seg tilgang til denne kompetansen.</w:t>
      </w:r>
      <w:r w:rsidRPr="00BB7F66">
        <w:t>]</w:t>
      </w:r>
    </w:p>
    <w:p w:rsidR="00A64834" w:rsidRDefault="00A64834" w:rsidP="00A64834">
      <w:pPr>
        <w:pStyle w:val="Ekstrastil2"/>
        <w:rPr>
          <w:color w:val="auto"/>
        </w:rPr>
      </w:pPr>
    </w:p>
    <w:p w:rsidR="008E120A" w:rsidRPr="00BA4519" w:rsidRDefault="008E120A" w:rsidP="00A64834">
      <w:pPr>
        <w:pStyle w:val="Ekstrastil2"/>
        <w:rPr>
          <w:color w:val="auto"/>
        </w:rPr>
      </w:pPr>
    </w:p>
    <w:p w:rsidR="000E3181" w:rsidRDefault="000E3181" w:rsidP="00E33E85">
      <w:pPr>
        <w:pStyle w:val="Overskrift1"/>
        <w:ind w:left="567" w:hanging="567"/>
      </w:pPr>
      <w:bookmarkStart w:id="25" w:name="_Toc473793162"/>
      <w:r>
        <w:lastRenderedPageBreak/>
        <w:t>Strategi for gjennomføring</w:t>
      </w:r>
      <w:bookmarkEnd w:id="25"/>
    </w:p>
    <w:p w:rsidR="000E3181" w:rsidRPr="00D942DB" w:rsidRDefault="000E3181" w:rsidP="00D942DB">
      <w:pPr>
        <w:pStyle w:val="Ekstrastil2"/>
      </w:pPr>
      <w:r w:rsidRPr="00EF71DD">
        <w:t>[</w:t>
      </w:r>
      <w:r>
        <w:t>Valg av strategier for gjennomføring/prosjekttilnærming</w:t>
      </w:r>
      <w:r w:rsidRPr="00EF71DD">
        <w:t xml:space="preserve"> vil avhenge</w:t>
      </w:r>
      <w:r>
        <w:t xml:space="preserve"> av</w:t>
      </w:r>
      <w:r w:rsidRPr="00EF71DD">
        <w:t xml:space="preserve"> hva som er formålet med prosjektet. Dette vil nødvendigvis måtte bli ulikt avhengig av hva </w:t>
      </w:r>
      <w:r w:rsidR="0018122A">
        <w:t>som er prosjektets produkt</w:t>
      </w:r>
      <w:r>
        <w:t>,</w:t>
      </w:r>
      <w:r w:rsidRPr="00EF71DD">
        <w:t xml:space="preserve"> eksempelvis gjøre en utredning, gjennomføre et forprosjekt, anskaffe en løsning, skrive en analyse</w:t>
      </w:r>
      <w:r>
        <w:t>rapport med videre</w:t>
      </w:r>
      <w:r w:rsidRPr="00EF71DD">
        <w:t>.</w:t>
      </w:r>
      <w:r>
        <w:t xml:space="preserve"> Avhengig av type prosjekt vil det for eksempel være relevant å ha:]</w:t>
      </w:r>
    </w:p>
    <w:p w:rsidR="000E3181" w:rsidRPr="00EF71DD" w:rsidRDefault="000E3181" w:rsidP="000E3181">
      <w:pPr>
        <w:pStyle w:val="Ekstrastil3"/>
      </w:pPr>
      <w:r>
        <w:t>Konkurranse</w:t>
      </w:r>
      <w:r w:rsidRPr="00EF71DD">
        <w:t>strategi</w:t>
      </w:r>
    </w:p>
    <w:p w:rsidR="000E3181" w:rsidRDefault="000E3181" w:rsidP="00D942DB">
      <w:pPr>
        <w:pStyle w:val="Ekstrastil2"/>
        <w:spacing w:after="0"/>
      </w:pPr>
      <w:r>
        <w:t>[H</w:t>
      </w:r>
      <w:r w:rsidRPr="00F75516">
        <w:t>er beskrives kort hva som skal anskaffes i prosjektet, hvilke anskaffelser det er behov for og hvordan disse anskaffelsene er tenkt gjennomført</w:t>
      </w:r>
      <w:r>
        <w:t>.</w:t>
      </w:r>
      <w:r w:rsidRPr="00F75516">
        <w:t>]</w:t>
      </w:r>
    </w:p>
    <w:p w:rsidR="000E3181" w:rsidRDefault="000E3181" w:rsidP="000E3181">
      <w:pPr>
        <w:rPr>
          <w:color w:val="808080"/>
        </w:rPr>
      </w:pPr>
    </w:p>
    <w:p w:rsidR="00D942DB" w:rsidRDefault="00D942DB" w:rsidP="000E3181">
      <w:pPr>
        <w:rPr>
          <w:color w:val="808080"/>
        </w:rPr>
      </w:pPr>
    </w:p>
    <w:p w:rsidR="000E3181" w:rsidRPr="00EF71DD" w:rsidRDefault="000E3181" w:rsidP="000E3181">
      <w:pPr>
        <w:pStyle w:val="Ekstrastil3"/>
      </w:pPr>
      <w:r>
        <w:t>Utviklingsstrategi/valg av metode</w:t>
      </w:r>
    </w:p>
    <w:p w:rsidR="000E3181" w:rsidRDefault="000E3181" w:rsidP="00D942DB">
      <w:pPr>
        <w:pStyle w:val="Ekstrastil2"/>
        <w:spacing w:after="0"/>
      </w:pPr>
      <w:r>
        <w:t>[Her beskrives kort hvilken utviklingsmetodikk som skal benyttes; smidig? Fossefall? Spørreundersøkelse? Kunnskapsoppsummering?]</w:t>
      </w:r>
    </w:p>
    <w:p w:rsidR="000E3181" w:rsidRPr="00D942DB" w:rsidRDefault="000E3181" w:rsidP="000E3181">
      <w:pPr>
        <w:rPr>
          <w:color w:val="808080"/>
        </w:rPr>
      </w:pPr>
    </w:p>
    <w:p w:rsidR="00D942DB" w:rsidRPr="00D942DB" w:rsidRDefault="00D942DB" w:rsidP="000E3181">
      <w:pPr>
        <w:rPr>
          <w:color w:val="808080"/>
        </w:rPr>
      </w:pPr>
    </w:p>
    <w:p w:rsidR="000E3181" w:rsidRPr="00EF71DD" w:rsidRDefault="000E3181" w:rsidP="000E3181">
      <w:pPr>
        <w:pStyle w:val="Ekstrastil3"/>
      </w:pPr>
      <w:r w:rsidRPr="00EF71DD">
        <w:t>Kvalitetsstrategi</w:t>
      </w:r>
    </w:p>
    <w:p w:rsidR="000E3181" w:rsidRDefault="000E3181" w:rsidP="00D942DB">
      <w:pPr>
        <w:pStyle w:val="Ekstrastil2"/>
        <w:spacing w:after="0"/>
      </w:pPr>
      <w:r w:rsidRPr="00EF71DD">
        <w:t>[</w:t>
      </w:r>
      <w:r>
        <w:t>H</w:t>
      </w:r>
      <w:r w:rsidRPr="00EF71DD">
        <w:t>er beskrives kort hvordan kvaliteten på leveransene i prosjektet skal ivaretas og måles</w:t>
      </w:r>
      <w:r>
        <w:t>.</w:t>
      </w:r>
      <w:r w:rsidRPr="00EF71DD">
        <w:t>]</w:t>
      </w:r>
    </w:p>
    <w:p w:rsidR="000E3181" w:rsidRDefault="000E3181" w:rsidP="000E3181">
      <w:pPr>
        <w:rPr>
          <w:color w:val="808080"/>
        </w:rPr>
      </w:pPr>
    </w:p>
    <w:p w:rsidR="00D942DB" w:rsidRDefault="00D942DB" w:rsidP="000E3181">
      <w:pPr>
        <w:rPr>
          <w:color w:val="808080"/>
        </w:rPr>
      </w:pPr>
    </w:p>
    <w:p w:rsidR="000E3181" w:rsidRPr="00EF71DD" w:rsidRDefault="000E3181" w:rsidP="000E3181">
      <w:pPr>
        <w:pStyle w:val="Ekstrastil3"/>
      </w:pPr>
      <w:r>
        <w:t>S</w:t>
      </w:r>
      <w:r w:rsidRPr="00EF71DD">
        <w:t xml:space="preserve">trategi </w:t>
      </w:r>
      <w:r>
        <w:t xml:space="preserve">for implementering </w:t>
      </w:r>
      <w:r w:rsidRPr="00EF71DD">
        <w:t>og overføring til linjen</w:t>
      </w:r>
    </w:p>
    <w:p w:rsidR="000E3181" w:rsidRDefault="000E3181" w:rsidP="00D942DB">
      <w:pPr>
        <w:pStyle w:val="Ekstrastil2"/>
        <w:spacing w:after="0"/>
      </w:pPr>
      <w:r>
        <w:t>[H</w:t>
      </w:r>
      <w:r w:rsidRPr="00EF71DD">
        <w:t>er beskrives kort hvo</w:t>
      </w:r>
      <w:r w:rsidR="009B43C0">
        <w:t>rdan systemet skal innføres</w:t>
      </w:r>
      <w:r w:rsidRPr="00EF71DD">
        <w:t>,</w:t>
      </w:r>
      <w:r>
        <w:t xml:space="preserve"> hvordan</w:t>
      </w:r>
      <w:r w:rsidRPr="00EF71DD">
        <w:t xml:space="preserve"> inn</w:t>
      </w:r>
      <w:r>
        <w:t>holdet skal spres</w:t>
      </w:r>
      <w:r w:rsidR="009B43C0">
        <w:t xml:space="preserve"> og hvordan produktansvaret</w:t>
      </w:r>
      <w:r w:rsidRPr="00EF71DD">
        <w:t xml:space="preserve"> skal overføres til linjen</w:t>
      </w:r>
      <w:r>
        <w:t>.</w:t>
      </w:r>
      <w:r w:rsidRPr="00EF71DD">
        <w:t>]</w:t>
      </w:r>
    </w:p>
    <w:p w:rsidR="000E3181" w:rsidRDefault="000E3181" w:rsidP="00D942DB">
      <w:pPr>
        <w:rPr>
          <w:color w:val="808080"/>
        </w:rPr>
      </w:pPr>
    </w:p>
    <w:p w:rsidR="00D942DB" w:rsidRDefault="00D942DB" w:rsidP="00D942DB">
      <w:pPr>
        <w:rPr>
          <w:color w:val="808080"/>
        </w:rPr>
      </w:pPr>
    </w:p>
    <w:p w:rsidR="000E3181" w:rsidRDefault="000E3181" w:rsidP="000E3181">
      <w:pPr>
        <w:pStyle w:val="Ekstrastil3"/>
      </w:pPr>
      <w:r w:rsidRPr="0088270D">
        <w:t>Usikkerhetsstrategi</w:t>
      </w:r>
    </w:p>
    <w:p w:rsidR="000E3181" w:rsidRPr="0020539A" w:rsidRDefault="000E3181" w:rsidP="00D942DB">
      <w:pPr>
        <w:pStyle w:val="Ekstrastil2"/>
        <w:spacing w:after="0"/>
      </w:pPr>
      <w:r w:rsidRPr="0020539A">
        <w:t>[</w:t>
      </w:r>
      <w:r>
        <w:t>Beskrivelse av de spesifikke teknikkene og standardene som skal brukes</w:t>
      </w:r>
      <w:r w:rsidR="009B43C0">
        <w:t>,</w:t>
      </w:r>
      <w:r>
        <w:t xml:space="preserve"> og ansvaret for en effektiv usikkerhetsprosedyre</w:t>
      </w:r>
      <w:r w:rsidR="009B43C0">
        <w:t xml:space="preserve"> som ivaretar en god oppfølging av prosjektets usikkerheter</w:t>
      </w:r>
      <w:r>
        <w:t>.]</w:t>
      </w:r>
    </w:p>
    <w:p w:rsidR="000E3181" w:rsidRPr="00D942DB" w:rsidRDefault="000E3181" w:rsidP="00D942DB"/>
    <w:p w:rsidR="00D942DB" w:rsidRPr="00D942DB" w:rsidRDefault="00D942DB" w:rsidP="00D942DB"/>
    <w:p w:rsidR="000E3181" w:rsidRDefault="000E3181" w:rsidP="000E3181">
      <w:pPr>
        <w:pStyle w:val="Ekstrastil3"/>
      </w:pPr>
      <w:r w:rsidRPr="0088270D">
        <w:t>Gjennomføringsstrategi</w:t>
      </w:r>
    </w:p>
    <w:p w:rsidR="000E3181" w:rsidRPr="0020539A" w:rsidRDefault="000E3181" w:rsidP="00D942DB">
      <w:pPr>
        <w:pStyle w:val="Ekstrastil2"/>
        <w:spacing w:after="0"/>
      </w:pPr>
      <w:r w:rsidRPr="0020539A">
        <w:t>[</w:t>
      </w:r>
      <w:r>
        <w:t>En beskrivelse og begrunnel</w:t>
      </w:r>
      <w:r w:rsidR="009B43C0">
        <w:t>se for den valgte strategien for</w:t>
      </w:r>
      <w:r>
        <w:t xml:space="preserve"> gjennomføring av prosjektet. Utgangspunktet for gjennomføringsstrategien er en vurdering av arbeidsomfang, gjennomføringsplan, forhold til omgivelsene, organisering og styring.]</w:t>
      </w:r>
    </w:p>
    <w:p w:rsidR="000E3181" w:rsidRDefault="000E3181" w:rsidP="00D942DB">
      <w:pPr>
        <w:pStyle w:val="Ekstrastil2"/>
        <w:spacing w:after="0"/>
      </w:pPr>
    </w:p>
    <w:p w:rsidR="00D942DB" w:rsidRPr="0024099A" w:rsidRDefault="00D942DB" w:rsidP="00D942DB">
      <w:pPr>
        <w:pStyle w:val="Ekstrastil2"/>
        <w:spacing w:after="0"/>
      </w:pPr>
    </w:p>
    <w:p w:rsidR="000E3181" w:rsidRPr="00BB50A9" w:rsidRDefault="000E3181" w:rsidP="000E3181">
      <w:pPr>
        <w:pStyle w:val="Ekstrastil3"/>
      </w:pPr>
      <w:r w:rsidRPr="00BB50A9">
        <w:t>Konfigurasjonsstrategi</w:t>
      </w:r>
    </w:p>
    <w:p w:rsidR="000E3181" w:rsidRDefault="000E3181" w:rsidP="00D942DB">
      <w:pPr>
        <w:pStyle w:val="Ekstrastil2"/>
        <w:spacing w:after="0"/>
      </w:pPr>
      <w:r w:rsidRPr="0002654E">
        <w:t>[En beskrivelse for å identifisere hvordan, og av hvem, prosjektets produkter blir kontrollert og beskyttet.</w:t>
      </w:r>
      <w:r w:rsidR="009B43C0">
        <w:t xml:space="preserve"> </w:t>
      </w:r>
      <w:r>
        <w:t xml:space="preserve">For eksempel hvordan prosjektets produkter blir lagret, versjonshåndtering, prosedyrer for endring, </w:t>
      </w:r>
      <w:r w:rsidR="009B43C0">
        <w:t>rapporteringsrutiner med videre.</w:t>
      </w:r>
      <w:r w:rsidRPr="0002654E">
        <w:t>]</w:t>
      </w:r>
    </w:p>
    <w:p w:rsidR="00A10F4B" w:rsidRDefault="00A10F4B">
      <w:pPr>
        <w:rPr>
          <w:caps/>
          <w:kern w:val="28"/>
          <w:szCs w:val="24"/>
        </w:rPr>
      </w:pPr>
    </w:p>
    <w:p w:rsidR="00D942DB" w:rsidRPr="00D942DB" w:rsidRDefault="00D942DB">
      <w:pPr>
        <w:rPr>
          <w:caps/>
          <w:kern w:val="28"/>
          <w:szCs w:val="24"/>
        </w:rPr>
      </w:pPr>
    </w:p>
    <w:p w:rsidR="00910159" w:rsidRDefault="00910159" w:rsidP="00E33E85">
      <w:pPr>
        <w:pStyle w:val="Overskrift1"/>
        <w:ind w:left="567" w:right="-143" w:hanging="567"/>
      </w:pPr>
      <w:bookmarkStart w:id="26" w:name="_Toc473793163"/>
      <w:r>
        <w:t>Prosjektets avhengigheter</w:t>
      </w:r>
      <w:r w:rsidR="00886459">
        <w:t xml:space="preserve"> og forutsetninger</w:t>
      </w:r>
      <w:bookmarkEnd w:id="26"/>
    </w:p>
    <w:p w:rsidR="00910159" w:rsidRPr="001306AA" w:rsidRDefault="00910159" w:rsidP="00910159">
      <w:pPr>
        <w:pStyle w:val="Ekstrastil2"/>
      </w:pPr>
      <w:r w:rsidRPr="001306AA">
        <w:t>[Oppsummer kort prosjektets viktigste interne og eksterne avhengig</w:t>
      </w:r>
      <w:r w:rsidR="009B43C0">
        <w:t>heter (for eksempel til andre IT</w:t>
      </w:r>
      <w:r w:rsidRPr="001306AA">
        <w:t>-systemer, prosesser, prosjekter, strategier, felleskompon</w:t>
      </w:r>
      <w:r w:rsidR="009B43C0">
        <w:t>enter etc</w:t>
      </w:r>
      <w:r w:rsidRPr="001306AA">
        <w:t xml:space="preserve">). </w:t>
      </w:r>
      <w:r w:rsidR="00970464">
        <w:t>Hvis prosjektet</w:t>
      </w:r>
      <w:r w:rsidRPr="001306AA">
        <w:t xml:space="preserve"> </w:t>
      </w:r>
      <w:r>
        <w:t xml:space="preserve">for eksempel </w:t>
      </w:r>
      <w:r w:rsidR="00970464" w:rsidRPr="001306AA">
        <w:t xml:space="preserve">er en del av et program </w:t>
      </w:r>
      <w:r w:rsidR="00970464">
        <w:t>er dette en avhengighet</w:t>
      </w:r>
      <w:r w:rsidRPr="001306AA">
        <w:t>. Sett inn eventuell figur eller tegning som viser avhengighetene.</w:t>
      </w:r>
      <w:r>
        <w:t xml:space="preserve"> Angi også </w:t>
      </w:r>
      <w:r w:rsidRPr="001306AA">
        <w:t>viktige</w:t>
      </w:r>
      <w:r>
        <w:t xml:space="preserve"> forutsetninger som er lagt til grunn for prosjektets planlegging. D</w:t>
      </w:r>
      <w:r w:rsidR="00545111">
        <w:t>ette kan være spesielle forhold</w:t>
      </w:r>
      <w:r>
        <w:t xml:space="preserve"> eller veivalg som prosjektet oppfatter som</w:t>
      </w:r>
      <w:r w:rsidR="00545111">
        <w:t xml:space="preserve"> en del av sine eksisterende omgivelser</w:t>
      </w:r>
      <w:r w:rsidR="00AD2629">
        <w:t xml:space="preserve"> som prosjektet må forholde seg til</w:t>
      </w:r>
      <w:r>
        <w:t>.</w:t>
      </w:r>
      <w:r w:rsidRPr="001306AA">
        <w:t>]</w:t>
      </w:r>
    </w:p>
    <w:p w:rsidR="00910159" w:rsidRPr="009B5295" w:rsidRDefault="00910159" w:rsidP="00910159">
      <w:pPr>
        <w:rPr>
          <w:color w:val="595959"/>
        </w:rPr>
      </w:pPr>
    </w:p>
    <w:tbl>
      <w:tblPr>
        <w:tblW w:w="0" w:type="auto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2770"/>
        <w:gridCol w:w="2174"/>
        <w:gridCol w:w="2174"/>
      </w:tblGrid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AD262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>Avhengigheter og forutsetninger</w:t>
            </w:r>
            <w:r w:rsidR="00910159"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br/>
            </w: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91015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>Kort beskrivelse av avhengighet</w:t>
            </w: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910159" w:rsidP="001A088A">
            <w:pPr>
              <w:keepNext/>
              <w:spacing w:line="28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 xml:space="preserve">Prosjekteier/ systemeier </w:t>
            </w: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8DB3E2" w:themeFill="text2" w:themeFillTint="66"/>
            <w:hideMark/>
          </w:tcPr>
          <w:p w:rsidR="00910159" w:rsidRPr="00452DF3" w:rsidRDefault="00910159" w:rsidP="001A088A">
            <w:pPr>
              <w:keepNext/>
              <w:spacing w:line="280" w:lineRule="atLeast"/>
              <w:rPr>
                <w:rFonts w:ascii="Arial" w:hAnsi="Arial" w:cs="Arial"/>
                <w:bCs/>
                <w:sz w:val="22"/>
                <w:szCs w:val="22"/>
                <w:lang w:val="da-DK" w:eastAsia="da-DK"/>
              </w:rPr>
            </w:pPr>
            <w:r w:rsidRPr="00452DF3">
              <w:rPr>
                <w:rFonts w:ascii="Arial" w:hAnsi="Arial" w:cs="Arial"/>
                <w:bCs/>
                <w:sz w:val="22"/>
                <w:szCs w:val="22"/>
                <w:lang w:eastAsia="da-DK"/>
              </w:rPr>
              <w:t xml:space="preserve">Håndtering av avhengighet </w:t>
            </w: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  <w:tr w:rsidR="00910159" w:rsidTr="00AD2629">
        <w:tc>
          <w:tcPr>
            <w:tcW w:w="26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77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  <w:tc>
          <w:tcPr>
            <w:tcW w:w="2174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10159" w:rsidRPr="00452DF3" w:rsidRDefault="00910159" w:rsidP="001A088A">
            <w:pPr>
              <w:spacing w:after="120"/>
              <w:jc w:val="both"/>
              <w:rPr>
                <w:sz w:val="20"/>
                <w:lang w:val="da-DK" w:eastAsia="da-DK"/>
              </w:rPr>
            </w:pPr>
          </w:p>
        </w:tc>
      </w:tr>
    </w:tbl>
    <w:p w:rsidR="00910159" w:rsidRDefault="00910159" w:rsidP="00910159"/>
    <w:p w:rsidR="00886459" w:rsidRDefault="00886459" w:rsidP="00910159"/>
    <w:p w:rsidR="002A63A0" w:rsidRPr="00910159" w:rsidRDefault="003E3129" w:rsidP="00E33E85">
      <w:pPr>
        <w:pStyle w:val="Overskrift1"/>
        <w:ind w:left="567" w:hanging="567"/>
      </w:pPr>
      <w:bookmarkStart w:id="27" w:name="_Toc473793164"/>
      <w:r>
        <w:t>Prosjektplan</w:t>
      </w:r>
      <w:bookmarkEnd w:id="27"/>
    </w:p>
    <w:p w:rsidR="00AD2629" w:rsidRDefault="002A63A0" w:rsidP="00AD2629">
      <w:pPr>
        <w:pStyle w:val="Ekstrastil2"/>
        <w:spacing w:after="0"/>
      </w:pPr>
      <w:r w:rsidRPr="00F75516">
        <w:t>[</w:t>
      </w:r>
      <w:r w:rsidR="00814716">
        <w:t xml:space="preserve">Ta utgangspunkt i </w:t>
      </w:r>
      <w:r w:rsidR="006F6060">
        <w:t>plan</w:t>
      </w:r>
      <w:r w:rsidR="00814716">
        <w:t>skissen i kapittel 9</w:t>
      </w:r>
      <w:r w:rsidR="00AD2629">
        <w:t xml:space="preserve"> i prosjektforslaget og sett opp</w:t>
      </w:r>
      <w:r>
        <w:t xml:space="preserve"> en </w:t>
      </w:r>
      <w:r w:rsidR="00D4199A">
        <w:t>overordnet prosjekt</w:t>
      </w:r>
      <w:r>
        <w:t xml:space="preserve">plan </w:t>
      </w:r>
      <w:r w:rsidR="00D4199A">
        <w:t xml:space="preserve">for prosjektet. </w:t>
      </w:r>
      <w:r w:rsidR="00A54733">
        <w:t xml:space="preserve"> </w:t>
      </w:r>
    </w:p>
    <w:p w:rsidR="004D686A" w:rsidRDefault="00A54733" w:rsidP="003662D2">
      <w:pPr>
        <w:pStyle w:val="Ekstrastil2"/>
        <w:spacing w:after="0"/>
      </w:pPr>
      <w:r>
        <w:t>Dersom prosjektplanen er omfattende kan det v</w:t>
      </w:r>
      <w:r w:rsidR="00AD2629">
        <w:t>ære hensiktsmessig å skille dett</w:t>
      </w:r>
      <w:r>
        <w:t xml:space="preserve">e </w:t>
      </w:r>
      <w:r w:rsidR="00AD2629">
        <w:t xml:space="preserve">kapittelet </w:t>
      </w:r>
      <w:r>
        <w:t>ut som et separat underliggende doku</w:t>
      </w:r>
      <w:r w:rsidR="00A92168">
        <w:t xml:space="preserve">ment som det her </w:t>
      </w:r>
      <w:r w:rsidR="003662D2">
        <w:t xml:space="preserve">bare </w:t>
      </w:r>
      <w:r w:rsidR="00A92168">
        <w:t>henvises til</w:t>
      </w:r>
      <w:r>
        <w:t xml:space="preserve">. </w:t>
      </w:r>
      <w:r w:rsidR="00AD2629">
        <w:t xml:space="preserve">Det gjør det også mer hensiktsmessig </w:t>
      </w:r>
      <w:r w:rsidR="00937B44">
        <w:t>ifm</w:t>
      </w:r>
      <w:r w:rsidR="00AD2629">
        <w:t xml:space="preserve"> oppdatering</w:t>
      </w:r>
      <w:r w:rsidR="003662D2">
        <w:t>er</w:t>
      </w:r>
      <w:r w:rsidR="00AD2629">
        <w:t xml:space="preserve"> av prosjektplanen underveis i pros</w:t>
      </w:r>
      <w:r w:rsidR="00937B44">
        <w:t>jektet, fordi dere da slipper å lage ny versjon av he</w:t>
      </w:r>
      <w:r w:rsidR="003662D2">
        <w:t>le styringsdokumentet som ofte</w:t>
      </w:r>
      <w:r w:rsidR="00937B44">
        <w:t xml:space="preserve"> er mere stabilt mht endringer. </w:t>
      </w:r>
      <w:r w:rsidR="0050637F">
        <w:t>Uansett skal prosjektplanen omfatte punktene nedenfor.</w:t>
      </w:r>
      <w:r w:rsidR="002A63A0">
        <w:t>]</w:t>
      </w:r>
    </w:p>
    <w:p w:rsidR="003662D2" w:rsidRPr="00A7465A" w:rsidRDefault="003662D2" w:rsidP="003662D2">
      <w:pPr>
        <w:pStyle w:val="Ekstrastil2"/>
        <w:spacing w:after="0"/>
      </w:pPr>
    </w:p>
    <w:p w:rsidR="005B666A" w:rsidRDefault="005B666A" w:rsidP="005B666A">
      <w:pPr>
        <w:pStyle w:val="Overskrift2"/>
        <w:ind w:left="567" w:hanging="567"/>
      </w:pPr>
      <w:bookmarkStart w:id="28" w:name="_Toc462300737"/>
      <w:bookmarkStart w:id="29" w:name="_Toc473793165"/>
      <w:r>
        <w:t>Faser og hovedleveranser</w:t>
      </w:r>
      <w:bookmarkEnd w:id="28"/>
      <w:bookmarkEnd w:id="29"/>
    </w:p>
    <w:p w:rsidR="005B666A" w:rsidRPr="00BB38AD" w:rsidRDefault="005B666A" w:rsidP="005B666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15"/>
        <w:gridCol w:w="1358"/>
        <w:gridCol w:w="3918"/>
        <w:gridCol w:w="2406"/>
      </w:tblGrid>
      <w:tr w:rsidR="005B666A" w:rsidTr="00D1762B">
        <w:tc>
          <w:tcPr>
            <w:tcW w:w="2315" w:type="dxa"/>
            <w:shd w:val="clear" w:color="auto" w:fill="C6D9F1" w:themeFill="text2" w:themeFillTint="33"/>
          </w:tcPr>
          <w:p w:rsidR="005B666A" w:rsidRPr="00BB38AD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Fase</w:t>
            </w:r>
          </w:p>
        </w:tc>
        <w:tc>
          <w:tcPr>
            <w:tcW w:w="1358" w:type="dxa"/>
            <w:shd w:val="clear" w:color="auto" w:fill="C6D9F1" w:themeFill="text2" w:themeFillTint="33"/>
          </w:tcPr>
          <w:p w:rsidR="005B666A" w:rsidRPr="00BB38AD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Tidsrom (fra-til)</w:t>
            </w:r>
          </w:p>
        </w:tc>
        <w:tc>
          <w:tcPr>
            <w:tcW w:w="3918" w:type="dxa"/>
            <w:shd w:val="clear" w:color="auto" w:fill="C6D9F1" w:themeFill="text2" w:themeFillTint="33"/>
          </w:tcPr>
          <w:p w:rsidR="005B666A" w:rsidRPr="00BB38AD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  <w:r w:rsidRPr="00BB38AD">
              <w:rPr>
                <w:rFonts w:ascii="Arial" w:hAnsi="Arial" w:cs="Arial"/>
                <w:sz w:val="22"/>
                <w:szCs w:val="22"/>
              </w:rPr>
              <w:t>Hovedleveranser i fasen</w:t>
            </w:r>
          </w:p>
        </w:tc>
        <w:tc>
          <w:tcPr>
            <w:tcW w:w="2406" w:type="dxa"/>
            <w:shd w:val="clear" w:color="auto" w:fill="C6D9F1" w:themeFill="text2" w:themeFillTint="33"/>
          </w:tcPr>
          <w:p w:rsidR="005B666A" w:rsidRPr="00BB38AD" w:rsidRDefault="00D1762B" w:rsidP="008809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Tilhørende hoved</w:t>
            </w:r>
            <w:r w:rsidR="005B666A" w:rsidRPr="00BB38AD">
              <w:rPr>
                <w:rFonts w:ascii="Arial" w:hAnsi="Arial" w:cs="Arial"/>
                <w:sz w:val="22"/>
                <w:szCs w:val="22"/>
              </w:rPr>
              <w:t>produkt</w:t>
            </w:r>
            <w:r>
              <w:rPr>
                <w:rFonts w:ascii="Arial" w:hAnsi="Arial" w:cs="Arial"/>
                <w:sz w:val="22"/>
                <w:szCs w:val="22"/>
              </w:rPr>
              <w:t>/produkt r</w:t>
            </w:r>
            <w:r w:rsidR="005B666A">
              <w:rPr>
                <w:rFonts w:ascii="Arial" w:hAnsi="Arial" w:cs="Arial"/>
                <w:sz w:val="22"/>
                <w:szCs w:val="22"/>
              </w:rPr>
              <w:t xml:space="preserve">ef. kap.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B666A" w:rsidTr="00D1762B">
        <w:tc>
          <w:tcPr>
            <w:tcW w:w="2315" w:type="dxa"/>
            <w:vMerge w:val="restart"/>
          </w:tcPr>
          <w:p w:rsidR="005B666A" w:rsidRPr="00192DCA" w:rsidRDefault="00D1762B" w:rsidP="008809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g</w:t>
            </w:r>
            <w:r w:rsidR="005B666A" w:rsidRPr="00192DCA">
              <w:rPr>
                <w:sz w:val="22"/>
                <w:szCs w:val="22"/>
              </w:rPr>
              <w:t>jennomføringsfase</w:t>
            </w:r>
          </w:p>
        </w:tc>
        <w:tc>
          <w:tcPr>
            <w:tcW w:w="1358" w:type="dxa"/>
            <w:vMerge w:val="restart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/>
          </w:tcPr>
          <w:p w:rsidR="005B666A" w:rsidRPr="00192DCA" w:rsidRDefault="005B666A" w:rsidP="00880998">
            <w:pPr>
              <w:rPr>
                <w:sz w:val="22"/>
                <w:szCs w:val="22"/>
              </w:rPr>
            </w:pPr>
          </w:p>
        </w:tc>
        <w:tc>
          <w:tcPr>
            <w:tcW w:w="1358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 w:val="restart"/>
          </w:tcPr>
          <w:p w:rsidR="005B666A" w:rsidRPr="00192DCA" w:rsidRDefault="00D1762B" w:rsidP="008809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5B666A" w:rsidRPr="00192DCA">
              <w:rPr>
                <w:sz w:val="22"/>
                <w:szCs w:val="22"/>
              </w:rPr>
              <w:t xml:space="preserve"> gjennomføringsfase</w:t>
            </w:r>
          </w:p>
        </w:tc>
        <w:tc>
          <w:tcPr>
            <w:tcW w:w="1358" w:type="dxa"/>
            <w:vMerge w:val="restart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/>
          </w:tcPr>
          <w:p w:rsidR="005B666A" w:rsidRPr="002D74A7" w:rsidRDefault="005B666A" w:rsidP="008809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8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 w:val="restart"/>
          </w:tcPr>
          <w:p w:rsidR="005B666A" w:rsidRPr="002D74A7" w:rsidRDefault="00D1762B" w:rsidP="008809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Pr="00192DCA">
              <w:rPr>
                <w:sz w:val="22"/>
                <w:szCs w:val="22"/>
              </w:rPr>
              <w:t>gjennomføringsfase</w:t>
            </w:r>
          </w:p>
        </w:tc>
        <w:tc>
          <w:tcPr>
            <w:tcW w:w="1358" w:type="dxa"/>
            <w:vMerge w:val="restart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5B666A" w:rsidTr="00D1762B">
        <w:tc>
          <w:tcPr>
            <w:tcW w:w="2315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1358" w:type="dxa"/>
            <w:vMerge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5B666A" w:rsidRPr="002D74A7" w:rsidRDefault="005B666A" w:rsidP="00880998">
            <w:pPr>
              <w:rPr>
                <w:sz w:val="20"/>
              </w:rPr>
            </w:pPr>
          </w:p>
        </w:tc>
      </w:tr>
      <w:tr w:rsidR="00D1762B" w:rsidTr="00D1762B">
        <w:tc>
          <w:tcPr>
            <w:tcW w:w="2315" w:type="dxa"/>
            <w:vMerge w:val="restart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1358" w:type="dxa"/>
            <w:vMerge w:val="restart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</w:tr>
      <w:tr w:rsidR="00D1762B" w:rsidTr="00D1762B">
        <w:tc>
          <w:tcPr>
            <w:tcW w:w="2315" w:type="dxa"/>
            <w:vMerge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1358" w:type="dxa"/>
            <w:vMerge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3918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  <w:tc>
          <w:tcPr>
            <w:tcW w:w="2406" w:type="dxa"/>
          </w:tcPr>
          <w:p w:rsidR="00D1762B" w:rsidRPr="002D74A7" w:rsidRDefault="00D1762B" w:rsidP="00880998">
            <w:pPr>
              <w:rPr>
                <w:sz w:val="20"/>
              </w:rPr>
            </w:pPr>
          </w:p>
        </w:tc>
      </w:tr>
    </w:tbl>
    <w:p w:rsidR="00B36172" w:rsidRPr="005B666A" w:rsidRDefault="00B36172" w:rsidP="00653EED">
      <w:pPr>
        <w:pStyle w:val="Ekstrastil2"/>
        <w:rPr>
          <w:color w:val="auto"/>
        </w:rPr>
      </w:pPr>
    </w:p>
    <w:p w:rsidR="005B666A" w:rsidRDefault="005B666A" w:rsidP="000E3181">
      <w:pPr>
        <w:pStyle w:val="Overskrift2"/>
        <w:ind w:left="708"/>
      </w:pPr>
      <w:bookmarkStart w:id="30" w:name="_Toc473793166"/>
      <w:r>
        <w:t>Relevant informasjon og erfaringer fra tidligere prosjekter</w:t>
      </w:r>
      <w:bookmarkEnd w:id="30"/>
    </w:p>
    <w:p w:rsidR="005B666A" w:rsidRPr="005B666A" w:rsidRDefault="002D74A7" w:rsidP="007A7EA4">
      <w:pPr>
        <w:pStyle w:val="Ekstrastil2"/>
        <w:spacing w:after="0"/>
      </w:pPr>
      <w:r w:rsidRPr="00AA5B05">
        <w:t>[</w:t>
      </w:r>
      <w:r>
        <w:t xml:space="preserve">Angi informasjon og erfaringer som har vært </w:t>
      </w:r>
      <w:r w:rsidR="00192DCA">
        <w:t>viktige for prosjektplanleggingen</w:t>
      </w:r>
      <w:r>
        <w:t>.</w:t>
      </w:r>
      <w:r w:rsidRPr="00AA5B05">
        <w:t>]</w:t>
      </w:r>
    </w:p>
    <w:p w:rsidR="00902D1D" w:rsidRDefault="00902D1D" w:rsidP="00D942DB">
      <w:pPr>
        <w:ind w:left="142" w:hanging="142"/>
      </w:pPr>
    </w:p>
    <w:p w:rsidR="00814716" w:rsidRDefault="00814716" w:rsidP="00D942DB">
      <w:pPr>
        <w:ind w:left="142" w:hanging="142"/>
      </w:pPr>
    </w:p>
    <w:p w:rsidR="007A7EA4" w:rsidRPr="005B666A" w:rsidRDefault="007A7EA4" w:rsidP="00D942DB">
      <w:pPr>
        <w:ind w:left="142" w:hanging="142"/>
      </w:pPr>
    </w:p>
    <w:p w:rsidR="006E7F2D" w:rsidRDefault="006E7F2D" w:rsidP="000E3181">
      <w:pPr>
        <w:pStyle w:val="Overskrift2"/>
        <w:ind w:left="708"/>
      </w:pPr>
      <w:bookmarkStart w:id="31" w:name="_Toc473793167"/>
      <w:r>
        <w:t>Periodisert budsjett og investeringsplan</w:t>
      </w:r>
      <w:bookmarkEnd w:id="31"/>
    </w:p>
    <w:p w:rsidR="006E7F2D" w:rsidRDefault="00B819E6" w:rsidP="007A7EA4">
      <w:pPr>
        <w:pStyle w:val="Ekstrastil2"/>
        <w:spacing w:after="0"/>
      </w:pPr>
      <w:r w:rsidRPr="00AA5B05">
        <w:t>[</w:t>
      </w:r>
      <w:r>
        <w:t>Budsjette</w:t>
      </w:r>
      <w:r w:rsidR="00A7465A">
        <w:t>t skal</w:t>
      </w:r>
      <w:r>
        <w:t xml:space="preserve"> være spesifisert i he</w:t>
      </w:r>
      <w:r w:rsidR="00722C25">
        <w:t>nhold til fase</w:t>
      </w:r>
      <w:r w:rsidR="00A7465A">
        <w:t>planen ovenfor</w:t>
      </w:r>
      <w:r>
        <w:t>.</w:t>
      </w:r>
      <w:r w:rsidRPr="00AA5B05">
        <w:t>]</w:t>
      </w:r>
    </w:p>
    <w:p w:rsidR="007A7EA4" w:rsidRDefault="007A7EA4" w:rsidP="007A7EA4">
      <w:pPr>
        <w:pStyle w:val="Ekstrastil2"/>
        <w:spacing w:after="0"/>
      </w:pPr>
    </w:p>
    <w:p w:rsidR="007A7EA4" w:rsidRDefault="007A7EA4" w:rsidP="007A7EA4">
      <w:pPr>
        <w:pStyle w:val="Ekstrastil2"/>
        <w:spacing w:after="0"/>
      </w:pPr>
    </w:p>
    <w:p w:rsidR="00814716" w:rsidRPr="007A7EA4" w:rsidRDefault="00814716" w:rsidP="007A7EA4">
      <w:pPr>
        <w:pStyle w:val="Ekstrastil2"/>
        <w:spacing w:after="0"/>
      </w:pPr>
    </w:p>
    <w:p w:rsidR="00B36172" w:rsidRPr="0064598E" w:rsidRDefault="00B36172" w:rsidP="000E3181">
      <w:pPr>
        <w:pStyle w:val="Overskrift2"/>
      </w:pPr>
      <w:bookmarkStart w:id="32" w:name="_Toc473793168"/>
      <w:r w:rsidRPr="0064598E">
        <w:t>Vurdering av prosjektets usikkerheter</w:t>
      </w:r>
      <w:bookmarkEnd w:id="32"/>
    </w:p>
    <w:p w:rsidR="00156345" w:rsidRPr="00156345" w:rsidRDefault="00B36172" w:rsidP="00B36172">
      <w:pPr>
        <w:tabs>
          <w:tab w:val="num" w:pos="1440"/>
        </w:tabs>
      </w:pPr>
      <w:r>
        <w:rPr>
          <w:color w:val="595959"/>
        </w:rPr>
        <w:t>[</w:t>
      </w:r>
      <w:r w:rsidR="00937B44">
        <w:rPr>
          <w:color w:val="595959"/>
        </w:rPr>
        <w:t xml:space="preserve">Gjennomfør en usikkerhetsanalyse </w:t>
      </w:r>
      <w:r w:rsidR="00156345">
        <w:rPr>
          <w:color w:val="595959"/>
        </w:rPr>
        <w:t>ut fra deres nye og dypere forståelse av prosjektet,</w:t>
      </w:r>
      <w:r w:rsidR="00937B44">
        <w:rPr>
          <w:color w:val="595959"/>
        </w:rPr>
        <w:t xml:space="preserve"> relatert til </w:t>
      </w:r>
      <w:r w:rsidR="00156345">
        <w:rPr>
          <w:color w:val="595959"/>
        </w:rPr>
        <w:t xml:space="preserve">den planen som prosjektet nå fremlegger. </w:t>
      </w:r>
      <w:r>
        <w:rPr>
          <w:color w:val="595959"/>
        </w:rPr>
        <w:t>Beskriv prosjektets viktigste</w:t>
      </w:r>
      <w:r w:rsidR="00156345">
        <w:rPr>
          <w:color w:val="595959"/>
        </w:rPr>
        <w:t xml:space="preserve"> trusler</w:t>
      </w:r>
      <w:r>
        <w:rPr>
          <w:color w:val="595959"/>
        </w:rPr>
        <w:t xml:space="preserve"> og muligheter</w:t>
      </w:r>
      <w:r w:rsidR="00237A95">
        <w:rPr>
          <w:color w:val="595959"/>
        </w:rPr>
        <w:t>.</w:t>
      </w:r>
      <w:r w:rsidR="00237A95" w:rsidRPr="00237A95">
        <w:rPr>
          <w:color w:val="595959"/>
        </w:rPr>
        <w:t xml:space="preserve"> </w:t>
      </w:r>
      <w:r w:rsidR="00237A95">
        <w:rPr>
          <w:color w:val="595959"/>
        </w:rPr>
        <w:t xml:space="preserve">Dette er </w:t>
      </w:r>
      <w:r w:rsidR="00237A95">
        <w:rPr>
          <w:color w:val="595959"/>
        </w:rPr>
        <w:lastRenderedPageBreak/>
        <w:t>mulige hendelser som ikke er innarbeidet i den foreliggende prosjektplanen,</w:t>
      </w:r>
      <w:r>
        <w:rPr>
          <w:color w:val="595959"/>
        </w:rPr>
        <w:t xml:space="preserve"> og som kanskje kan inntreffe eller kanskje ikke vil inntreffe. </w:t>
      </w:r>
      <w:r w:rsidR="00156345">
        <w:rPr>
          <w:color w:val="595959"/>
        </w:rPr>
        <w:t>Bruk gjerne deres egen mal for usikkerhetsstyring.</w:t>
      </w:r>
      <w:r w:rsidR="00156345" w:rsidRPr="0064598E">
        <w:rPr>
          <w:color w:val="595959"/>
        </w:rPr>
        <w:t xml:space="preserve"> </w:t>
      </w:r>
    </w:p>
    <w:p w:rsidR="00B36172" w:rsidRPr="00452DF3" w:rsidRDefault="00B36172" w:rsidP="00B36172">
      <w:pPr>
        <w:tabs>
          <w:tab w:val="num" w:pos="1440"/>
        </w:tabs>
        <w:rPr>
          <w:color w:val="595959"/>
        </w:rPr>
      </w:pPr>
      <w:r>
        <w:rPr>
          <w:color w:val="595959"/>
        </w:rPr>
        <w:t>Usikkerhetsvurderingene</w:t>
      </w:r>
      <w:r w:rsidRPr="00B576DF">
        <w:rPr>
          <w:color w:val="595959"/>
        </w:rPr>
        <w:t xml:space="preserve"> vil endre seg fortløpende</w:t>
      </w:r>
      <w:r>
        <w:rPr>
          <w:color w:val="595959"/>
        </w:rPr>
        <w:t xml:space="preserve"> gjennom prosjektet.</w:t>
      </w:r>
      <w:r w:rsidRPr="00B576DF">
        <w:rPr>
          <w:color w:val="595959"/>
        </w:rPr>
        <w:t xml:space="preserve"> P</w:t>
      </w:r>
      <w:r>
        <w:rPr>
          <w:color w:val="595959"/>
        </w:rPr>
        <w:t>rosjektleder vil være ansvarlig for videre kontinuerlig identifikasjon</w:t>
      </w:r>
      <w:r w:rsidRPr="00B576DF">
        <w:rPr>
          <w:color w:val="595959"/>
        </w:rPr>
        <w:t xml:space="preserve"> og rapport</w:t>
      </w:r>
      <w:r>
        <w:rPr>
          <w:color w:val="595959"/>
        </w:rPr>
        <w:t xml:space="preserve">ering </w:t>
      </w:r>
      <w:r w:rsidRPr="00452DF3">
        <w:rPr>
          <w:color w:val="595959"/>
        </w:rPr>
        <w:t>av usikkerhet.]</w:t>
      </w:r>
    </w:p>
    <w:p w:rsidR="00B36172" w:rsidRDefault="00B36172" w:rsidP="00B36172">
      <w:pPr>
        <w:tabs>
          <w:tab w:val="num" w:pos="1440"/>
        </w:tabs>
        <w:rPr>
          <w:color w:val="595959"/>
        </w:rPr>
      </w:pPr>
    </w:p>
    <w:p w:rsidR="00B36172" w:rsidRPr="005C3A86" w:rsidRDefault="00B36172" w:rsidP="00B36172">
      <w:pPr>
        <w:pStyle w:val="Listeavsnitt"/>
        <w:numPr>
          <w:ilvl w:val="0"/>
          <w:numId w:val="12"/>
        </w:numPr>
        <w:tabs>
          <w:tab w:val="num" w:pos="1440"/>
        </w:tabs>
        <w:spacing w:after="240"/>
        <w:ind w:left="284" w:hanging="284"/>
        <w:rPr>
          <w:rFonts w:ascii="Arial" w:hAnsi="Arial" w:cs="Arial"/>
        </w:rPr>
      </w:pPr>
      <w:r w:rsidRPr="005C3A86">
        <w:rPr>
          <w:rFonts w:ascii="Arial" w:hAnsi="Arial" w:cs="Arial"/>
        </w:rPr>
        <w:softHyphen/>
      </w:r>
      <w:r w:rsidRPr="005C3A86">
        <w:rPr>
          <w:rFonts w:ascii="Arial" w:hAnsi="Arial" w:cs="Arial"/>
        </w:rPr>
        <w:softHyphen/>
      </w:r>
      <w:r w:rsidRPr="00C3594A">
        <w:rPr>
          <w:rFonts w:ascii="Arial" w:hAnsi="Arial" w:cs="Arial"/>
          <w:szCs w:val="24"/>
        </w:rPr>
        <w:t>Trusler</w:t>
      </w:r>
    </w:p>
    <w:tbl>
      <w:tblPr>
        <w:tblW w:w="10031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3260"/>
        <w:gridCol w:w="3969"/>
      </w:tblGrid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Mulig hendelse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Virkning hvis ingen tiltak iverksettes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8552DF" w:rsidP="00237A95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82856">
              <w:rPr>
                <w:rFonts w:ascii="Arial" w:hAnsi="Arial" w:cs="Arial"/>
                <w:sz w:val="22"/>
                <w:szCs w:val="22"/>
              </w:rPr>
              <w:t>iltak</w:t>
            </w:r>
            <w:r>
              <w:rPr>
                <w:rFonts w:ascii="Arial" w:hAnsi="Arial" w:cs="Arial"/>
                <w:sz w:val="22"/>
                <w:szCs w:val="22"/>
              </w:rPr>
              <w:t xml:space="preserve"> som vil redusere hendelsens sannsynlighet og/eller konsekvens</w:t>
            </w: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Tr="008552DF">
        <w:trPr>
          <w:trHeight w:val="355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B36172" w:rsidRDefault="00B36172" w:rsidP="00B36172">
      <w:pPr>
        <w:pStyle w:val="Listeavsnitt"/>
        <w:ind w:left="284"/>
      </w:pPr>
    </w:p>
    <w:p w:rsidR="00B36172" w:rsidRDefault="00B36172" w:rsidP="00B36172">
      <w:pPr>
        <w:pStyle w:val="Listeavsnitt"/>
        <w:ind w:left="284"/>
        <w:rPr>
          <w:sz w:val="28"/>
          <w:szCs w:val="28"/>
        </w:rPr>
      </w:pPr>
    </w:p>
    <w:p w:rsidR="00B36172" w:rsidRPr="00C3594A" w:rsidRDefault="00B36172" w:rsidP="00B36172">
      <w:pPr>
        <w:pStyle w:val="Listeavsnitt"/>
        <w:numPr>
          <w:ilvl w:val="0"/>
          <w:numId w:val="12"/>
        </w:numPr>
        <w:spacing w:after="240"/>
        <w:ind w:left="284" w:hanging="284"/>
        <w:rPr>
          <w:rFonts w:ascii="Arial" w:hAnsi="Arial" w:cs="Arial"/>
          <w:szCs w:val="24"/>
        </w:rPr>
      </w:pPr>
      <w:r w:rsidRPr="00C3594A">
        <w:rPr>
          <w:rFonts w:ascii="Arial" w:hAnsi="Arial" w:cs="Arial"/>
          <w:szCs w:val="24"/>
        </w:rPr>
        <w:t>Muligheter</w:t>
      </w:r>
    </w:p>
    <w:tbl>
      <w:tblPr>
        <w:tblW w:w="10065" w:type="dxa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36"/>
        <w:gridCol w:w="3260"/>
        <w:gridCol w:w="3969"/>
      </w:tblGrid>
      <w:tr w:rsidR="00B36172" w:rsidTr="00237A95">
        <w:trPr>
          <w:trHeight w:val="320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82856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ulig hendelse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237A95" w:rsidP="00237A95">
            <w:pPr>
              <w:keepNext/>
              <w:spacing w:after="12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Virkning hvis hendelsen inntreffer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:rsidR="00B36172" w:rsidRPr="00982856" w:rsidRDefault="00B36172" w:rsidP="001A088A">
            <w:pPr>
              <w:keepNext/>
              <w:spacing w:after="120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Stimulerende t</w:t>
            </w:r>
            <w:r w:rsidRPr="00982856">
              <w:rPr>
                <w:rFonts w:ascii="Arial" w:hAnsi="Arial" w:cs="Arial"/>
                <w:sz w:val="22"/>
                <w:szCs w:val="22"/>
              </w:rPr>
              <w:t>iltak</w:t>
            </w:r>
          </w:p>
        </w:tc>
      </w:tr>
      <w:tr w:rsidR="00B36172" w:rsidRPr="00982856" w:rsidTr="00237A95">
        <w:trPr>
          <w:trHeight w:val="20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  <w:tr w:rsidR="00B36172" w:rsidRPr="00982856" w:rsidTr="00237A95">
        <w:trPr>
          <w:trHeight w:val="20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B36172" w:rsidRPr="002D74A7" w:rsidRDefault="00B36172" w:rsidP="001A088A">
            <w:pPr>
              <w:spacing w:after="120"/>
              <w:jc w:val="both"/>
              <w:rPr>
                <w:sz w:val="20"/>
                <w:lang w:eastAsia="en-US"/>
              </w:rPr>
            </w:pPr>
          </w:p>
        </w:tc>
      </w:tr>
    </w:tbl>
    <w:p w:rsidR="00B36172" w:rsidRPr="00B36172" w:rsidRDefault="00B36172" w:rsidP="00B36172">
      <w:pPr>
        <w:pStyle w:val="Ekstrastil2"/>
      </w:pPr>
    </w:p>
    <w:p w:rsidR="006E7F2D" w:rsidRDefault="0080252B" w:rsidP="000E3181">
      <w:pPr>
        <w:pStyle w:val="Overskrift2"/>
      </w:pPr>
      <w:bookmarkStart w:id="33" w:name="_Toc473793169"/>
      <w:r>
        <w:t>Prosjektstyring og rapporteringsmekanismer</w:t>
      </w:r>
      <w:bookmarkEnd w:id="33"/>
    </w:p>
    <w:p w:rsidR="00192DCA" w:rsidRDefault="00192DCA" w:rsidP="007A7EA4">
      <w:pPr>
        <w:pStyle w:val="Ekstrastil2"/>
        <w:spacing w:after="0"/>
      </w:pPr>
      <w:r w:rsidRPr="00AA5B05">
        <w:t>[</w:t>
      </w:r>
      <w:r>
        <w:t>Angi viktige prinsipper og ledelsesaktiviteter i prosjektstyringen</w:t>
      </w:r>
      <w:r w:rsidR="0077774B">
        <w:t>, samt hvilken rapportering</w:t>
      </w:r>
      <w:r w:rsidR="00E33E85">
        <w:t xml:space="preserve"> som er avtalt (h</w:t>
      </w:r>
      <w:r w:rsidR="0077774B">
        <w:t>va?</w:t>
      </w:r>
      <w:r w:rsidR="00E33E85">
        <w:t xml:space="preserve"> t</w:t>
      </w:r>
      <w:r w:rsidR="0077774B">
        <w:t xml:space="preserve">il hvem? </w:t>
      </w:r>
      <w:r w:rsidR="00E33E85">
        <w:t>n</w:t>
      </w:r>
      <w:r w:rsidR="0077774B">
        <w:t>år?)</w:t>
      </w:r>
      <w:r>
        <w:t>.</w:t>
      </w:r>
      <w:r w:rsidRPr="00AA5B05">
        <w:t>]</w:t>
      </w:r>
    </w:p>
    <w:p w:rsidR="004A021C" w:rsidRDefault="004A021C" w:rsidP="00EF71DD">
      <w:pPr>
        <w:rPr>
          <w:color w:val="808080"/>
        </w:rPr>
      </w:pPr>
    </w:p>
    <w:p w:rsidR="008601F1" w:rsidRDefault="008601F1" w:rsidP="008B015A"/>
    <w:p w:rsidR="008601F1" w:rsidRDefault="008601F1" w:rsidP="008B015A"/>
    <w:p w:rsidR="00F10D04" w:rsidRDefault="0002654E" w:rsidP="00E33E85">
      <w:pPr>
        <w:pStyle w:val="Overskrift1"/>
        <w:ind w:left="567" w:hanging="567"/>
      </w:pPr>
      <w:bookmarkStart w:id="34" w:name="_Toc473793170"/>
      <w:r>
        <w:t>Toleranser</w:t>
      </w:r>
      <w:bookmarkEnd w:id="34"/>
    </w:p>
    <w:p w:rsidR="0002654E" w:rsidRDefault="00F25763" w:rsidP="007A7EA4">
      <w:pPr>
        <w:pStyle w:val="Ekstrastil2"/>
      </w:pPr>
      <w:r w:rsidRPr="00FF3B93">
        <w:t>[Toleranser er det</w:t>
      </w:r>
      <w:r w:rsidR="007441D6" w:rsidRPr="00FF3B93">
        <w:t xml:space="preserve"> tillatte avvik</w:t>
      </w:r>
      <w:r w:rsidR="0056214F">
        <w:t>et</w:t>
      </w:r>
      <w:r w:rsidR="007441D6" w:rsidRPr="00FF3B93">
        <w:t xml:space="preserve"> i positiv og negativ retning før avviket må eskaleres </w:t>
      </w:r>
      <w:r w:rsidR="0056214F">
        <w:t>prosjekteier</w:t>
      </w:r>
      <w:r w:rsidR="008B015A" w:rsidRPr="00FF3B93">
        <w:t>.</w:t>
      </w:r>
      <w:r w:rsidRPr="00FF3B93">
        <w:t xml:space="preserve"> Prosjekteier beslutter hvilket nivå disse toleransene skal ligge på.</w:t>
      </w:r>
      <w:r w:rsidR="007441D6" w:rsidRPr="00FF3B93">
        <w:t>]</w:t>
      </w:r>
    </w:p>
    <w:tbl>
      <w:tblPr>
        <w:tblW w:w="4818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944"/>
        <w:gridCol w:w="6689"/>
      </w:tblGrid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02654E" w:rsidRDefault="007441D6" w:rsidP="00E57516">
            <w:pPr>
              <w:keepNext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</w:rPr>
              <w:t>Toleranse</w:t>
            </w:r>
          </w:p>
          <w:p w:rsidR="0002654E" w:rsidRDefault="0002654E" w:rsidP="00E57516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val="da-DK" w:eastAsia="en-US"/>
              </w:rPr>
            </w:pP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02654E" w:rsidRDefault="007441D6" w:rsidP="00E57516">
            <w:pPr>
              <w:keepNext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  <w:lang w:eastAsia="en-US"/>
              </w:rPr>
              <w:t>Tillatt avvik i positiv og negativ retning</w:t>
            </w:r>
          </w:p>
          <w:p w:rsidR="0002654E" w:rsidRPr="007441D6" w:rsidRDefault="0002654E" w:rsidP="00E57516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  <w:r>
              <w:rPr>
                <w:rFonts w:ascii="Arial" w:hAnsi="Arial" w:cs="Arial"/>
                <w:sz w:val="20"/>
                <w:lang w:val="da-DK" w:eastAsia="en-US"/>
              </w:rPr>
              <w:t>Tid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7441D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Kostnad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2A7F57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Omfang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Usikkerhet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02654E" w:rsidTr="00B5210E">
        <w:tc>
          <w:tcPr>
            <w:tcW w:w="152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02654E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 w:rsidRPr="0002654E">
              <w:rPr>
                <w:rFonts w:ascii="Arial" w:hAnsi="Arial" w:cs="Arial"/>
                <w:sz w:val="20"/>
                <w:lang w:eastAsia="en-US"/>
              </w:rPr>
              <w:t>Gevinster</w:t>
            </w:r>
          </w:p>
        </w:tc>
        <w:tc>
          <w:tcPr>
            <w:tcW w:w="34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02654E" w:rsidRPr="007441D6" w:rsidRDefault="0002654E" w:rsidP="001C07C8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191A59" w:rsidRPr="007A7EA4" w:rsidRDefault="00191A59">
      <w:pPr>
        <w:rPr>
          <w:szCs w:val="24"/>
        </w:rPr>
      </w:pPr>
    </w:p>
    <w:p w:rsidR="007A7EA4" w:rsidRDefault="007A7EA4" w:rsidP="00FF3B93">
      <w:pPr>
        <w:rPr>
          <w:b/>
          <w:sz w:val="32"/>
          <w:szCs w:val="32"/>
        </w:rPr>
      </w:pPr>
    </w:p>
    <w:p w:rsidR="007F1C75" w:rsidRPr="00814716" w:rsidRDefault="006372A0" w:rsidP="00FF3B93">
      <w:pPr>
        <w:rPr>
          <w:rFonts w:ascii="Arial" w:hAnsi="Arial" w:cs="Arial"/>
          <w:b/>
          <w:sz w:val="32"/>
          <w:szCs w:val="32"/>
        </w:rPr>
      </w:pPr>
      <w:r w:rsidRPr="00814716">
        <w:rPr>
          <w:rFonts w:ascii="Arial" w:hAnsi="Arial" w:cs="Arial"/>
          <w:b/>
          <w:sz w:val="32"/>
          <w:szCs w:val="32"/>
        </w:rPr>
        <w:t>Vedlegg:</w:t>
      </w:r>
    </w:p>
    <w:p w:rsidR="00C2302F" w:rsidRDefault="00C2302F">
      <w:pPr>
        <w:ind w:left="708"/>
        <w:rPr>
          <w:b/>
        </w:rPr>
      </w:pPr>
    </w:p>
    <w:p w:rsidR="006372A0" w:rsidRPr="00880998" w:rsidRDefault="008B015A" w:rsidP="00FA5212">
      <w:pPr>
        <w:ind w:right="453"/>
        <w:rPr>
          <w:color w:val="595959"/>
          <w:sz w:val="22"/>
          <w:szCs w:val="22"/>
        </w:rPr>
      </w:pPr>
      <w:r w:rsidRPr="00880998">
        <w:rPr>
          <w:color w:val="595959"/>
        </w:rPr>
        <w:t>[A</w:t>
      </w:r>
      <w:r w:rsidR="006372A0" w:rsidRPr="00880998">
        <w:rPr>
          <w:color w:val="595959"/>
        </w:rPr>
        <w:t xml:space="preserve">vhengig av prosjektets størrelse, vil noen av punktene ligge som vedlegg, og </w:t>
      </w:r>
      <w:r w:rsidR="0056214F">
        <w:rPr>
          <w:color w:val="595959"/>
        </w:rPr>
        <w:t xml:space="preserve">bare </w:t>
      </w:r>
      <w:r w:rsidR="006372A0" w:rsidRPr="00880998">
        <w:rPr>
          <w:color w:val="595959"/>
        </w:rPr>
        <w:t xml:space="preserve">hovedkonklusjoner tas </w:t>
      </w:r>
      <w:r w:rsidR="00A7465A" w:rsidRPr="00880998">
        <w:rPr>
          <w:color w:val="595959"/>
        </w:rPr>
        <w:t xml:space="preserve">eventuelt </w:t>
      </w:r>
      <w:r w:rsidR="006372A0" w:rsidRPr="00880998">
        <w:rPr>
          <w:color w:val="595959"/>
        </w:rPr>
        <w:t xml:space="preserve">med i </w:t>
      </w:r>
      <w:r w:rsidR="0056214F">
        <w:rPr>
          <w:color w:val="595959"/>
        </w:rPr>
        <w:t xml:space="preserve">dette </w:t>
      </w:r>
      <w:r w:rsidR="006372A0" w:rsidRPr="00880998">
        <w:rPr>
          <w:color w:val="595959"/>
        </w:rPr>
        <w:t>dok</w:t>
      </w:r>
      <w:r w:rsidRPr="00880998">
        <w:rPr>
          <w:color w:val="595959"/>
        </w:rPr>
        <w:t>umentet.</w:t>
      </w:r>
      <w:r w:rsidR="006372A0" w:rsidRPr="00880998">
        <w:rPr>
          <w:color w:val="595959"/>
        </w:rPr>
        <w:t>]</w:t>
      </w:r>
    </w:p>
    <w:p w:rsidR="004D686A" w:rsidRDefault="004D686A" w:rsidP="004D686A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</w:pPr>
      <w:r w:rsidRPr="00880998">
        <w:t>Prosjektbegrunnelse</w:t>
      </w:r>
    </w:p>
    <w:p w:rsidR="00AA6F35" w:rsidRPr="00880998" w:rsidRDefault="00AA6F35" w:rsidP="004D686A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</w:pPr>
      <w:r>
        <w:t>Gevinstrealiseringsplan</w:t>
      </w:r>
    </w:p>
    <w:p w:rsidR="00AA6F35" w:rsidRDefault="00AA6F35" w:rsidP="00AA6F35">
      <w:pPr>
        <w:spacing w:before="120" w:after="120"/>
        <w:ind w:left="360"/>
        <w:jc w:val="both"/>
      </w:pPr>
      <w:r>
        <w:t>Eventuelt:</w:t>
      </w:r>
    </w:p>
    <w:p w:rsidR="004B3BA5" w:rsidRPr="00880998" w:rsidRDefault="004B3BA5" w:rsidP="004B3BA5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Interessentanalyse</w:t>
      </w:r>
    </w:p>
    <w:p w:rsidR="00AC5E42" w:rsidRPr="00880998" w:rsidRDefault="00A7465A" w:rsidP="002D77C4">
      <w:pPr>
        <w:pStyle w:val="Listeavsnitt"/>
        <w:numPr>
          <w:ilvl w:val="0"/>
          <w:numId w:val="2"/>
        </w:numPr>
        <w:spacing w:before="120" w:after="120"/>
        <w:contextualSpacing w:val="0"/>
        <w:jc w:val="both"/>
      </w:pPr>
      <w:r w:rsidRPr="00880998">
        <w:t>Kon</w:t>
      </w:r>
      <w:r w:rsidR="005F56A3" w:rsidRPr="00880998">
        <w:t>kurranse</w:t>
      </w:r>
      <w:r w:rsidR="00AC5E42" w:rsidRPr="00880998">
        <w:t>strategi</w:t>
      </w:r>
    </w:p>
    <w:p w:rsidR="007B3F91" w:rsidRPr="00880998" w:rsidRDefault="009C10D4" w:rsidP="007A7EA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Usikkerhets</w:t>
      </w:r>
      <w:r w:rsidR="007F1C75" w:rsidRPr="00880998">
        <w:t>analyse</w:t>
      </w:r>
    </w:p>
    <w:p w:rsidR="007F1C75" w:rsidRPr="00880998" w:rsidRDefault="007F1C75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Kvalitetsplan</w:t>
      </w:r>
    </w:p>
    <w:p w:rsidR="007F1C75" w:rsidRPr="00880998" w:rsidRDefault="008E111B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K</w:t>
      </w:r>
      <w:r w:rsidR="00823C3E" w:rsidRPr="00880998">
        <w:t>ommunikasj</w:t>
      </w:r>
      <w:r w:rsidR="007F1C75" w:rsidRPr="00880998">
        <w:t>onsplan</w:t>
      </w:r>
    </w:p>
    <w:p w:rsidR="00C7513C" w:rsidRPr="00880998" w:rsidRDefault="00C7513C" w:rsidP="00C7513C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Prosjektplan</w:t>
      </w:r>
      <w:r>
        <w:t xml:space="preserve"> (hvis </w:t>
      </w:r>
      <w:r w:rsidR="003662D2">
        <w:t xml:space="preserve">kapittel 9 er skilt ut som et </w:t>
      </w:r>
      <w:r>
        <w:t>separat dokument)</w:t>
      </w:r>
    </w:p>
    <w:p w:rsidR="007F1C75" w:rsidRPr="00880998" w:rsidRDefault="00823C3E" w:rsidP="002D77C4">
      <w:pPr>
        <w:pStyle w:val="Listeavsnitt"/>
        <w:numPr>
          <w:ilvl w:val="0"/>
          <w:numId w:val="2"/>
        </w:numPr>
        <w:spacing w:before="120" w:after="120"/>
        <w:ind w:left="714" w:hanging="357"/>
        <w:contextualSpacing w:val="0"/>
        <w:jc w:val="both"/>
      </w:pPr>
      <w:r w:rsidRPr="00880998">
        <w:t>Andre?</w:t>
      </w:r>
    </w:p>
    <w:p w:rsidR="00880998" w:rsidRPr="00880998" w:rsidRDefault="00880998">
      <w:pPr>
        <w:rPr>
          <w:b/>
          <w:caps/>
          <w:kern w:val="28"/>
          <w:sz w:val="32"/>
        </w:rPr>
      </w:pPr>
      <w:r w:rsidRPr="00880998">
        <w:br w:type="page"/>
      </w:r>
    </w:p>
    <w:p w:rsidR="006832E4" w:rsidRPr="00C400F7" w:rsidRDefault="006832E4" w:rsidP="000E3181">
      <w:pPr>
        <w:pStyle w:val="Overskrift1"/>
      </w:pPr>
      <w:bookmarkStart w:id="35" w:name="_Toc473793171"/>
      <w:r w:rsidRPr="00C400F7">
        <w:lastRenderedPageBreak/>
        <w:t>Veiledning - Styringsdokument</w:t>
      </w:r>
      <w:bookmarkEnd w:id="35"/>
    </w:p>
    <w:p w:rsidR="006832E4" w:rsidRDefault="006832E4" w:rsidP="006832E4"/>
    <w:p w:rsidR="001107B5" w:rsidRDefault="00C7513C" w:rsidP="00C7513C">
      <w:pPr>
        <w:pStyle w:val="Ekstrastil1"/>
        <w:spacing w:after="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Styringsdokumentet utarbeides på grunnlag av prosjektforslaget, men informasjonen herfra må verifiseres, oppdateres og detaljeres. </w:t>
      </w:r>
      <w:r w:rsidR="001107B5">
        <w:rPr>
          <w:sz w:val="24"/>
          <w:szCs w:val="24"/>
        </w:rPr>
        <w:t>Der hvor prosjektforslaget har tilsvarende kapitler som styringsdokumentet kan ta utgangspunkt i henviser malen til disse punktene.</w:t>
      </w:r>
    </w:p>
    <w:p w:rsidR="00C7513C" w:rsidRDefault="005A4DEA" w:rsidP="00C7513C">
      <w:pPr>
        <w:pStyle w:val="Ekstrastil1"/>
        <w:spacing w:after="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styringsdokumentet forventes en større grad av konkretisering og </w:t>
      </w:r>
      <w:r w:rsidR="00E77BB6">
        <w:rPr>
          <w:sz w:val="24"/>
          <w:szCs w:val="24"/>
        </w:rPr>
        <w:t xml:space="preserve">kvantifisering enn i prosjektforslaget, og en ren kopiering av tekst herfra er dermed ikke tilstrekkelig og tilfredsstillende. </w:t>
      </w:r>
    </w:p>
    <w:p w:rsidR="00E77BB6" w:rsidRPr="00C7513C" w:rsidRDefault="00E77BB6" w:rsidP="00C7513C">
      <w:pPr>
        <w:pStyle w:val="Ekstrastil1"/>
        <w:spacing w:after="60"/>
        <w:jc w:val="left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Hva er </w:t>
      </w:r>
      <w:r w:rsidR="008E111B">
        <w:t>et s</w:t>
      </w:r>
      <w:r w:rsidRPr="00DC7481">
        <w:t>tyringsdokument?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FA5212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e</w:t>
      </w:r>
      <w:r w:rsidR="00FA5212">
        <w:rPr>
          <w:sz w:val="24"/>
          <w:szCs w:val="24"/>
        </w:rPr>
        <w:t>t</w:t>
      </w:r>
      <w:r w:rsidRPr="00F17FBE">
        <w:rPr>
          <w:sz w:val="24"/>
          <w:szCs w:val="24"/>
        </w:rPr>
        <w:t xml:space="preserve"> saml</w:t>
      </w:r>
      <w:r w:rsidR="00FA5212">
        <w:rPr>
          <w:sz w:val="24"/>
          <w:szCs w:val="24"/>
        </w:rPr>
        <w:t>e</w:t>
      </w:r>
      <w:r w:rsidRPr="00F17FBE">
        <w:rPr>
          <w:sz w:val="24"/>
          <w:szCs w:val="24"/>
        </w:rPr>
        <w:t>dokument som beskriver overordnede forventninger og rammer for prosjektet. Dokument</w:t>
      </w:r>
      <w:r w:rsidR="00FA5212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</w:t>
      </w:r>
      <w:r w:rsidR="00FA5212">
        <w:rPr>
          <w:sz w:val="24"/>
          <w:szCs w:val="24"/>
        </w:rPr>
        <w:t xml:space="preserve">en viktig del av </w:t>
      </w:r>
      <w:r w:rsidRPr="00F17FBE">
        <w:rPr>
          <w:sz w:val="24"/>
          <w:szCs w:val="24"/>
        </w:rPr>
        <w:t>grunnlaget for å beslutte om prosjektet</w:t>
      </w:r>
      <w:r w:rsidR="004B3BA5">
        <w:rPr>
          <w:sz w:val="24"/>
          <w:szCs w:val="24"/>
        </w:rPr>
        <w:t>s gjennomføring</w:t>
      </w:r>
      <w:r w:rsidRPr="00F17FBE">
        <w:rPr>
          <w:sz w:val="24"/>
          <w:szCs w:val="24"/>
        </w:rPr>
        <w:t xml:space="preserve"> skal igangsettes. De</w:t>
      </w:r>
      <w:r w:rsidR="007144E6">
        <w:rPr>
          <w:sz w:val="24"/>
          <w:szCs w:val="24"/>
        </w:rPr>
        <w:t>t</w:t>
      </w:r>
      <w:r w:rsidRPr="00F17FBE">
        <w:rPr>
          <w:sz w:val="24"/>
          <w:szCs w:val="24"/>
        </w:rPr>
        <w:t xml:space="preserve"> definerer prosjektet og danner grunnlaget for </w:t>
      </w:r>
      <w:r w:rsidR="004B3BA5">
        <w:rPr>
          <w:sz w:val="24"/>
          <w:szCs w:val="24"/>
        </w:rPr>
        <w:t xml:space="preserve">videre </w:t>
      </w:r>
      <w:r w:rsidRPr="00F17FBE">
        <w:rPr>
          <w:sz w:val="24"/>
          <w:szCs w:val="24"/>
        </w:rPr>
        <w:t xml:space="preserve">ledelse og styring av prosjektet, og danner til slutt grunnlaget for vurderingen av hvorvidt prosjektet har vært en suksess.  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Formål med </w:t>
      </w:r>
      <w:r w:rsidR="008E111B">
        <w:t>s</w:t>
      </w:r>
      <w:r w:rsidRPr="00DC7481">
        <w:t>tyringsdokument</w:t>
      </w:r>
      <w:r w:rsidR="007144E6">
        <w:t>et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 xml:space="preserve">Formålet med </w:t>
      </w:r>
      <w:r w:rsidR="007A2A31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er å definere prosjektet, danne grunnlaget for riktig prosjektledelse og vurdere om prosjektet totalt sett blir vellykket.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Hvem utarbeider </w:t>
      </w:r>
      <w:r w:rsidR="008E111B">
        <w:t>s</w:t>
      </w:r>
      <w:r w:rsidRPr="00DC7481">
        <w:t>tyringsdokument</w:t>
      </w:r>
      <w:r w:rsidR="007144E6">
        <w:t>et</w:t>
      </w:r>
      <w:r w:rsidRPr="00DC7481">
        <w:t>?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utarbeides av prosjektlederen</w:t>
      </w:r>
      <w:r w:rsidR="004B3BA5">
        <w:rPr>
          <w:sz w:val="24"/>
          <w:szCs w:val="24"/>
        </w:rPr>
        <w:t>.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Hvem mottar </w:t>
      </w:r>
      <w:r w:rsidR="008E111B">
        <w:t>s</w:t>
      </w:r>
      <w:r w:rsidRPr="00DC7481">
        <w:t>tyringsdokument</w:t>
      </w:r>
      <w:r w:rsidR="007144E6">
        <w:t>et</w:t>
      </w:r>
      <w:r w:rsidRPr="00DC7481">
        <w:t>?</w:t>
      </w:r>
    </w:p>
    <w:p w:rsidR="006832E4" w:rsidRPr="00F17FBE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</w:t>
      </w:r>
      <w:r w:rsidR="007144E6">
        <w:rPr>
          <w:sz w:val="24"/>
          <w:szCs w:val="24"/>
        </w:rPr>
        <w:t>oversende</w:t>
      </w:r>
      <w:r w:rsidR="008E111B">
        <w:rPr>
          <w:sz w:val="24"/>
          <w:szCs w:val="24"/>
        </w:rPr>
        <w:t>s til p</w:t>
      </w:r>
      <w:r w:rsidRPr="00F17FBE">
        <w:rPr>
          <w:sz w:val="24"/>
          <w:szCs w:val="24"/>
        </w:rPr>
        <w:t xml:space="preserve">rosjekteieren og </w:t>
      </w:r>
      <w:r w:rsidR="008E111B">
        <w:rPr>
          <w:sz w:val="24"/>
          <w:szCs w:val="24"/>
        </w:rPr>
        <w:t>p</w:t>
      </w:r>
      <w:r w:rsidR="007144E6">
        <w:rPr>
          <w:sz w:val="24"/>
          <w:szCs w:val="24"/>
        </w:rPr>
        <w:t>rosjektstyret</w:t>
      </w:r>
      <w:r w:rsidR="006F59BA">
        <w:rPr>
          <w:sz w:val="24"/>
          <w:szCs w:val="24"/>
        </w:rPr>
        <w:t xml:space="preserve"> </w:t>
      </w:r>
      <w:r w:rsidRPr="00F17FBE">
        <w:rPr>
          <w:sz w:val="24"/>
          <w:szCs w:val="24"/>
        </w:rPr>
        <w:t xml:space="preserve">for prosjektet. Prosjekteier signerer </w:t>
      </w:r>
      <w:r w:rsidR="008E111B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144E6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, som en endelig bekreftelse på at innholdet er godkjent og er forankret i ledelsen. 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Pr="00DC7481" w:rsidRDefault="006832E4" w:rsidP="008E111B">
      <w:pPr>
        <w:pStyle w:val="Ekstrastil1"/>
        <w:spacing w:after="60"/>
      </w:pPr>
      <w:r w:rsidRPr="00DC7481">
        <w:t xml:space="preserve">Når utarbeides </w:t>
      </w:r>
      <w:r w:rsidR="008E111B">
        <w:t>s</w:t>
      </w:r>
      <w:r w:rsidRPr="00DC7481">
        <w:t>tyringsdokument</w:t>
      </w:r>
      <w:r w:rsidR="0073532E">
        <w:t>et?</w:t>
      </w:r>
    </w:p>
    <w:p w:rsidR="006832E4" w:rsidRPr="00F17FBE" w:rsidRDefault="006832E4" w:rsidP="008E111B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>Styringsdokument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utarbeides i planleggingsfasen, men er et levende produkt i og med at det til enhver tid s</w:t>
      </w:r>
      <w:r w:rsidR="007A2A31">
        <w:rPr>
          <w:sz w:val="24"/>
          <w:szCs w:val="24"/>
        </w:rPr>
        <w:t>ka</w:t>
      </w:r>
      <w:r w:rsidR="004B3BA5">
        <w:rPr>
          <w:sz w:val="24"/>
          <w:szCs w:val="24"/>
        </w:rPr>
        <w:t>l gjenspeile nåværende/gjeldende</w:t>
      </w:r>
      <w:r w:rsidRPr="00F17FBE">
        <w:rPr>
          <w:sz w:val="24"/>
          <w:szCs w:val="24"/>
        </w:rPr>
        <w:t xml:space="preserve"> planer og kontrollmekanismer i prosjektet. Styringsdokument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skal som minimum oppdateres ved hver faseovergang</w:t>
      </w:r>
      <w:r w:rsidR="008E111B">
        <w:rPr>
          <w:sz w:val="24"/>
          <w:szCs w:val="24"/>
        </w:rPr>
        <w:t>.</w:t>
      </w:r>
      <w:r w:rsidRPr="00F17FBE">
        <w:rPr>
          <w:sz w:val="24"/>
          <w:szCs w:val="24"/>
        </w:rPr>
        <w:t xml:space="preserve">  </w:t>
      </w:r>
    </w:p>
    <w:p w:rsidR="006832E4" w:rsidRPr="00F17FBE" w:rsidRDefault="006832E4" w:rsidP="001306AA">
      <w:pPr>
        <w:pStyle w:val="Ekstrastil1"/>
        <w:rPr>
          <w:sz w:val="24"/>
          <w:szCs w:val="24"/>
        </w:rPr>
      </w:pPr>
    </w:p>
    <w:p w:rsidR="006832E4" w:rsidRDefault="006832E4" w:rsidP="00101CF2">
      <w:pPr>
        <w:pStyle w:val="Ekstrastil1"/>
        <w:jc w:val="left"/>
        <w:rPr>
          <w:sz w:val="24"/>
          <w:szCs w:val="24"/>
        </w:rPr>
      </w:pPr>
      <w:r w:rsidRPr="00F17FBE">
        <w:rPr>
          <w:sz w:val="24"/>
          <w:szCs w:val="24"/>
        </w:rPr>
        <w:t xml:space="preserve">Den versjonen av </w:t>
      </w:r>
      <w:r w:rsidR="008E111B">
        <w:rPr>
          <w:sz w:val="24"/>
          <w:szCs w:val="24"/>
        </w:rPr>
        <w:t>s</w:t>
      </w:r>
      <w:r w:rsidRPr="00F17FBE">
        <w:rPr>
          <w:sz w:val="24"/>
          <w:szCs w:val="24"/>
        </w:rPr>
        <w:t>tyringsdokument</w:t>
      </w:r>
      <w:r w:rsidR="0073532E">
        <w:rPr>
          <w:sz w:val="24"/>
          <w:szCs w:val="24"/>
        </w:rPr>
        <w:t>et</w:t>
      </w:r>
      <w:r w:rsidRPr="00F17FBE">
        <w:rPr>
          <w:sz w:val="24"/>
          <w:szCs w:val="24"/>
        </w:rPr>
        <w:t xml:space="preserve"> som ble brukt for å få </w:t>
      </w:r>
      <w:r w:rsidR="00DC7481">
        <w:rPr>
          <w:sz w:val="24"/>
          <w:szCs w:val="24"/>
        </w:rPr>
        <w:t>besluttet prosjektgjennomføring</w:t>
      </w:r>
      <w:r w:rsidR="008E111B">
        <w:rPr>
          <w:sz w:val="24"/>
          <w:szCs w:val="24"/>
        </w:rPr>
        <w:t xml:space="preserve"> (BP3)</w:t>
      </w:r>
      <w:r w:rsidRPr="00F17FBE">
        <w:rPr>
          <w:sz w:val="24"/>
          <w:szCs w:val="24"/>
        </w:rPr>
        <w:t>, beholdes som et grunnlag som prosjektet senere vil bli vurdert opp mot.</w:t>
      </w:r>
    </w:p>
    <w:p w:rsidR="00FF3B93" w:rsidRPr="00F17FBE" w:rsidRDefault="00FF3B93" w:rsidP="001306AA">
      <w:pPr>
        <w:pStyle w:val="Ekstrastil1"/>
        <w:rPr>
          <w:sz w:val="24"/>
          <w:szCs w:val="24"/>
        </w:rPr>
      </w:pPr>
    </w:p>
    <w:p w:rsidR="006832E4" w:rsidRDefault="006832E4" w:rsidP="006832E4">
      <w:pPr>
        <w:pStyle w:val="MPBrdtekst"/>
      </w:pPr>
    </w:p>
    <w:p w:rsidR="006832E4" w:rsidRPr="00E96766" w:rsidRDefault="006832E4" w:rsidP="006832E4">
      <w:r w:rsidRPr="00485C5E">
        <w:rPr>
          <w:noProof/>
        </w:rPr>
        <w:drawing>
          <wp:inline distT="0" distB="0" distL="0" distR="0" wp14:anchorId="67F38D86" wp14:editId="05894B6A">
            <wp:extent cx="5731510" cy="859727"/>
            <wp:effectExtent l="0" t="0" r="254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7" t="39070" r="10789" b="41836"/>
                    <a:stretch/>
                  </pic:blipFill>
                  <pic:spPr bwMode="auto">
                    <a:xfrm>
                      <a:off x="0" y="0"/>
                      <a:ext cx="5731510" cy="85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737A" w:rsidRPr="006832E4" w:rsidRDefault="0074737A" w:rsidP="006832E4"/>
    <w:sectPr w:rsidR="0074737A" w:rsidRPr="006832E4" w:rsidSect="00F77040">
      <w:pgSz w:w="11907" w:h="16840" w:code="9"/>
      <w:pgMar w:top="1009" w:right="992" w:bottom="425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069" w:rsidRDefault="00566069">
      <w:r>
        <w:separator/>
      </w:r>
    </w:p>
  </w:endnote>
  <w:endnote w:type="continuationSeparator" w:id="0">
    <w:p w:rsidR="00566069" w:rsidRDefault="0056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Default="00566069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>
      <w:rPr>
        <w:rStyle w:val="Sidetall"/>
        <w:noProof/>
      </w:rPr>
      <w:t>9</w:t>
    </w:r>
    <w:r>
      <w:rPr>
        <w:rStyle w:val="Sidetall"/>
      </w:rPr>
      <w:fldChar w:fldCharType="end"/>
    </w:r>
  </w:p>
  <w:p w:rsidR="00566069" w:rsidRDefault="00566069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Pr="00E57516" w:rsidRDefault="00566069" w:rsidP="00E57516">
    <w:pPr>
      <w:pStyle w:val="Bunntekst"/>
      <w:rPr>
        <w:rFonts w:asciiTheme="minorHAnsi" w:hAnsiTheme="minorHAnsi"/>
      </w:rPr>
    </w:pPr>
    <w:r w:rsidRPr="004A5197">
      <w:rPr>
        <w:rFonts w:asciiTheme="minorHAnsi" w:hAnsiTheme="minorHAnsi"/>
      </w:rPr>
      <w:tab/>
    </w:r>
    <w:r>
      <w:rPr>
        <w:rFonts w:asciiTheme="minorHAnsi" w:hAnsiTheme="minorHAnsi"/>
      </w:rPr>
      <w:t>Difis mal for</w:t>
    </w:r>
    <w:r w:rsidR="00666C34">
      <w:rPr>
        <w:rFonts w:asciiTheme="minorHAnsi" w:hAnsiTheme="minorHAnsi"/>
      </w:rPr>
      <w:t xml:space="preserve"> Styringsdokument, versjon 2.6.4</w:t>
    </w:r>
    <w:bookmarkStart w:id="9" w:name="_GoBack"/>
    <w:bookmarkEnd w:id="9"/>
    <w:r w:rsidRPr="004A5197">
      <w:rPr>
        <w:rFonts w:asciiTheme="minorHAnsi" w:hAnsiTheme="minorHAnsi"/>
      </w:rPr>
      <w:t xml:space="preserve"> – </w:t>
    </w:r>
    <w:r>
      <w:rPr>
        <w:rFonts w:asciiTheme="minorHAnsi" w:hAnsiTheme="minorHAnsi"/>
      </w:rPr>
      <w:t>http://www. p</w:t>
    </w:r>
    <w:r w:rsidRPr="004A5197">
      <w:rPr>
        <w:rFonts w:asciiTheme="minorHAnsi" w:hAnsiTheme="minorHAnsi"/>
      </w:rPr>
      <w:t>rosjektveiviseren.no</w:t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fldChar w:fldCharType="begin"/>
    </w:r>
    <w:r w:rsidRPr="004A5197">
      <w:rPr>
        <w:rFonts w:asciiTheme="minorHAnsi" w:hAnsiTheme="minorHAnsi"/>
      </w:rPr>
      <w:instrText xml:space="preserve"> PAGE  \* Arabic  \* MERGEFORMAT </w:instrText>
    </w:r>
    <w:r w:rsidRPr="004A5197">
      <w:rPr>
        <w:rFonts w:asciiTheme="minorHAnsi" w:hAnsiTheme="minorHAnsi"/>
      </w:rPr>
      <w:fldChar w:fldCharType="separate"/>
    </w:r>
    <w:r w:rsidR="00666C34">
      <w:rPr>
        <w:rFonts w:asciiTheme="minorHAnsi" w:hAnsiTheme="minorHAnsi"/>
        <w:noProof/>
      </w:rPr>
      <w:t>1</w:t>
    </w:r>
    <w:r w:rsidRPr="004A5197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Default="00566069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069" w:rsidRDefault="00566069">
      <w:r>
        <w:separator/>
      </w:r>
    </w:p>
  </w:footnote>
  <w:footnote w:type="continuationSeparator" w:id="0">
    <w:p w:rsidR="00566069" w:rsidRDefault="00566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Default="00566069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Default="00566069" w:rsidP="00524174">
    <w:pPr>
      <w:pStyle w:val="Topptekst"/>
      <w:jc w:val="center"/>
    </w:pPr>
  </w:p>
  <w:p w:rsidR="00566069" w:rsidRDefault="00566069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069" w:rsidRDefault="00566069" w:rsidP="00DD7A9E">
    <w:pPr>
      <w:pStyle w:val="Top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6007BCC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1134" w:hanging="708"/>
      </w:pPr>
      <w:rPr>
        <w:i w:val="0"/>
      </w:r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8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D1F13CB"/>
    <w:multiLevelType w:val="multilevel"/>
    <w:tmpl w:val="FF5ADED0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1427C8"/>
    <w:multiLevelType w:val="hybridMultilevel"/>
    <w:tmpl w:val="AF5CC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6469"/>
    <w:multiLevelType w:val="hybridMultilevel"/>
    <w:tmpl w:val="96C0D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50DB4"/>
    <w:multiLevelType w:val="hybridMultilevel"/>
    <w:tmpl w:val="EEA826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3601"/>
    <w:multiLevelType w:val="hybridMultilevel"/>
    <w:tmpl w:val="09B25C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75EB3"/>
    <w:multiLevelType w:val="hybridMultilevel"/>
    <w:tmpl w:val="06F4FA22"/>
    <w:lvl w:ilvl="0" w:tplc="1F3A6FF2">
      <w:start w:val="1"/>
      <w:numFmt w:val="lowerLetter"/>
      <w:lvlText w:val="%1)"/>
      <w:lvlJc w:val="left"/>
      <w:pPr>
        <w:ind w:left="1495" w:hanging="360"/>
      </w:pPr>
    </w:lvl>
    <w:lvl w:ilvl="1" w:tplc="04140019" w:tentative="1">
      <w:start w:val="1"/>
      <w:numFmt w:val="lowerLetter"/>
      <w:lvlText w:val="%2."/>
      <w:lvlJc w:val="left"/>
      <w:pPr>
        <w:ind w:left="2433" w:hanging="360"/>
      </w:pPr>
    </w:lvl>
    <w:lvl w:ilvl="2" w:tplc="0414001B" w:tentative="1">
      <w:start w:val="1"/>
      <w:numFmt w:val="lowerRoman"/>
      <w:lvlText w:val="%3."/>
      <w:lvlJc w:val="right"/>
      <w:pPr>
        <w:ind w:left="3153" w:hanging="180"/>
      </w:pPr>
    </w:lvl>
    <w:lvl w:ilvl="3" w:tplc="0414000F" w:tentative="1">
      <w:start w:val="1"/>
      <w:numFmt w:val="decimal"/>
      <w:lvlText w:val="%4."/>
      <w:lvlJc w:val="left"/>
      <w:pPr>
        <w:ind w:left="3873" w:hanging="360"/>
      </w:pPr>
    </w:lvl>
    <w:lvl w:ilvl="4" w:tplc="04140019" w:tentative="1">
      <w:start w:val="1"/>
      <w:numFmt w:val="lowerLetter"/>
      <w:lvlText w:val="%5."/>
      <w:lvlJc w:val="left"/>
      <w:pPr>
        <w:ind w:left="4593" w:hanging="360"/>
      </w:pPr>
    </w:lvl>
    <w:lvl w:ilvl="5" w:tplc="0414001B" w:tentative="1">
      <w:start w:val="1"/>
      <w:numFmt w:val="lowerRoman"/>
      <w:lvlText w:val="%6."/>
      <w:lvlJc w:val="right"/>
      <w:pPr>
        <w:ind w:left="5313" w:hanging="180"/>
      </w:pPr>
    </w:lvl>
    <w:lvl w:ilvl="6" w:tplc="0414000F" w:tentative="1">
      <w:start w:val="1"/>
      <w:numFmt w:val="decimal"/>
      <w:lvlText w:val="%7."/>
      <w:lvlJc w:val="left"/>
      <w:pPr>
        <w:ind w:left="6033" w:hanging="360"/>
      </w:pPr>
    </w:lvl>
    <w:lvl w:ilvl="7" w:tplc="04140019" w:tentative="1">
      <w:start w:val="1"/>
      <w:numFmt w:val="lowerLetter"/>
      <w:lvlText w:val="%8."/>
      <w:lvlJc w:val="left"/>
      <w:pPr>
        <w:ind w:left="6753" w:hanging="360"/>
      </w:pPr>
    </w:lvl>
    <w:lvl w:ilvl="8" w:tplc="0414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32D2CE3"/>
    <w:multiLevelType w:val="hybridMultilevel"/>
    <w:tmpl w:val="D912326C"/>
    <w:lvl w:ilvl="0" w:tplc="A51A71D2">
      <w:start w:val="1"/>
      <w:numFmt w:val="bullet"/>
      <w:pStyle w:val="Ekstrastil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60C68"/>
    <w:multiLevelType w:val="hybridMultilevel"/>
    <w:tmpl w:val="31A01D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B709E"/>
    <w:multiLevelType w:val="hybridMultilevel"/>
    <w:tmpl w:val="55F4F2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929EA"/>
    <w:multiLevelType w:val="hybridMultilevel"/>
    <w:tmpl w:val="5902FAE8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54F7662"/>
    <w:multiLevelType w:val="hybridMultilevel"/>
    <w:tmpl w:val="D4401F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03E57"/>
    <w:multiLevelType w:val="hybridMultilevel"/>
    <w:tmpl w:val="FAA63AEE"/>
    <w:lvl w:ilvl="0" w:tplc="5F522E7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170D3"/>
    <w:multiLevelType w:val="multilevel"/>
    <w:tmpl w:val="22E89538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4A72B4F"/>
    <w:multiLevelType w:val="hybridMultilevel"/>
    <w:tmpl w:val="531231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B79B7"/>
    <w:multiLevelType w:val="hybridMultilevel"/>
    <w:tmpl w:val="E016506C"/>
    <w:lvl w:ilvl="0" w:tplc="7E38D10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24879"/>
    <w:multiLevelType w:val="hybridMultilevel"/>
    <w:tmpl w:val="E63E9EB2"/>
    <w:lvl w:ilvl="0" w:tplc="83E6B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31414"/>
    <w:multiLevelType w:val="hybridMultilevel"/>
    <w:tmpl w:val="D4E284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67B90"/>
    <w:multiLevelType w:val="hybridMultilevel"/>
    <w:tmpl w:val="0F326E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D0A75"/>
    <w:multiLevelType w:val="hybridMultilevel"/>
    <w:tmpl w:val="F190AF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40425"/>
    <w:multiLevelType w:val="hybridMultilevel"/>
    <w:tmpl w:val="226C1652"/>
    <w:lvl w:ilvl="0" w:tplc="46BC2516">
      <w:start w:val="1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06" w:hanging="360"/>
      </w:pPr>
    </w:lvl>
    <w:lvl w:ilvl="2" w:tplc="0414001B" w:tentative="1">
      <w:start w:val="1"/>
      <w:numFmt w:val="lowerRoman"/>
      <w:lvlText w:val="%3."/>
      <w:lvlJc w:val="right"/>
      <w:pPr>
        <w:ind w:left="2226" w:hanging="180"/>
      </w:pPr>
    </w:lvl>
    <w:lvl w:ilvl="3" w:tplc="0414000F" w:tentative="1">
      <w:start w:val="1"/>
      <w:numFmt w:val="decimal"/>
      <w:lvlText w:val="%4."/>
      <w:lvlJc w:val="left"/>
      <w:pPr>
        <w:ind w:left="2946" w:hanging="360"/>
      </w:pPr>
    </w:lvl>
    <w:lvl w:ilvl="4" w:tplc="04140019" w:tentative="1">
      <w:start w:val="1"/>
      <w:numFmt w:val="lowerLetter"/>
      <w:lvlText w:val="%5."/>
      <w:lvlJc w:val="left"/>
      <w:pPr>
        <w:ind w:left="3666" w:hanging="360"/>
      </w:pPr>
    </w:lvl>
    <w:lvl w:ilvl="5" w:tplc="0414001B" w:tentative="1">
      <w:start w:val="1"/>
      <w:numFmt w:val="lowerRoman"/>
      <w:lvlText w:val="%6."/>
      <w:lvlJc w:val="right"/>
      <w:pPr>
        <w:ind w:left="4386" w:hanging="180"/>
      </w:pPr>
    </w:lvl>
    <w:lvl w:ilvl="6" w:tplc="0414000F" w:tentative="1">
      <w:start w:val="1"/>
      <w:numFmt w:val="decimal"/>
      <w:lvlText w:val="%7."/>
      <w:lvlJc w:val="left"/>
      <w:pPr>
        <w:ind w:left="5106" w:hanging="360"/>
      </w:pPr>
    </w:lvl>
    <w:lvl w:ilvl="7" w:tplc="04140019" w:tentative="1">
      <w:start w:val="1"/>
      <w:numFmt w:val="lowerLetter"/>
      <w:lvlText w:val="%8."/>
      <w:lvlJc w:val="left"/>
      <w:pPr>
        <w:ind w:left="5826" w:hanging="360"/>
      </w:pPr>
    </w:lvl>
    <w:lvl w:ilvl="8" w:tplc="0414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6C65D4A"/>
    <w:multiLevelType w:val="hybridMultilevel"/>
    <w:tmpl w:val="D8C6C1BC"/>
    <w:lvl w:ilvl="0" w:tplc="CEB225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C1BA1"/>
    <w:multiLevelType w:val="hybridMultilevel"/>
    <w:tmpl w:val="31DC54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9"/>
  </w:num>
  <w:num w:numId="5">
    <w:abstractNumId w:val="11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  <w:num w:numId="12">
    <w:abstractNumId w:val="6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"/>
  </w:num>
  <w:num w:numId="16">
    <w:abstractNumId w:val="0"/>
  </w:num>
  <w:num w:numId="17">
    <w:abstractNumId w:val="17"/>
  </w:num>
  <w:num w:numId="18">
    <w:abstractNumId w:val="14"/>
  </w:num>
  <w:num w:numId="19">
    <w:abstractNumId w:val="22"/>
  </w:num>
  <w:num w:numId="20">
    <w:abstractNumId w:val="0"/>
  </w:num>
  <w:num w:numId="21">
    <w:abstractNumId w:val="21"/>
  </w:num>
  <w:num w:numId="22">
    <w:abstractNumId w:val="20"/>
  </w:num>
  <w:num w:numId="23">
    <w:abstractNumId w:val="15"/>
  </w:num>
  <w:num w:numId="24">
    <w:abstractNumId w:val="16"/>
  </w:num>
  <w:num w:numId="25">
    <w:abstractNumId w:val="0"/>
  </w:num>
  <w:num w:numId="26">
    <w:abstractNumId w:val="12"/>
  </w:num>
  <w:num w:numId="27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3B7D"/>
    <w:rsid w:val="00001355"/>
    <w:rsid w:val="00003B07"/>
    <w:rsid w:val="00005A72"/>
    <w:rsid w:val="0002654E"/>
    <w:rsid w:val="00026FD5"/>
    <w:rsid w:val="0003288A"/>
    <w:rsid w:val="00032F62"/>
    <w:rsid w:val="000441B4"/>
    <w:rsid w:val="000458D9"/>
    <w:rsid w:val="00056204"/>
    <w:rsid w:val="00064B0F"/>
    <w:rsid w:val="00071207"/>
    <w:rsid w:val="0007121A"/>
    <w:rsid w:val="000719DB"/>
    <w:rsid w:val="000805F8"/>
    <w:rsid w:val="000824B2"/>
    <w:rsid w:val="000A0776"/>
    <w:rsid w:val="000A2B74"/>
    <w:rsid w:val="000A3A34"/>
    <w:rsid w:val="000A4C2E"/>
    <w:rsid w:val="000A51FA"/>
    <w:rsid w:val="000A74BE"/>
    <w:rsid w:val="000A7C4F"/>
    <w:rsid w:val="000B1884"/>
    <w:rsid w:val="000B5552"/>
    <w:rsid w:val="000D313A"/>
    <w:rsid w:val="000D5E7B"/>
    <w:rsid w:val="000E3181"/>
    <w:rsid w:val="000F1B79"/>
    <w:rsid w:val="00101CF2"/>
    <w:rsid w:val="0010346F"/>
    <w:rsid w:val="00104774"/>
    <w:rsid w:val="001061FA"/>
    <w:rsid w:val="001107B5"/>
    <w:rsid w:val="001306AA"/>
    <w:rsid w:val="00131F7B"/>
    <w:rsid w:val="00135354"/>
    <w:rsid w:val="00143858"/>
    <w:rsid w:val="00145547"/>
    <w:rsid w:val="0014787C"/>
    <w:rsid w:val="00147FE4"/>
    <w:rsid w:val="001521E4"/>
    <w:rsid w:val="00156345"/>
    <w:rsid w:val="00160352"/>
    <w:rsid w:val="001716C7"/>
    <w:rsid w:val="00174A76"/>
    <w:rsid w:val="0018122A"/>
    <w:rsid w:val="00184064"/>
    <w:rsid w:val="00191A59"/>
    <w:rsid w:val="00192DCA"/>
    <w:rsid w:val="00197676"/>
    <w:rsid w:val="001A088A"/>
    <w:rsid w:val="001B4181"/>
    <w:rsid w:val="001C07C8"/>
    <w:rsid w:val="001C3E3E"/>
    <w:rsid w:val="001C4766"/>
    <w:rsid w:val="001C7C9F"/>
    <w:rsid w:val="001D5D70"/>
    <w:rsid w:val="001E36F4"/>
    <w:rsid w:val="001F0D05"/>
    <w:rsid w:val="0020539A"/>
    <w:rsid w:val="0020638D"/>
    <w:rsid w:val="002227E2"/>
    <w:rsid w:val="00231894"/>
    <w:rsid w:val="00237A95"/>
    <w:rsid w:val="002405BA"/>
    <w:rsid w:val="0024099A"/>
    <w:rsid w:val="002461E7"/>
    <w:rsid w:val="002462BF"/>
    <w:rsid w:val="00251C95"/>
    <w:rsid w:val="002618BB"/>
    <w:rsid w:val="00261B69"/>
    <w:rsid w:val="00264335"/>
    <w:rsid w:val="00267239"/>
    <w:rsid w:val="002802DF"/>
    <w:rsid w:val="002803EB"/>
    <w:rsid w:val="00281464"/>
    <w:rsid w:val="0029306C"/>
    <w:rsid w:val="002A63A0"/>
    <w:rsid w:val="002A7F57"/>
    <w:rsid w:val="002B3823"/>
    <w:rsid w:val="002B4062"/>
    <w:rsid w:val="002B6EFC"/>
    <w:rsid w:val="002C3317"/>
    <w:rsid w:val="002C3EFA"/>
    <w:rsid w:val="002D714A"/>
    <w:rsid w:val="002D74A7"/>
    <w:rsid w:val="002D77C4"/>
    <w:rsid w:val="002E223B"/>
    <w:rsid w:val="002E2526"/>
    <w:rsid w:val="002F29F4"/>
    <w:rsid w:val="0031158C"/>
    <w:rsid w:val="00327651"/>
    <w:rsid w:val="00335AFD"/>
    <w:rsid w:val="00337B86"/>
    <w:rsid w:val="0034245E"/>
    <w:rsid w:val="00343FA3"/>
    <w:rsid w:val="0036370F"/>
    <w:rsid w:val="003660D9"/>
    <w:rsid w:val="003662D2"/>
    <w:rsid w:val="00373C9E"/>
    <w:rsid w:val="00381FAA"/>
    <w:rsid w:val="00392EF1"/>
    <w:rsid w:val="003A09EB"/>
    <w:rsid w:val="003B1C64"/>
    <w:rsid w:val="003C1266"/>
    <w:rsid w:val="003C5CD5"/>
    <w:rsid w:val="003D3334"/>
    <w:rsid w:val="003E3129"/>
    <w:rsid w:val="003E72BC"/>
    <w:rsid w:val="003E7CDF"/>
    <w:rsid w:val="003F1AC1"/>
    <w:rsid w:val="003F2D1D"/>
    <w:rsid w:val="003F60AA"/>
    <w:rsid w:val="0041151A"/>
    <w:rsid w:val="00417785"/>
    <w:rsid w:val="00437FE8"/>
    <w:rsid w:val="00445A68"/>
    <w:rsid w:val="00447E83"/>
    <w:rsid w:val="00452DF3"/>
    <w:rsid w:val="0045751F"/>
    <w:rsid w:val="00466547"/>
    <w:rsid w:val="00480430"/>
    <w:rsid w:val="00480461"/>
    <w:rsid w:val="004825FE"/>
    <w:rsid w:val="00484211"/>
    <w:rsid w:val="0049155D"/>
    <w:rsid w:val="00494428"/>
    <w:rsid w:val="00495AFF"/>
    <w:rsid w:val="004A021C"/>
    <w:rsid w:val="004A1C97"/>
    <w:rsid w:val="004A6BA1"/>
    <w:rsid w:val="004B3BA5"/>
    <w:rsid w:val="004B6BA9"/>
    <w:rsid w:val="004B75F4"/>
    <w:rsid w:val="004B7D16"/>
    <w:rsid w:val="004C0CE0"/>
    <w:rsid w:val="004C12DD"/>
    <w:rsid w:val="004D0CF9"/>
    <w:rsid w:val="004D6137"/>
    <w:rsid w:val="004D686A"/>
    <w:rsid w:val="004D739A"/>
    <w:rsid w:val="004E05CE"/>
    <w:rsid w:val="004E3842"/>
    <w:rsid w:val="004E5787"/>
    <w:rsid w:val="004E66B5"/>
    <w:rsid w:val="004E67E0"/>
    <w:rsid w:val="004F34A6"/>
    <w:rsid w:val="004F499D"/>
    <w:rsid w:val="0050637F"/>
    <w:rsid w:val="00514320"/>
    <w:rsid w:val="00520E0F"/>
    <w:rsid w:val="00524174"/>
    <w:rsid w:val="005256C7"/>
    <w:rsid w:val="00526DF4"/>
    <w:rsid w:val="00532C1D"/>
    <w:rsid w:val="005425AE"/>
    <w:rsid w:val="0054309E"/>
    <w:rsid w:val="00543A54"/>
    <w:rsid w:val="00545111"/>
    <w:rsid w:val="00552745"/>
    <w:rsid w:val="0055428F"/>
    <w:rsid w:val="00560E41"/>
    <w:rsid w:val="0056214F"/>
    <w:rsid w:val="00564643"/>
    <w:rsid w:val="00566069"/>
    <w:rsid w:val="0056646C"/>
    <w:rsid w:val="00567670"/>
    <w:rsid w:val="00574689"/>
    <w:rsid w:val="00577AB7"/>
    <w:rsid w:val="005842BC"/>
    <w:rsid w:val="005A4DEA"/>
    <w:rsid w:val="005A733A"/>
    <w:rsid w:val="005B01FA"/>
    <w:rsid w:val="005B666A"/>
    <w:rsid w:val="005B6C7E"/>
    <w:rsid w:val="005C4A5F"/>
    <w:rsid w:val="005C5187"/>
    <w:rsid w:val="005D06C4"/>
    <w:rsid w:val="005D1342"/>
    <w:rsid w:val="005D2C0B"/>
    <w:rsid w:val="005D6882"/>
    <w:rsid w:val="005E20E1"/>
    <w:rsid w:val="005E76D4"/>
    <w:rsid w:val="005F4E7D"/>
    <w:rsid w:val="005F56A3"/>
    <w:rsid w:val="00603480"/>
    <w:rsid w:val="00612F50"/>
    <w:rsid w:val="0061357E"/>
    <w:rsid w:val="0062703A"/>
    <w:rsid w:val="0063311F"/>
    <w:rsid w:val="006372A0"/>
    <w:rsid w:val="00644D01"/>
    <w:rsid w:val="0064598E"/>
    <w:rsid w:val="00647B81"/>
    <w:rsid w:val="00653EED"/>
    <w:rsid w:val="00655523"/>
    <w:rsid w:val="006560B5"/>
    <w:rsid w:val="00664EFB"/>
    <w:rsid w:val="00666C34"/>
    <w:rsid w:val="00671FE6"/>
    <w:rsid w:val="00681FC8"/>
    <w:rsid w:val="006832E4"/>
    <w:rsid w:val="00687985"/>
    <w:rsid w:val="00693287"/>
    <w:rsid w:val="00693EA8"/>
    <w:rsid w:val="006A28F1"/>
    <w:rsid w:val="006A2C69"/>
    <w:rsid w:val="006A2E2C"/>
    <w:rsid w:val="006B2427"/>
    <w:rsid w:val="006B50A8"/>
    <w:rsid w:val="006B7236"/>
    <w:rsid w:val="006C18F2"/>
    <w:rsid w:val="006C7E1B"/>
    <w:rsid w:val="006C7E4D"/>
    <w:rsid w:val="006D460F"/>
    <w:rsid w:val="006E6100"/>
    <w:rsid w:val="006E7F2D"/>
    <w:rsid w:val="006F4A2F"/>
    <w:rsid w:val="006F59BA"/>
    <w:rsid w:val="006F6060"/>
    <w:rsid w:val="007109D8"/>
    <w:rsid w:val="007144E6"/>
    <w:rsid w:val="007145A6"/>
    <w:rsid w:val="00722C25"/>
    <w:rsid w:val="0073532E"/>
    <w:rsid w:val="00736F20"/>
    <w:rsid w:val="0074180C"/>
    <w:rsid w:val="007441D6"/>
    <w:rsid w:val="0074737A"/>
    <w:rsid w:val="00751FE7"/>
    <w:rsid w:val="007532BF"/>
    <w:rsid w:val="00753685"/>
    <w:rsid w:val="0075463D"/>
    <w:rsid w:val="00756C90"/>
    <w:rsid w:val="00762599"/>
    <w:rsid w:val="007657D3"/>
    <w:rsid w:val="0077774B"/>
    <w:rsid w:val="00781956"/>
    <w:rsid w:val="00781CDB"/>
    <w:rsid w:val="0079117A"/>
    <w:rsid w:val="00792974"/>
    <w:rsid w:val="007A0EED"/>
    <w:rsid w:val="007A24F9"/>
    <w:rsid w:val="007A2A31"/>
    <w:rsid w:val="007A5694"/>
    <w:rsid w:val="007A59C6"/>
    <w:rsid w:val="007A5FBC"/>
    <w:rsid w:val="007A6EA9"/>
    <w:rsid w:val="007A7EA4"/>
    <w:rsid w:val="007B3F91"/>
    <w:rsid w:val="007B7513"/>
    <w:rsid w:val="007C761B"/>
    <w:rsid w:val="007E05F0"/>
    <w:rsid w:val="007E697D"/>
    <w:rsid w:val="007F1C75"/>
    <w:rsid w:val="007F203B"/>
    <w:rsid w:val="007F33A4"/>
    <w:rsid w:val="007F563B"/>
    <w:rsid w:val="0080252B"/>
    <w:rsid w:val="008041A8"/>
    <w:rsid w:val="00806BE8"/>
    <w:rsid w:val="00814716"/>
    <w:rsid w:val="00822D18"/>
    <w:rsid w:val="00823C3E"/>
    <w:rsid w:val="00824F6F"/>
    <w:rsid w:val="00840D1D"/>
    <w:rsid w:val="00844ACF"/>
    <w:rsid w:val="00846B76"/>
    <w:rsid w:val="00846CD1"/>
    <w:rsid w:val="008552DF"/>
    <w:rsid w:val="00857834"/>
    <w:rsid w:val="008601F1"/>
    <w:rsid w:val="00860A2C"/>
    <w:rsid w:val="00864C99"/>
    <w:rsid w:val="008677E4"/>
    <w:rsid w:val="00880998"/>
    <w:rsid w:val="00880E8B"/>
    <w:rsid w:val="00881442"/>
    <w:rsid w:val="0088270D"/>
    <w:rsid w:val="00882E1D"/>
    <w:rsid w:val="0088309E"/>
    <w:rsid w:val="00883B7D"/>
    <w:rsid w:val="00885B72"/>
    <w:rsid w:val="00886459"/>
    <w:rsid w:val="00890F47"/>
    <w:rsid w:val="008A58DE"/>
    <w:rsid w:val="008B015A"/>
    <w:rsid w:val="008B1AFB"/>
    <w:rsid w:val="008B79C4"/>
    <w:rsid w:val="008D5567"/>
    <w:rsid w:val="008D56A5"/>
    <w:rsid w:val="008E111B"/>
    <w:rsid w:val="008E120A"/>
    <w:rsid w:val="008E157B"/>
    <w:rsid w:val="008E5525"/>
    <w:rsid w:val="008E6E65"/>
    <w:rsid w:val="008F01EB"/>
    <w:rsid w:val="00902D1D"/>
    <w:rsid w:val="00910159"/>
    <w:rsid w:val="00913955"/>
    <w:rsid w:val="009149A9"/>
    <w:rsid w:val="009227DF"/>
    <w:rsid w:val="009277ED"/>
    <w:rsid w:val="0093407F"/>
    <w:rsid w:val="00937543"/>
    <w:rsid w:val="00937B44"/>
    <w:rsid w:val="009430EA"/>
    <w:rsid w:val="0094454E"/>
    <w:rsid w:val="00945665"/>
    <w:rsid w:val="00951B44"/>
    <w:rsid w:val="00952B18"/>
    <w:rsid w:val="0095349F"/>
    <w:rsid w:val="009618D6"/>
    <w:rsid w:val="009654C0"/>
    <w:rsid w:val="009700A9"/>
    <w:rsid w:val="00970464"/>
    <w:rsid w:val="00977F1B"/>
    <w:rsid w:val="0098362B"/>
    <w:rsid w:val="00993BFA"/>
    <w:rsid w:val="009961F2"/>
    <w:rsid w:val="009A0DE4"/>
    <w:rsid w:val="009B43C0"/>
    <w:rsid w:val="009B46D8"/>
    <w:rsid w:val="009B4BF7"/>
    <w:rsid w:val="009B5295"/>
    <w:rsid w:val="009B73E8"/>
    <w:rsid w:val="009C10D4"/>
    <w:rsid w:val="009D103D"/>
    <w:rsid w:val="009D301E"/>
    <w:rsid w:val="009E7ADF"/>
    <w:rsid w:val="009F2EC4"/>
    <w:rsid w:val="009F59B8"/>
    <w:rsid w:val="00A01A39"/>
    <w:rsid w:val="00A103F7"/>
    <w:rsid w:val="00A10F4B"/>
    <w:rsid w:val="00A116C3"/>
    <w:rsid w:val="00A121D3"/>
    <w:rsid w:val="00A2121B"/>
    <w:rsid w:val="00A23703"/>
    <w:rsid w:val="00A23C7A"/>
    <w:rsid w:val="00A30DB7"/>
    <w:rsid w:val="00A37469"/>
    <w:rsid w:val="00A37C16"/>
    <w:rsid w:val="00A40C02"/>
    <w:rsid w:val="00A467B1"/>
    <w:rsid w:val="00A54733"/>
    <w:rsid w:val="00A63CB4"/>
    <w:rsid w:val="00A64834"/>
    <w:rsid w:val="00A71D80"/>
    <w:rsid w:val="00A7465A"/>
    <w:rsid w:val="00A7741C"/>
    <w:rsid w:val="00A81982"/>
    <w:rsid w:val="00A90B5A"/>
    <w:rsid w:val="00A92168"/>
    <w:rsid w:val="00AA4120"/>
    <w:rsid w:val="00AA5B05"/>
    <w:rsid w:val="00AA6F35"/>
    <w:rsid w:val="00AC5E42"/>
    <w:rsid w:val="00AD1CE3"/>
    <w:rsid w:val="00AD2629"/>
    <w:rsid w:val="00AD614D"/>
    <w:rsid w:val="00AD6962"/>
    <w:rsid w:val="00AE3917"/>
    <w:rsid w:val="00AF0904"/>
    <w:rsid w:val="00B0758F"/>
    <w:rsid w:val="00B102D3"/>
    <w:rsid w:val="00B139CA"/>
    <w:rsid w:val="00B2030D"/>
    <w:rsid w:val="00B22153"/>
    <w:rsid w:val="00B243E9"/>
    <w:rsid w:val="00B2520F"/>
    <w:rsid w:val="00B36172"/>
    <w:rsid w:val="00B370DA"/>
    <w:rsid w:val="00B42C31"/>
    <w:rsid w:val="00B44A4D"/>
    <w:rsid w:val="00B5210E"/>
    <w:rsid w:val="00B53BAD"/>
    <w:rsid w:val="00B576DF"/>
    <w:rsid w:val="00B81124"/>
    <w:rsid w:val="00B819E6"/>
    <w:rsid w:val="00B9536A"/>
    <w:rsid w:val="00BA4519"/>
    <w:rsid w:val="00BA47FE"/>
    <w:rsid w:val="00BB318E"/>
    <w:rsid w:val="00BB4839"/>
    <w:rsid w:val="00BB50A9"/>
    <w:rsid w:val="00BB583A"/>
    <w:rsid w:val="00BB5DCE"/>
    <w:rsid w:val="00BB7F66"/>
    <w:rsid w:val="00BC4E1B"/>
    <w:rsid w:val="00BD18F8"/>
    <w:rsid w:val="00BD23A5"/>
    <w:rsid w:val="00BF7189"/>
    <w:rsid w:val="00C01C43"/>
    <w:rsid w:val="00C04C23"/>
    <w:rsid w:val="00C06024"/>
    <w:rsid w:val="00C06DD5"/>
    <w:rsid w:val="00C2302F"/>
    <w:rsid w:val="00C2317F"/>
    <w:rsid w:val="00C2644F"/>
    <w:rsid w:val="00C2662C"/>
    <w:rsid w:val="00C322F3"/>
    <w:rsid w:val="00C35F1A"/>
    <w:rsid w:val="00C46757"/>
    <w:rsid w:val="00C47384"/>
    <w:rsid w:val="00C5325E"/>
    <w:rsid w:val="00C65ACD"/>
    <w:rsid w:val="00C66F82"/>
    <w:rsid w:val="00C70D07"/>
    <w:rsid w:val="00C7513C"/>
    <w:rsid w:val="00C83978"/>
    <w:rsid w:val="00C87DC4"/>
    <w:rsid w:val="00C9082E"/>
    <w:rsid w:val="00C91CAB"/>
    <w:rsid w:val="00C93026"/>
    <w:rsid w:val="00CA1BE9"/>
    <w:rsid w:val="00CA7031"/>
    <w:rsid w:val="00CB0FDA"/>
    <w:rsid w:val="00CC77EF"/>
    <w:rsid w:val="00CF0128"/>
    <w:rsid w:val="00CF247E"/>
    <w:rsid w:val="00CF6B87"/>
    <w:rsid w:val="00D164A1"/>
    <w:rsid w:val="00D1762B"/>
    <w:rsid w:val="00D2189D"/>
    <w:rsid w:val="00D26EC6"/>
    <w:rsid w:val="00D27B61"/>
    <w:rsid w:val="00D306C7"/>
    <w:rsid w:val="00D327A4"/>
    <w:rsid w:val="00D36733"/>
    <w:rsid w:val="00D3795F"/>
    <w:rsid w:val="00D4199A"/>
    <w:rsid w:val="00D46E33"/>
    <w:rsid w:val="00D54212"/>
    <w:rsid w:val="00D54E8A"/>
    <w:rsid w:val="00D610CF"/>
    <w:rsid w:val="00D9142D"/>
    <w:rsid w:val="00D942DB"/>
    <w:rsid w:val="00DA58C9"/>
    <w:rsid w:val="00DC1E32"/>
    <w:rsid w:val="00DC7481"/>
    <w:rsid w:val="00DC7CFC"/>
    <w:rsid w:val="00DD1B32"/>
    <w:rsid w:val="00DD3367"/>
    <w:rsid w:val="00DD478E"/>
    <w:rsid w:val="00DD56A9"/>
    <w:rsid w:val="00DD65AF"/>
    <w:rsid w:val="00DD7A9E"/>
    <w:rsid w:val="00DE4FB0"/>
    <w:rsid w:val="00DE6BFD"/>
    <w:rsid w:val="00DE75BB"/>
    <w:rsid w:val="00DF3BC9"/>
    <w:rsid w:val="00DF60E4"/>
    <w:rsid w:val="00E00B46"/>
    <w:rsid w:val="00E04176"/>
    <w:rsid w:val="00E23C23"/>
    <w:rsid w:val="00E33E85"/>
    <w:rsid w:val="00E37DD8"/>
    <w:rsid w:val="00E4192E"/>
    <w:rsid w:val="00E41FC4"/>
    <w:rsid w:val="00E5473D"/>
    <w:rsid w:val="00E57516"/>
    <w:rsid w:val="00E6569D"/>
    <w:rsid w:val="00E719EB"/>
    <w:rsid w:val="00E74D67"/>
    <w:rsid w:val="00E74F71"/>
    <w:rsid w:val="00E77BB6"/>
    <w:rsid w:val="00E81A7B"/>
    <w:rsid w:val="00E81B44"/>
    <w:rsid w:val="00E86700"/>
    <w:rsid w:val="00E91771"/>
    <w:rsid w:val="00EA3FEA"/>
    <w:rsid w:val="00EA6B12"/>
    <w:rsid w:val="00EA718F"/>
    <w:rsid w:val="00EC3EA6"/>
    <w:rsid w:val="00EC579A"/>
    <w:rsid w:val="00EC70B2"/>
    <w:rsid w:val="00ED3C6D"/>
    <w:rsid w:val="00ED7327"/>
    <w:rsid w:val="00EE0C7B"/>
    <w:rsid w:val="00EF30B0"/>
    <w:rsid w:val="00EF6A76"/>
    <w:rsid w:val="00EF71DD"/>
    <w:rsid w:val="00F07B71"/>
    <w:rsid w:val="00F10D04"/>
    <w:rsid w:val="00F156E0"/>
    <w:rsid w:val="00F17FBE"/>
    <w:rsid w:val="00F25763"/>
    <w:rsid w:val="00F262DC"/>
    <w:rsid w:val="00F357FC"/>
    <w:rsid w:val="00F501B0"/>
    <w:rsid w:val="00F527EE"/>
    <w:rsid w:val="00F57240"/>
    <w:rsid w:val="00F7448A"/>
    <w:rsid w:val="00F77040"/>
    <w:rsid w:val="00F83EFE"/>
    <w:rsid w:val="00F850DE"/>
    <w:rsid w:val="00F90A38"/>
    <w:rsid w:val="00F94504"/>
    <w:rsid w:val="00F94C8F"/>
    <w:rsid w:val="00F954C3"/>
    <w:rsid w:val="00FA5212"/>
    <w:rsid w:val="00FB4F0A"/>
    <w:rsid w:val="00FC5487"/>
    <w:rsid w:val="00FD4BBD"/>
    <w:rsid w:val="00FE1CF5"/>
    <w:rsid w:val="00FE4E8D"/>
    <w:rsid w:val="00FF27CC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  <o:rules v:ext="edit">
        <o:r id="V:Rule15" type="connector" idref="#_x0000_s1045"/>
        <o:r id="V:Rule16" type="connector" idref="#_x0000_s1043"/>
        <o:r id="V:Rule17" type="connector" idref="#_x0000_s1049"/>
        <o:r id="V:Rule18" type="connector" idref="#_x0000_s1027"/>
        <o:r id="V:Rule19" type="connector" idref="#_x0000_s1033"/>
        <o:r id="V:Rule20" type="connector" idref="#_x0000_s1048"/>
        <o:r id="V:Rule21" type="connector" idref="#_x0000_s1030"/>
        <o:r id="V:Rule22" type="connector" idref="#_x0000_s1044"/>
        <o:r id="V:Rule23" type="connector" idref="#_x0000_s1042"/>
        <o:r id="V:Rule24" type="connector" idref="#_x0000_s1041"/>
        <o:r id="V:Rule25" type="connector" idref="#_x0000_s1031"/>
        <o:r id="V:Rule26" type="connector" idref="#_x0000_s1032"/>
        <o:r id="V:Rule27" type="connector" idref="#_x0000_s1028"/>
        <o:r id="V:Rule28" type="connector" idref="#_x0000_s1050"/>
      </o:rules>
    </o:shapelayout>
  </w:shapeDefaults>
  <w:decimalSymbol w:val=","/>
  <w:listSeparator w:val=";"/>
  <w14:docId w14:val="131349EB"/>
  <w15:docId w15:val="{AD744D95-A384-4832-85C0-DC01CA49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01C43"/>
    <w:rPr>
      <w:sz w:val="24"/>
    </w:rPr>
  </w:style>
  <w:style w:type="paragraph" w:styleId="Overskrift1">
    <w:name w:val="heading 1"/>
    <w:basedOn w:val="Normal"/>
    <w:next w:val="Ekstrastil2"/>
    <w:link w:val="Overskrift1Tegn"/>
    <w:qFormat/>
    <w:rsid w:val="00C01C43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32"/>
    </w:rPr>
  </w:style>
  <w:style w:type="paragraph" w:styleId="Overskrift2">
    <w:name w:val="heading 2"/>
    <w:basedOn w:val="Overskrift1"/>
    <w:next w:val="Ekstrastil2"/>
    <w:link w:val="Overskrift2Tegn"/>
    <w:qFormat/>
    <w:rsid w:val="00C01C43"/>
    <w:pPr>
      <w:numPr>
        <w:ilvl w:val="1"/>
      </w:numPr>
      <w:spacing w:before="0"/>
      <w:ind w:left="709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C01C43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C01C43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C01C4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C01C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C01C4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C01C4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C01C4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C01C43"/>
    <w:pPr>
      <w:tabs>
        <w:tab w:val="center" w:pos="4536"/>
        <w:tab w:val="right" w:pos="9072"/>
      </w:tabs>
    </w:pPr>
  </w:style>
  <w:style w:type="paragraph" w:customStyle="1" w:styleId="Overskrift">
    <w:name w:val="Overskrift"/>
    <w:basedOn w:val="Normal"/>
    <w:rsid w:val="00C01C43"/>
    <w:rPr>
      <w:rFonts w:ascii="Arial" w:hAnsi="Arial"/>
      <w:b/>
      <w:caps/>
      <w:color w:val="000000"/>
      <w:sz w:val="32"/>
    </w:rPr>
  </w:style>
  <w:style w:type="paragraph" w:customStyle="1" w:styleId="Ledetekst">
    <w:name w:val="Ledetekst"/>
    <w:basedOn w:val="Normal"/>
    <w:rsid w:val="00C01C4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customStyle="1" w:styleId="Stil1">
    <w:name w:val="Stil1"/>
    <w:basedOn w:val="Normal"/>
    <w:rsid w:val="00C01C43"/>
  </w:style>
  <w:style w:type="character" w:styleId="Hyperkobling">
    <w:name w:val="Hyperlink"/>
    <w:basedOn w:val="Standardskriftforavsnitt"/>
    <w:uiPriority w:val="99"/>
    <w:rsid w:val="00C01C43"/>
    <w:rPr>
      <w:strike w:val="0"/>
      <w:dstrike w:val="0"/>
      <w:color w:val="002A66"/>
      <w:u w:val="none"/>
      <w:effect w:val="none"/>
    </w:rPr>
  </w:style>
  <w:style w:type="character" w:styleId="Sidetall">
    <w:name w:val="page number"/>
    <w:basedOn w:val="Standardskriftforavsnitt"/>
    <w:rsid w:val="00C01C43"/>
  </w:style>
  <w:style w:type="character" w:customStyle="1" w:styleId="o-text">
    <w:name w:val="o-text"/>
    <w:basedOn w:val="Standardskriftforavsnitt"/>
    <w:rsid w:val="00C01C43"/>
  </w:style>
  <w:style w:type="paragraph" w:customStyle="1" w:styleId="articlepub">
    <w:name w:val="articlepub"/>
    <w:basedOn w:val="Normal"/>
    <w:rsid w:val="00C01C43"/>
    <w:pPr>
      <w:spacing w:before="100" w:beforeAutospacing="1" w:after="100" w:afterAutospacing="1"/>
    </w:pPr>
    <w:rPr>
      <w:szCs w:val="24"/>
    </w:rPr>
  </w:style>
  <w:style w:type="paragraph" w:styleId="Fotnotetekst">
    <w:name w:val="footnote text"/>
    <w:basedOn w:val="Normal"/>
    <w:semiHidden/>
    <w:rsid w:val="00C01C43"/>
    <w:rPr>
      <w:sz w:val="20"/>
    </w:rPr>
  </w:style>
  <w:style w:type="character" w:styleId="Fotnotereferanse">
    <w:name w:val="footnote reference"/>
    <w:basedOn w:val="Standardskriftforavsnitt"/>
    <w:semiHidden/>
    <w:rsid w:val="00C01C43"/>
    <w:rPr>
      <w:vertAlign w:val="superscript"/>
    </w:rPr>
  </w:style>
  <w:style w:type="paragraph" w:styleId="Bobletekst">
    <w:name w:val="Balloon Text"/>
    <w:basedOn w:val="Normal"/>
    <w:semiHidden/>
    <w:rsid w:val="00C01C43"/>
    <w:rPr>
      <w:rFonts w:ascii="Tahoma" w:hAnsi="Tahoma" w:cs="Tahoma"/>
      <w:sz w:val="16"/>
      <w:szCs w:val="16"/>
    </w:rPr>
  </w:style>
  <w:style w:type="paragraph" w:styleId="Dokumentkart">
    <w:name w:val="Document Map"/>
    <w:basedOn w:val="Normal"/>
    <w:semiHidden/>
    <w:rsid w:val="00883B7D"/>
    <w:pPr>
      <w:shd w:val="clear" w:color="auto" w:fill="000080"/>
    </w:pPr>
    <w:rPr>
      <w:rFonts w:ascii="Tahoma" w:hAnsi="Tahoma" w:cs="Tahoma"/>
      <w:sz w:val="20"/>
    </w:rPr>
  </w:style>
  <w:style w:type="table" w:styleId="Tabellrutenett">
    <w:name w:val="Table Grid"/>
    <w:basedOn w:val="Vanligtabell"/>
    <w:rsid w:val="009A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rsid w:val="005256C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5256C7"/>
    <w:rPr>
      <w:sz w:val="24"/>
    </w:rPr>
  </w:style>
  <w:style w:type="paragraph" w:styleId="Undertittel">
    <w:name w:val="Subtitle"/>
    <w:basedOn w:val="Normal"/>
    <w:next w:val="Normal"/>
    <w:link w:val="UndertittelTegn"/>
    <w:qFormat/>
    <w:rsid w:val="00F527EE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F527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tel">
    <w:name w:val="Title"/>
    <w:basedOn w:val="Normal"/>
    <w:next w:val="Normal"/>
    <w:link w:val="TittelTegn"/>
    <w:qFormat/>
    <w:rsid w:val="00F527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rsid w:val="00F52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rdtekst">
    <w:name w:val="Body Text"/>
    <w:basedOn w:val="Normal"/>
    <w:link w:val="BrdtekstTegn"/>
    <w:rsid w:val="00F527EE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F527EE"/>
    <w:rPr>
      <w:sz w:val="24"/>
    </w:rPr>
  </w:style>
  <w:style w:type="paragraph" w:styleId="Listeavsnitt">
    <w:name w:val="List Paragraph"/>
    <w:basedOn w:val="Normal"/>
    <w:link w:val="ListeavsnittTegn"/>
    <w:uiPriority w:val="34"/>
    <w:qFormat/>
    <w:rsid w:val="00F07B71"/>
    <w:pPr>
      <w:ind w:left="720"/>
      <w:contextualSpacing/>
    </w:pPr>
  </w:style>
  <w:style w:type="paragraph" w:styleId="Revisjon">
    <w:name w:val="Revision"/>
    <w:hidden/>
    <w:uiPriority w:val="99"/>
    <w:semiHidden/>
    <w:rsid w:val="00A23C7A"/>
    <w:rPr>
      <w:sz w:val="24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343FA3"/>
    <w:rPr>
      <w:rFonts w:ascii="Arial" w:hAnsi="Arial" w:cs="Arial"/>
      <w:sz w:val="28"/>
      <w:szCs w:val="28"/>
      <w:lang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rsid w:val="00343FA3"/>
    <w:pPr>
      <w:spacing w:line="280" w:lineRule="atLeast"/>
      <w:jc w:val="both"/>
    </w:pPr>
    <w:rPr>
      <w:rFonts w:ascii="Arial" w:hAnsi="Arial" w:cs="Arial"/>
      <w:sz w:val="28"/>
      <w:szCs w:val="28"/>
      <w:lang w:eastAsia="en-US"/>
    </w:r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343FA3"/>
    <w:rPr>
      <w:rFonts w:ascii="Garamond" w:hAnsi="Garamond"/>
      <w:lang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343FA3"/>
    <w:pPr>
      <w:spacing w:line="280" w:lineRule="atLeast"/>
      <w:jc w:val="both"/>
    </w:pPr>
    <w:rPr>
      <w:rFonts w:ascii="Garamond" w:hAnsi="Garamond"/>
      <w:sz w:val="20"/>
      <w:lang w:eastAsia="en-US"/>
    </w:rPr>
  </w:style>
  <w:style w:type="character" w:customStyle="1" w:styleId="Overskrift2Tegn">
    <w:name w:val="Overskrift 2 Tegn"/>
    <w:basedOn w:val="Standardskriftforavsnitt"/>
    <w:link w:val="Overskrift2"/>
    <w:rsid w:val="00197676"/>
    <w:rPr>
      <w:rFonts w:ascii="Arial" w:hAnsi="Arial"/>
      <w:b/>
      <w:kern w:val="28"/>
      <w:sz w:val="28"/>
    </w:rPr>
  </w:style>
  <w:style w:type="character" w:styleId="Merknadsreferanse">
    <w:name w:val="annotation reference"/>
    <w:basedOn w:val="Standardskriftforavsnitt"/>
    <w:uiPriority w:val="99"/>
    <w:rsid w:val="007B3F91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7B3F91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7B3F91"/>
  </w:style>
  <w:style w:type="paragraph" w:styleId="Kommentaremne">
    <w:name w:val="annotation subject"/>
    <w:basedOn w:val="Merknadstekst"/>
    <w:next w:val="Merknadstekst"/>
    <w:link w:val="KommentaremneTegn"/>
    <w:rsid w:val="007B3F91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7B3F91"/>
    <w:rPr>
      <w:b/>
      <w:bCs/>
    </w:rPr>
  </w:style>
  <w:style w:type="character" w:customStyle="1" w:styleId="BunntekstTegn">
    <w:name w:val="Bunntekst Tegn"/>
    <w:basedOn w:val="Standardskriftforavsnitt"/>
    <w:link w:val="Bunntekst"/>
    <w:uiPriority w:val="99"/>
    <w:rsid w:val="00D2189D"/>
    <w:rPr>
      <w:sz w:val="24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6832E4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6832E4"/>
    <w:rPr>
      <w:rFonts w:ascii="Arial" w:hAnsi="Arial" w:cs="Arial"/>
      <w:sz w:val="24"/>
      <w:szCs w:val="24"/>
      <w:lang w:val="da-DK" w:eastAsia="en-US"/>
    </w:rPr>
  </w:style>
  <w:style w:type="paragraph" w:customStyle="1" w:styleId="Ekstrastil1">
    <w:name w:val="Ekstra stil 1"/>
    <w:basedOn w:val="MP2Overskriftsniveau"/>
    <w:link w:val="Ekstrastil1Tegn"/>
    <w:qFormat/>
    <w:rsid w:val="001306AA"/>
    <w:rPr>
      <w:rFonts w:ascii="Times New Roman" w:hAnsi="Times New Roman" w:cs="Times New Roman"/>
      <w:sz w:val="26"/>
      <w:szCs w:val="26"/>
      <w:lang w:val="nb-NO"/>
    </w:rPr>
  </w:style>
  <w:style w:type="paragraph" w:customStyle="1" w:styleId="Ekstrastil2">
    <w:name w:val="Ekstra stil 2"/>
    <w:basedOn w:val="Normal"/>
    <w:link w:val="Ekstrastil2Tegn"/>
    <w:qFormat/>
    <w:rsid w:val="00071207"/>
    <w:pPr>
      <w:tabs>
        <w:tab w:val="center" w:pos="5542"/>
      </w:tabs>
      <w:spacing w:after="240"/>
    </w:pPr>
    <w:rPr>
      <w:color w:val="595959" w:themeColor="text1" w:themeTint="A6"/>
    </w:rPr>
  </w:style>
  <w:style w:type="character" w:customStyle="1" w:styleId="Ekstrastil1Tegn">
    <w:name w:val="Ekstra stil 1 Tegn"/>
    <w:basedOn w:val="MP2OverskriftsniveauTegn"/>
    <w:link w:val="Ekstrastil1"/>
    <w:rsid w:val="001306AA"/>
    <w:rPr>
      <w:rFonts w:ascii="Arial" w:hAnsi="Arial" w:cs="Arial"/>
      <w:sz w:val="26"/>
      <w:szCs w:val="26"/>
      <w:lang w:val="da-DK" w:eastAsia="en-US"/>
    </w:rPr>
  </w:style>
  <w:style w:type="paragraph" w:customStyle="1" w:styleId="Ekstrastil3">
    <w:name w:val="Ekstra stil 3"/>
    <w:basedOn w:val="Listeavsnitt"/>
    <w:next w:val="Ekstrastil2"/>
    <w:link w:val="Ekstrastil3Tegn"/>
    <w:qFormat/>
    <w:rsid w:val="00BB50A9"/>
    <w:pPr>
      <w:numPr>
        <w:numId w:val="3"/>
      </w:numPr>
    </w:pPr>
    <w:rPr>
      <w:b/>
    </w:rPr>
  </w:style>
  <w:style w:type="character" w:customStyle="1" w:styleId="Ekstrastil2Tegn">
    <w:name w:val="Ekstra stil 2 Tegn"/>
    <w:basedOn w:val="Standardskriftforavsnitt"/>
    <w:link w:val="Ekstrastil2"/>
    <w:rsid w:val="00071207"/>
    <w:rPr>
      <w:color w:val="595959" w:themeColor="text1" w:themeTint="A6"/>
      <w:sz w:val="24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001355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</w:rPr>
  </w:style>
  <w:style w:type="character" w:customStyle="1" w:styleId="ListeavsnittTegn">
    <w:name w:val="Listeavsnitt Tegn"/>
    <w:basedOn w:val="Standardskriftforavsnitt"/>
    <w:link w:val="Listeavsnitt"/>
    <w:uiPriority w:val="34"/>
    <w:rsid w:val="00BB50A9"/>
    <w:rPr>
      <w:sz w:val="24"/>
    </w:rPr>
  </w:style>
  <w:style w:type="character" w:customStyle="1" w:styleId="Ekstrastil3Tegn">
    <w:name w:val="Ekstra stil 3 Tegn"/>
    <w:basedOn w:val="ListeavsnittTegn"/>
    <w:link w:val="Ekstrastil3"/>
    <w:rsid w:val="00BB50A9"/>
    <w:rPr>
      <w:b/>
      <w:sz w:val="24"/>
    </w:rPr>
  </w:style>
  <w:style w:type="paragraph" w:styleId="INNH1">
    <w:name w:val="toc 1"/>
    <w:basedOn w:val="Normal"/>
    <w:next w:val="Normal"/>
    <w:autoRedefine/>
    <w:uiPriority w:val="39"/>
    <w:rsid w:val="00001355"/>
    <w:pPr>
      <w:spacing w:after="100"/>
    </w:pPr>
  </w:style>
  <w:style w:type="paragraph" w:styleId="INNH2">
    <w:name w:val="toc 2"/>
    <w:basedOn w:val="Normal"/>
    <w:next w:val="Normal"/>
    <w:autoRedefine/>
    <w:uiPriority w:val="39"/>
    <w:rsid w:val="00001355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rsid w:val="00001355"/>
    <w:pPr>
      <w:spacing w:after="100"/>
      <w:ind w:left="480"/>
    </w:pPr>
  </w:style>
  <w:style w:type="paragraph" w:customStyle="1" w:styleId="Ekstrastil4">
    <w:name w:val="Ekstra stil 4"/>
    <w:basedOn w:val="Overskrift1"/>
    <w:link w:val="Ekstrastil4Tegn"/>
    <w:qFormat/>
    <w:rsid w:val="00071207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071207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071207"/>
    <w:rPr>
      <w:rFonts w:ascii="Arial" w:hAnsi="Arial"/>
      <w:b/>
      <w: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42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4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59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9047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3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5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25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40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C5EBC-9829-4069-A256-D17A455F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F2661486</Template>
  <TotalTime>0</TotalTime>
  <Pages>13</Pages>
  <Words>2582</Words>
  <Characters>13687</Characters>
  <Application>Microsoft Office Word</Application>
  <DocSecurity>0</DocSecurity>
  <Lines>114</Lines>
  <Paragraphs>32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Styringsdokument</vt:lpstr>
      <vt:lpstr>Prosjekt-/aktivitetsplan</vt:lpstr>
    </vt:vector>
  </TitlesOfParts>
  <Company>DIFI</Company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Styringsdokument</dc:title>
  <dc:creator>Nokken, Lars</dc:creator>
  <cp:lastModifiedBy>Nokken, Lars</cp:lastModifiedBy>
  <cp:revision>4</cp:revision>
  <cp:lastPrinted>2017-01-31T09:48:00Z</cp:lastPrinted>
  <dcterms:created xsi:type="dcterms:W3CDTF">2017-03-15T07:17:00Z</dcterms:created>
  <dcterms:modified xsi:type="dcterms:W3CDTF">2017-03-16T08:01:00Z</dcterms:modified>
</cp:coreProperties>
</file>