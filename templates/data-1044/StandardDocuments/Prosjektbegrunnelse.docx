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D38" w:rsidRDefault="00622D38" w:rsidP="001F59F4">
      <w:pPr>
        <w:pStyle w:val="Ekstrastil1"/>
        <w:ind w:right="365"/>
      </w:pPr>
    </w:p>
    <w:p w:rsidR="00622D38" w:rsidRDefault="00622D38" w:rsidP="001F59F4">
      <w:pPr>
        <w:pStyle w:val="Ekstrastil1"/>
        <w:ind w:right="365"/>
      </w:pPr>
    </w:p>
    <w:p w:rsidR="00622D38" w:rsidRDefault="00622D38" w:rsidP="001F59F4">
      <w:pPr>
        <w:pStyle w:val="Ekstrastil1"/>
        <w:ind w:right="365"/>
      </w:pPr>
    </w:p>
    <w:tbl>
      <w:tblPr>
        <w:tblW w:w="10180" w:type="dxa"/>
        <w:tblLayout w:type="fixed"/>
        <w:tblCellMar>
          <w:left w:w="10" w:type="dxa"/>
          <w:right w:w="10" w:type="dxa"/>
        </w:tblCellMar>
        <w:tblLook w:val="04A0" w:firstRow="1" w:lastRow="0" w:firstColumn="1" w:lastColumn="0" w:noHBand="0" w:noVBand="1"/>
      </w:tblPr>
      <w:tblGrid>
        <w:gridCol w:w="10180"/>
      </w:tblGrid>
      <w:tr w:rsidR="00622D38">
        <w:trPr>
          <w:trHeight w:val="34"/>
        </w:trPr>
        <w:tc>
          <w:tcPr>
            <w:tcW w:w="10180" w:type="dxa"/>
            <w:shd w:val="clear" w:color="auto" w:fill="auto"/>
            <w:tcMar>
              <w:top w:w="0" w:type="dxa"/>
              <w:left w:w="71" w:type="dxa"/>
              <w:bottom w:w="0" w:type="dxa"/>
              <w:right w:w="71" w:type="dxa"/>
            </w:tcMar>
          </w:tcPr>
          <w:p w:rsidR="00622D38" w:rsidRDefault="00622D38" w:rsidP="001F59F4">
            <w:pPr>
              <w:pStyle w:val="Ekstrastil1"/>
              <w:ind w:right="365"/>
              <w:rPr>
                <w:rFonts w:ascii="Arial" w:hAnsi="Arial"/>
                <w:b/>
                <w:sz w:val="28"/>
              </w:rPr>
            </w:pPr>
          </w:p>
          <w:p w:rsidR="00035DDB" w:rsidRDefault="00035DDB" w:rsidP="001F59F4">
            <w:pPr>
              <w:pStyle w:val="Ekstrastil1"/>
              <w:ind w:right="365"/>
              <w:jc w:val="center"/>
              <w:rPr>
                <w:rFonts w:ascii="Arial" w:hAnsi="Arial"/>
                <w:b/>
                <w:sz w:val="40"/>
                <w:szCs w:val="40"/>
              </w:rPr>
            </w:pPr>
          </w:p>
          <w:p w:rsidR="00622D38" w:rsidRPr="00035DDB" w:rsidRDefault="0046042F" w:rsidP="001F59F4">
            <w:pPr>
              <w:pStyle w:val="Ekstrastil1"/>
              <w:ind w:right="365"/>
              <w:jc w:val="center"/>
              <w:rPr>
                <w:rFonts w:ascii="Arial" w:hAnsi="Arial"/>
                <w:b/>
                <w:sz w:val="40"/>
                <w:szCs w:val="40"/>
              </w:rPr>
            </w:pPr>
            <w:r w:rsidRPr="00035DDB">
              <w:rPr>
                <w:rFonts w:ascii="Arial" w:hAnsi="Arial"/>
                <w:b/>
                <w:sz w:val="40"/>
                <w:szCs w:val="40"/>
              </w:rPr>
              <w:t>Prosjektbegrunnelse</w:t>
            </w:r>
          </w:p>
          <w:p w:rsidR="001F59F4" w:rsidRDefault="001F59F4" w:rsidP="001F59F4">
            <w:pPr>
              <w:pStyle w:val="Ekstrastil1"/>
              <w:ind w:right="365"/>
              <w:jc w:val="center"/>
              <w:rPr>
                <w:rFonts w:ascii="Arial" w:hAnsi="Arial"/>
                <w:b/>
                <w:sz w:val="28"/>
              </w:rPr>
            </w:pPr>
          </w:p>
        </w:tc>
      </w:tr>
    </w:tbl>
    <w:p w:rsidR="00622D38" w:rsidRDefault="00622D38" w:rsidP="001F59F4">
      <w:pPr>
        <w:pStyle w:val="Ekstrastil1"/>
        <w:ind w:right="365"/>
      </w:pPr>
    </w:p>
    <w:p w:rsidR="00622D38" w:rsidRDefault="00622D38" w:rsidP="001F59F4">
      <w:pPr>
        <w:pStyle w:val="Ekstrastil1"/>
        <w:ind w:right="365"/>
      </w:pPr>
    </w:p>
    <w:p w:rsidR="00035DDB" w:rsidRDefault="00035DDB" w:rsidP="001F59F4">
      <w:pPr>
        <w:pStyle w:val="Ekstrastil1"/>
        <w:ind w:right="365"/>
      </w:pPr>
    </w:p>
    <w:p w:rsidR="00035DDB" w:rsidRDefault="00035DDB" w:rsidP="001F59F4">
      <w:pPr>
        <w:pStyle w:val="Ekstrastil1"/>
        <w:ind w:right="365"/>
      </w:pPr>
    </w:p>
    <w:p w:rsidR="00622D38" w:rsidRDefault="00622D38" w:rsidP="001F59F4">
      <w:pPr>
        <w:pStyle w:val="Ekstrastil1"/>
        <w:ind w:right="365"/>
        <w:jc w:val="center"/>
        <w:rPr>
          <w:rFonts w:ascii="Arial" w:hAnsi="Arial"/>
          <w:b/>
          <w:caps/>
          <w:kern w:val="3"/>
          <w:sz w:val="32"/>
        </w:rPr>
      </w:pPr>
    </w:p>
    <w:p w:rsidR="00622D38" w:rsidRDefault="0046042F" w:rsidP="001F59F4">
      <w:pPr>
        <w:pStyle w:val="Ekstrastil1"/>
        <w:tabs>
          <w:tab w:val="center" w:pos="5073"/>
        </w:tabs>
        <w:ind w:right="365"/>
        <w:jc w:val="center"/>
        <w:rPr>
          <w:rFonts w:ascii="Arial" w:hAnsi="Arial"/>
          <w:b/>
          <w:caps/>
          <w:kern w:val="3"/>
          <w:sz w:val="32"/>
        </w:rPr>
      </w:pPr>
      <w:r>
        <w:rPr>
          <w:rFonts w:ascii="Arial" w:hAnsi="Arial"/>
          <w:b/>
          <w:caps/>
          <w:kern w:val="3"/>
          <w:sz w:val="32"/>
        </w:rPr>
        <w:t>&lt;Navn på prosjekt&gt;</w:t>
      </w:r>
    </w:p>
    <w:p w:rsidR="00622D38" w:rsidRDefault="00622D38" w:rsidP="001F59F4">
      <w:pPr>
        <w:pStyle w:val="Ekstrastil1"/>
        <w:ind w:right="365"/>
        <w:rPr>
          <w:rFonts w:ascii="Arial" w:hAnsi="Arial"/>
          <w:b/>
          <w:caps/>
          <w:kern w:val="3"/>
          <w:sz w:val="32"/>
        </w:rPr>
      </w:pPr>
    </w:p>
    <w:p w:rsidR="00622D38" w:rsidRDefault="00622D38"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035DDB" w:rsidRDefault="00035DDB" w:rsidP="001F59F4">
      <w:pPr>
        <w:pStyle w:val="Ekstrastil1"/>
        <w:ind w:right="365"/>
        <w:rPr>
          <w:rFonts w:ascii="Arial" w:hAnsi="Arial"/>
          <w:b/>
          <w:caps/>
          <w:kern w:val="3"/>
          <w:sz w:val="32"/>
        </w:rPr>
      </w:pPr>
    </w:p>
    <w:p w:rsidR="00622D38" w:rsidRDefault="00622D38" w:rsidP="001F59F4">
      <w:pPr>
        <w:pStyle w:val="Ekstrastil1"/>
        <w:ind w:right="365"/>
      </w:pPr>
    </w:p>
    <w:p w:rsidR="00622D38" w:rsidRDefault="00622D38" w:rsidP="001F59F4">
      <w:pPr>
        <w:pStyle w:val="Ekstrastil1"/>
        <w:ind w:right="365"/>
      </w:pPr>
    </w:p>
    <w:p w:rsidR="00622D38" w:rsidRDefault="00622D38" w:rsidP="001F59F4">
      <w:pPr>
        <w:pStyle w:val="Ekstrastil1"/>
        <w:ind w:right="365"/>
      </w:pPr>
    </w:p>
    <w:p w:rsidR="00622D38" w:rsidRPr="00F14CF1" w:rsidRDefault="0046042F" w:rsidP="001F59F4">
      <w:pPr>
        <w:pStyle w:val="Ekstrastil1"/>
        <w:ind w:right="365"/>
        <w:rPr>
          <w:i/>
        </w:rPr>
      </w:pPr>
      <w:r w:rsidRPr="00C0522D">
        <w:t>Denne fylles ut ved behandling</w:t>
      </w:r>
      <w:r w:rsidRPr="00F14CF1">
        <w:rPr>
          <w:i/>
        </w:rPr>
        <w:t xml:space="preserve">. </w:t>
      </w:r>
    </w:p>
    <w:p w:rsidR="00622D38" w:rsidRDefault="00622D38" w:rsidP="001F59F4">
      <w:pPr>
        <w:pStyle w:val="Ekstrastil1"/>
        <w:ind w:right="365"/>
      </w:pPr>
    </w:p>
    <w:tbl>
      <w:tblPr>
        <w:tblW w:w="9915" w:type="dxa"/>
        <w:tblLayout w:type="fixed"/>
        <w:tblCellMar>
          <w:left w:w="10" w:type="dxa"/>
          <w:right w:w="10" w:type="dxa"/>
        </w:tblCellMar>
        <w:tblLook w:val="04A0" w:firstRow="1" w:lastRow="0" w:firstColumn="1" w:lastColumn="0" w:noHBand="0" w:noVBand="1"/>
      </w:tblPr>
      <w:tblGrid>
        <w:gridCol w:w="2545"/>
        <w:gridCol w:w="3796"/>
        <w:gridCol w:w="3574"/>
      </w:tblGrid>
      <w:tr w:rsidR="00622D38"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Prosjektnummer:</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Saksnummer: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622D38" w:rsidP="001F59F4">
            <w:pPr>
              <w:pStyle w:val="Ekstrastil1"/>
              <w:ind w:right="365"/>
            </w:pPr>
          </w:p>
        </w:tc>
      </w:tr>
      <w:tr w:rsidR="00622D38" w:rsidTr="004B04A1">
        <w:trPr>
          <w:trHeight w:val="24"/>
        </w:trPr>
        <w:tc>
          <w:tcPr>
            <w:tcW w:w="2545" w:type="dxa"/>
            <w:tcBorders>
              <w:left w:val="single" w:sz="6" w:space="0" w:color="000000"/>
              <w:right w:val="single" w:sz="6" w:space="0" w:color="000000"/>
            </w:tcBorders>
            <w:shd w:val="clear" w:color="auto" w:fill="auto"/>
            <w:tcMar>
              <w:top w:w="0" w:type="dxa"/>
              <w:left w:w="71" w:type="dxa"/>
              <w:bottom w:w="0" w:type="dxa"/>
              <w:right w:w="71" w:type="dxa"/>
            </w:tcMar>
          </w:tcPr>
          <w:p w:rsidR="00622D38" w:rsidRPr="00557ABE" w:rsidRDefault="00622D38" w:rsidP="001F59F4">
            <w:pPr>
              <w:pStyle w:val="Ekstrastil1"/>
              <w:ind w:right="365"/>
            </w:pPr>
          </w:p>
        </w:tc>
        <w:tc>
          <w:tcPr>
            <w:tcW w:w="3796" w:type="dxa"/>
            <w:tcBorders>
              <w:left w:val="single" w:sz="6" w:space="0" w:color="000000"/>
              <w:right w:val="single" w:sz="6" w:space="0" w:color="000000"/>
            </w:tcBorders>
            <w:shd w:val="clear" w:color="auto" w:fill="auto"/>
            <w:tcMar>
              <w:top w:w="0" w:type="dxa"/>
              <w:left w:w="71" w:type="dxa"/>
              <w:bottom w:w="0" w:type="dxa"/>
              <w:right w:w="71" w:type="dxa"/>
            </w:tcMar>
          </w:tcPr>
          <w:p w:rsidR="00622D38" w:rsidRPr="00557ABE" w:rsidRDefault="00622D38" w:rsidP="001F59F4">
            <w:pPr>
              <w:pStyle w:val="Ekstrastil1"/>
              <w:ind w:right="365"/>
            </w:pPr>
          </w:p>
        </w:tc>
        <w:tc>
          <w:tcPr>
            <w:tcW w:w="3574" w:type="dxa"/>
            <w:tcBorders>
              <w:left w:val="single" w:sz="6" w:space="0" w:color="000000"/>
              <w:right w:val="single" w:sz="6" w:space="0" w:color="000000"/>
            </w:tcBorders>
            <w:shd w:val="clear" w:color="auto" w:fill="auto"/>
            <w:tcMar>
              <w:top w:w="0" w:type="dxa"/>
              <w:left w:w="71" w:type="dxa"/>
              <w:bottom w:w="0" w:type="dxa"/>
              <w:right w:w="71" w:type="dxa"/>
            </w:tcMar>
          </w:tcPr>
          <w:p w:rsidR="00622D38" w:rsidRDefault="00622D38" w:rsidP="001F59F4">
            <w:pPr>
              <w:pStyle w:val="Ekstrastil1"/>
              <w:ind w:right="365"/>
            </w:pPr>
          </w:p>
        </w:tc>
      </w:tr>
      <w:tr w:rsidR="00622D38" w:rsidTr="004B04A1">
        <w:trPr>
          <w:trHeight w:val="24"/>
        </w:trPr>
        <w:tc>
          <w:tcPr>
            <w:tcW w:w="2545"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 xml:space="preserve">Behandlet dato: </w:t>
            </w:r>
          </w:p>
        </w:tc>
        <w:tc>
          <w:tcPr>
            <w:tcW w:w="3796"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Behandlet av / Prosjekteier:</w:t>
            </w:r>
          </w:p>
        </w:tc>
        <w:tc>
          <w:tcPr>
            <w:tcW w:w="3574" w:type="dxa"/>
            <w:tcBorders>
              <w:top w:val="single" w:sz="6"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 xml:space="preserve"> </w:t>
            </w:r>
            <w:r>
              <w:rPr>
                <w:b/>
              </w:rPr>
              <w:t>Utarbeidet av:</w:t>
            </w:r>
          </w:p>
        </w:tc>
      </w:tr>
      <w:tr w:rsidR="00622D38" w:rsidTr="004B04A1">
        <w:trPr>
          <w:trHeight w:val="37"/>
        </w:trPr>
        <w:tc>
          <w:tcPr>
            <w:tcW w:w="2545"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&lt;dato&gt;</w:t>
            </w:r>
          </w:p>
        </w:tc>
        <w:tc>
          <w:tcPr>
            <w:tcW w:w="3796"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&lt;navn&gt;</w:t>
            </w:r>
          </w:p>
        </w:tc>
        <w:tc>
          <w:tcPr>
            <w:tcW w:w="3574" w:type="dxa"/>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&lt;navn&gt;</w:t>
            </w:r>
          </w:p>
        </w:tc>
      </w:tr>
      <w:tr w:rsidR="00622D38" w:rsidTr="004B04A1">
        <w:trPr>
          <w:trHeight w:val="37"/>
        </w:trPr>
        <w:tc>
          <w:tcPr>
            <w:tcW w:w="9915" w:type="dxa"/>
            <w:gridSpan w:val="3"/>
            <w:tcBorders>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 xml:space="preserve">Beslutning: </w:t>
            </w:r>
          </w:p>
          <w:p w:rsidR="00622D38" w:rsidRDefault="0046042F" w:rsidP="001F59F4">
            <w:pPr>
              <w:pStyle w:val="Ekstrastil1"/>
              <w:ind w:right="365"/>
            </w:pPr>
            <w:r>
              <w:t xml:space="preserve">  </w:t>
            </w:r>
          </w:p>
        </w:tc>
      </w:tr>
      <w:tr w:rsidR="00622D38"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 xml:space="preserve">&lt;Godkjent som del av prosjektets styringsdokumentasjon / øvrige vurderinger som må gjøres?&gt; </w:t>
            </w:r>
          </w:p>
          <w:p w:rsidR="00622D38" w:rsidRDefault="00622D38" w:rsidP="001F59F4">
            <w:pPr>
              <w:pStyle w:val="Ekstrastil1"/>
              <w:ind w:right="365"/>
            </w:pPr>
          </w:p>
        </w:tc>
      </w:tr>
      <w:tr w:rsidR="00622D38" w:rsidTr="004B04A1">
        <w:trPr>
          <w:trHeight w:val="37"/>
        </w:trPr>
        <w:tc>
          <w:tcPr>
            <w:tcW w:w="9915" w:type="dxa"/>
            <w:gridSpan w:val="3"/>
            <w:tcBorders>
              <w:top w:val="single" w:sz="4" w:space="0" w:color="000000"/>
              <w:left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rPr>
                <w:b/>
              </w:rPr>
            </w:pPr>
            <w:r>
              <w:rPr>
                <w:b/>
              </w:rPr>
              <w:t>Signatur (prosjekteier):</w:t>
            </w:r>
          </w:p>
        </w:tc>
      </w:tr>
      <w:tr w:rsidR="00622D38" w:rsidTr="004B04A1">
        <w:trPr>
          <w:trHeight w:val="37"/>
        </w:trPr>
        <w:tc>
          <w:tcPr>
            <w:tcW w:w="9915" w:type="dxa"/>
            <w:gridSpan w:val="3"/>
            <w:tcBorders>
              <w:left w:val="single" w:sz="6" w:space="0" w:color="000000"/>
              <w:bottom w:val="single" w:sz="6" w:space="0" w:color="000000"/>
              <w:right w:val="single" w:sz="6" w:space="0" w:color="000000"/>
            </w:tcBorders>
            <w:shd w:val="clear" w:color="auto" w:fill="auto"/>
            <w:tcMar>
              <w:top w:w="0" w:type="dxa"/>
              <w:left w:w="71" w:type="dxa"/>
              <w:bottom w:w="0" w:type="dxa"/>
              <w:right w:w="71" w:type="dxa"/>
            </w:tcMar>
          </w:tcPr>
          <w:p w:rsidR="00622D38" w:rsidRDefault="0046042F" w:rsidP="001F59F4">
            <w:pPr>
              <w:pStyle w:val="Ekstrastil1"/>
              <w:ind w:right="365"/>
            </w:pPr>
            <w:r>
              <w:tab/>
            </w:r>
          </w:p>
          <w:p w:rsidR="00622D38" w:rsidRDefault="00622D38" w:rsidP="001F59F4">
            <w:pPr>
              <w:pStyle w:val="Ekstrastil1"/>
              <w:ind w:right="365"/>
            </w:pPr>
          </w:p>
        </w:tc>
      </w:tr>
    </w:tbl>
    <w:p w:rsidR="00622D38" w:rsidRDefault="00622D38" w:rsidP="001F59F4">
      <w:pPr>
        <w:pStyle w:val="Ekstrastil1"/>
        <w:ind w:right="365"/>
      </w:pPr>
    </w:p>
    <w:p w:rsidR="00622D38" w:rsidRDefault="00622D38" w:rsidP="001F59F4">
      <w:pPr>
        <w:pStyle w:val="Ekstrastil1"/>
        <w:ind w:right="365"/>
      </w:pPr>
    </w:p>
    <w:p w:rsidR="00622D38" w:rsidRDefault="0046042F" w:rsidP="001F59F4">
      <w:pPr>
        <w:pStyle w:val="Ekstrastil1"/>
        <w:ind w:right="365"/>
        <w:rPr>
          <w:color w:val="595959"/>
        </w:rPr>
      </w:pPr>
      <w:r>
        <w:rPr>
          <w:color w:val="595959"/>
          <w:sz w:val="24"/>
          <w:szCs w:val="24"/>
        </w:rPr>
        <w:t>[Prosjektbegrunnelsen er et dokument tilsvarende det som kalles Business Case i PRINCE2</w:t>
      </w:r>
      <w:r>
        <w:rPr>
          <w:color w:val="595959"/>
          <w:sz w:val="24"/>
          <w:szCs w:val="24"/>
          <w:vertAlign w:val="superscript"/>
        </w:rPr>
        <w:t>®</w:t>
      </w:r>
      <w:r>
        <w:rPr>
          <w:color w:val="595959"/>
          <w:sz w:val="24"/>
          <w:szCs w:val="24"/>
        </w:rPr>
        <w:t>, men tilpasset for IKT prosjekter i Norge</w:t>
      </w:r>
      <w:r w:rsidR="00402B27">
        <w:rPr>
          <w:color w:val="595959"/>
          <w:sz w:val="24"/>
          <w:szCs w:val="24"/>
        </w:rPr>
        <w:t>, samt øvrige dokumentmaler i Prosjektveiviseren</w:t>
      </w:r>
      <w:r>
        <w:rPr>
          <w:color w:val="595959"/>
          <w:sz w:val="24"/>
          <w:szCs w:val="24"/>
        </w:rPr>
        <w:t>.</w:t>
      </w:r>
      <w:r>
        <w:rPr>
          <w:color w:val="595959"/>
        </w:rPr>
        <w:t>]</w:t>
      </w:r>
    </w:p>
    <w:p w:rsidR="00035DDB" w:rsidRDefault="00035DDB">
      <w:pPr>
        <w:suppressAutoHyphens w:val="0"/>
        <w:spacing w:after="0"/>
        <w:rPr>
          <w:sz w:val="20"/>
        </w:rPr>
      </w:pPr>
      <w:r>
        <w:br w:type="page"/>
      </w:r>
    </w:p>
    <w:p w:rsidR="00035DDB" w:rsidRDefault="00035DDB" w:rsidP="001F59F4">
      <w:pPr>
        <w:pStyle w:val="Ekstrastil1"/>
        <w:ind w:right="365"/>
        <w:rPr>
          <w:color w:val="595959"/>
        </w:rPr>
      </w:pPr>
    </w:p>
    <w:p w:rsidR="002154CE" w:rsidRDefault="002154CE" w:rsidP="001F59F4">
      <w:pPr>
        <w:pStyle w:val="Ekstrastil1"/>
        <w:ind w:right="365"/>
      </w:pPr>
    </w:p>
    <w:sdt>
      <w:sdtPr>
        <w:rPr>
          <w:rFonts w:ascii="Times New Roman" w:eastAsia="Times New Roman" w:hAnsi="Times New Roman" w:cs="Times New Roman"/>
          <w:color w:val="595959"/>
          <w:sz w:val="24"/>
          <w:szCs w:val="20"/>
        </w:rPr>
        <w:id w:val="1651332531"/>
        <w:docPartObj>
          <w:docPartGallery w:val="Table of Contents"/>
          <w:docPartUnique/>
        </w:docPartObj>
      </w:sdtPr>
      <w:sdtEndPr>
        <w:rPr>
          <w:b/>
          <w:bCs/>
        </w:rPr>
      </w:sdtEndPr>
      <w:sdtContent>
        <w:p w:rsidR="00295A59" w:rsidRDefault="00295A59" w:rsidP="00E92502">
          <w:pPr>
            <w:pStyle w:val="Overskriftforinnholdsfortegnelse"/>
            <w:ind w:right="507"/>
          </w:pPr>
          <w:r>
            <w:t>Innhold</w:t>
          </w:r>
        </w:p>
        <w:p w:rsidR="00D80A4E" w:rsidRDefault="00295A59">
          <w:pPr>
            <w:pStyle w:val="INNH1"/>
            <w:tabs>
              <w:tab w:val="left" w:pos="440"/>
              <w:tab w:val="right" w:leader="dot" w:pos="948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7347286" w:history="1">
            <w:r w:rsidR="00D80A4E" w:rsidRPr="004A5F13">
              <w:rPr>
                <w:rStyle w:val="Hyperkobling"/>
                <w:noProof/>
              </w:rPr>
              <w:t>1.</w:t>
            </w:r>
            <w:r w:rsidR="00D80A4E">
              <w:rPr>
                <w:rFonts w:asciiTheme="minorHAnsi" w:eastAsiaTheme="minorEastAsia" w:hAnsiTheme="minorHAnsi" w:cstheme="minorBidi"/>
                <w:noProof/>
                <w:color w:val="auto"/>
                <w:sz w:val="22"/>
                <w:szCs w:val="22"/>
              </w:rPr>
              <w:tab/>
            </w:r>
            <w:r w:rsidR="00D80A4E" w:rsidRPr="004A5F13">
              <w:rPr>
                <w:rStyle w:val="Hyperkobling"/>
                <w:noProof/>
              </w:rPr>
              <w:t>Oppsummering</w:t>
            </w:r>
            <w:r w:rsidR="00D80A4E">
              <w:rPr>
                <w:noProof/>
                <w:webHidden/>
              </w:rPr>
              <w:tab/>
            </w:r>
            <w:r w:rsidR="00D80A4E">
              <w:rPr>
                <w:noProof/>
                <w:webHidden/>
              </w:rPr>
              <w:fldChar w:fldCharType="begin"/>
            </w:r>
            <w:r w:rsidR="00D80A4E">
              <w:rPr>
                <w:noProof/>
                <w:webHidden/>
              </w:rPr>
              <w:instrText xml:space="preserve"> PAGEREF _Toc477347286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87" w:history="1">
            <w:r w:rsidR="00D80A4E" w:rsidRPr="004A5F13">
              <w:rPr>
                <w:rStyle w:val="Hyperkobling"/>
                <w:noProof/>
              </w:rPr>
              <w:t>2.</w:t>
            </w:r>
            <w:r w:rsidR="00D80A4E">
              <w:rPr>
                <w:rFonts w:asciiTheme="minorHAnsi" w:eastAsiaTheme="minorEastAsia" w:hAnsiTheme="minorHAnsi" w:cstheme="minorBidi"/>
                <w:noProof/>
                <w:color w:val="auto"/>
                <w:sz w:val="22"/>
                <w:szCs w:val="22"/>
              </w:rPr>
              <w:tab/>
            </w:r>
            <w:r w:rsidR="00D80A4E" w:rsidRPr="004A5F13">
              <w:rPr>
                <w:rStyle w:val="Hyperkobling"/>
                <w:noProof/>
              </w:rPr>
              <w:t>Bakgrunn for prosjektet</w:t>
            </w:r>
            <w:r w:rsidR="00D80A4E">
              <w:rPr>
                <w:noProof/>
                <w:webHidden/>
              </w:rPr>
              <w:tab/>
            </w:r>
            <w:r w:rsidR="00D80A4E">
              <w:rPr>
                <w:noProof/>
                <w:webHidden/>
              </w:rPr>
              <w:fldChar w:fldCharType="begin"/>
            </w:r>
            <w:r w:rsidR="00D80A4E">
              <w:rPr>
                <w:noProof/>
                <w:webHidden/>
              </w:rPr>
              <w:instrText xml:space="preserve"> PAGEREF _Toc477347287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88" w:history="1">
            <w:r w:rsidR="00D80A4E" w:rsidRPr="004A5F13">
              <w:rPr>
                <w:rStyle w:val="Hyperkobling"/>
                <w:noProof/>
              </w:rPr>
              <w:t>3.</w:t>
            </w:r>
            <w:r w:rsidR="00D80A4E">
              <w:rPr>
                <w:rFonts w:asciiTheme="minorHAnsi" w:eastAsiaTheme="minorEastAsia" w:hAnsiTheme="minorHAnsi" w:cstheme="minorBidi"/>
                <w:noProof/>
                <w:color w:val="auto"/>
                <w:sz w:val="22"/>
                <w:szCs w:val="22"/>
              </w:rPr>
              <w:tab/>
            </w:r>
            <w:r w:rsidR="00D80A4E" w:rsidRPr="004A5F13">
              <w:rPr>
                <w:rStyle w:val="Hyperkobling"/>
                <w:noProof/>
              </w:rPr>
              <w:t>Prosjektets hensikt</w:t>
            </w:r>
            <w:r w:rsidR="00D80A4E">
              <w:rPr>
                <w:noProof/>
                <w:webHidden/>
              </w:rPr>
              <w:tab/>
            </w:r>
            <w:r w:rsidR="00D80A4E">
              <w:rPr>
                <w:noProof/>
                <w:webHidden/>
              </w:rPr>
              <w:fldChar w:fldCharType="begin"/>
            </w:r>
            <w:r w:rsidR="00D80A4E">
              <w:rPr>
                <w:noProof/>
                <w:webHidden/>
              </w:rPr>
              <w:instrText xml:space="preserve"> PAGEREF _Toc477347288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89" w:history="1">
            <w:r w:rsidR="00D80A4E" w:rsidRPr="004A5F13">
              <w:rPr>
                <w:rStyle w:val="Hyperkobling"/>
                <w:noProof/>
              </w:rPr>
              <w:t>3.1.</w:t>
            </w:r>
            <w:r w:rsidR="00D80A4E">
              <w:rPr>
                <w:rFonts w:asciiTheme="minorHAnsi" w:eastAsiaTheme="minorEastAsia" w:hAnsiTheme="minorHAnsi" w:cstheme="minorBidi"/>
                <w:noProof/>
                <w:color w:val="auto"/>
                <w:sz w:val="22"/>
                <w:szCs w:val="22"/>
              </w:rPr>
              <w:tab/>
            </w:r>
            <w:r w:rsidR="00D80A4E" w:rsidRPr="004A5F13">
              <w:rPr>
                <w:rStyle w:val="Hyperkobling"/>
                <w:noProof/>
              </w:rPr>
              <w:t>Nåværende situasjon</w:t>
            </w:r>
            <w:r w:rsidR="00D80A4E">
              <w:rPr>
                <w:noProof/>
                <w:webHidden/>
              </w:rPr>
              <w:tab/>
            </w:r>
            <w:r w:rsidR="00D80A4E">
              <w:rPr>
                <w:noProof/>
                <w:webHidden/>
              </w:rPr>
              <w:fldChar w:fldCharType="begin"/>
            </w:r>
            <w:r w:rsidR="00D80A4E">
              <w:rPr>
                <w:noProof/>
                <w:webHidden/>
              </w:rPr>
              <w:instrText xml:space="preserve"> PAGEREF _Toc477347289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90" w:history="1">
            <w:r w:rsidR="00D80A4E" w:rsidRPr="004A5F13">
              <w:rPr>
                <w:rStyle w:val="Hyperkobling"/>
                <w:noProof/>
              </w:rPr>
              <w:t>3.2.</w:t>
            </w:r>
            <w:r w:rsidR="00D80A4E">
              <w:rPr>
                <w:rFonts w:asciiTheme="minorHAnsi" w:eastAsiaTheme="minorEastAsia" w:hAnsiTheme="minorHAnsi" w:cstheme="minorBidi"/>
                <w:noProof/>
                <w:color w:val="auto"/>
                <w:sz w:val="22"/>
                <w:szCs w:val="22"/>
              </w:rPr>
              <w:tab/>
            </w:r>
            <w:r w:rsidR="00D80A4E" w:rsidRPr="004A5F13">
              <w:rPr>
                <w:rStyle w:val="Hyperkobling"/>
                <w:noProof/>
              </w:rPr>
              <w:t>Ønsket fremtidig situasjon</w:t>
            </w:r>
            <w:r w:rsidR="00D80A4E">
              <w:rPr>
                <w:noProof/>
                <w:webHidden/>
              </w:rPr>
              <w:tab/>
            </w:r>
            <w:r w:rsidR="00D80A4E">
              <w:rPr>
                <w:noProof/>
                <w:webHidden/>
              </w:rPr>
              <w:fldChar w:fldCharType="begin"/>
            </w:r>
            <w:r w:rsidR="00D80A4E">
              <w:rPr>
                <w:noProof/>
                <w:webHidden/>
              </w:rPr>
              <w:instrText xml:space="preserve"> PAGEREF _Toc477347290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91" w:history="1">
            <w:r w:rsidR="00D80A4E" w:rsidRPr="004A5F13">
              <w:rPr>
                <w:rStyle w:val="Hyperkobling"/>
                <w:noProof/>
              </w:rPr>
              <w:t>3.3.</w:t>
            </w:r>
            <w:r w:rsidR="00D80A4E">
              <w:rPr>
                <w:rFonts w:asciiTheme="minorHAnsi" w:eastAsiaTheme="minorEastAsia" w:hAnsiTheme="minorHAnsi" w:cstheme="minorBidi"/>
                <w:noProof/>
                <w:color w:val="auto"/>
                <w:sz w:val="22"/>
                <w:szCs w:val="22"/>
              </w:rPr>
              <w:tab/>
            </w:r>
            <w:r w:rsidR="00D80A4E" w:rsidRPr="004A5F13">
              <w:rPr>
                <w:rStyle w:val="Hyperkobling"/>
                <w:noProof/>
              </w:rPr>
              <w:t>Situasjonen hvis ikke prosjektet gjennomføres</w:t>
            </w:r>
            <w:r w:rsidR="00D80A4E">
              <w:rPr>
                <w:noProof/>
                <w:webHidden/>
              </w:rPr>
              <w:tab/>
            </w:r>
            <w:r w:rsidR="00D80A4E">
              <w:rPr>
                <w:noProof/>
                <w:webHidden/>
              </w:rPr>
              <w:fldChar w:fldCharType="begin"/>
            </w:r>
            <w:r w:rsidR="00D80A4E">
              <w:rPr>
                <w:noProof/>
                <w:webHidden/>
              </w:rPr>
              <w:instrText xml:space="preserve"> PAGEREF _Toc477347291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2"/>
            <w:tabs>
              <w:tab w:val="left" w:pos="880"/>
              <w:tab w:val="right" w:leader="dot" w:pos="9488"/>
            </w:tabs>
            <w:rPr>
              <w:rFonts w:asciiTheme="minorHAnsi" w:eastAsiaTheme="minorEastAsia" w:hAnsiTheme="minorHAnsi" w:cstheme="minorBidi"/>
              <w:noProof/>
              <w:color w:val="auto"/>
              <w:sz w:val="22"/>
              <w:szCs w:val="22"/>
            </w:rPr>
          </w:pPr>
          <w:hyperlink w:anchor="_Toc477347292" w:history="1">
            <w:r w:rsidR="00D80A4E" w:rsidRPr="004A5F13">
              <w:rPr>
                <w:rStyle w:val="Hyperkobling"/>
                <w:noProof/>
              </w:rPr>
              <w:t>3.4.</w:t>
            </w:r>
            <w:r w:rsidR="00D80A4E">
              <w:rPr>
                <w:rFonts w:asciiTheme="minorHAnsi" w:eastAsiaTheme="minorEastAsia" w:hAnsiTheme="minorHAnsi" w:cstheme="minorBidi"/>
                <w:noProof/>
                <w:color w:val="auto"/>
                <w:sz w:val="22"/>
                <w:szCs w:val="22"/>
              </w:rPr>
              <w:tab/>
            </w:r>
            <w:r w:rsidR="00D80A4E" w:rsidRPr="004A5F13">
              <w:rPr>
                <w:rStyle w:val="Hyperkobling"/>
                <w:noProof/>
              </w:rPr>
              <w:t>Strategisk forankring</w:t>
            </w:r>
            <w:r w:rsidR="00D80A4E">
              <w:rPr>
                <w:noProof/>
                <w:webHidden/>
              </w:rPr>
              <w:tab/>
            </w:r>
            <w:r w:rsidR="00D80A4E">
              <w:rPr>
                <w:noProof/>
                <w:webHidden/>
              </w:rPr>
              <w:fldChar w:fldCharType="begin"/>
            </w:r>
            <w:r w:rsidR="00D80A4E">
              <w:rPr>
                <w:noProof/>
                <w:webHidden/>
              </w:rPr>
              <w:instrText xml:space="preserve"> PAGEREF _Toc477347292 \h </w:instrText>
            </w:r>
            <w:r w:rsidR="00D80A4E">
              <w:rPr>
                <w:noProof/>
                <w:webHidden/>
              </w:rPr>
            </w:r>
            <w:r w:rsidR="00D80A4E">
              <w:rPr>
                <w:noProof/>
                <w:webHidden/>
              </w:rPr>
              <w:fldChar w:fldCharType="separate"/>
            </w:r>
            <w:r w:rsidR="00D80A4E">
              <w:rPr>
                <w:noProof/>
                <w:webHidden/>
              </w:rPr>
              <w:t>4</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3" w:history="1">
            <w:r w:rsidR="00D80A4E" w:rsidRPr="004A5F13">
              <w:rPr>
                <w:rStyle w:val="Hyperkobling"/>
                <w:noProof/>
              </w:rPr>
              <w:t>4.</w:t>
            </w:r>
            <w:r w:rsidR="00D80A4E">
              <w:rPr>
                <w:rFonts w:asciiTheme="minorHAnsi" w:eastAsiaTheme="minorEastAsia" w:hAnsiTheme="minorHAnsi" w:cstheme="minorBidi"/>
                <w:noProof/>
                <w:color w:val="auto"/>
                <w:sz w:val="22"/>
                <w:szCs w:val="22"/>
              </w:rPr>
              <w:tab/>
            </w:r>
            <w:r w:rsidR="00D80A4E" w:rsidRPr="004A5F13">
              <w:rPr>
                <w:rStyle w:val="Hyperkobling"/>
                <w:noProof/>
              </w:rPr>
              <w:t>Mulige ulemper</w:t>
            </w:r>
            <w:r w:rsidR="00D80A4E">
              <w:rPr>
                <w:noProof/>
                <w:webHidden/>
              </w:rPr>
              <w:tab/>
            </w:r>
            <w:r w:rsidR="00D80A4E">
              <w:rPr>
                <w:noProof/>
                <w:webHidden/>
              </w:rPr>
              <w:fldChar w:fldCharType="begin"/>
            </w:r>
            <w:r w:rsidR="00D80A4E">
              <w:rPr>
                <w:noProof/>
                <w:webHidden/>
              </w:rPr>
              <w:instrText xml:space="preserve"> PAGEREF _Toc477347293 \h </w:instrText>
            </w:r>
            <w:r w:rsidR="00D80A4E">
              <w:rPr>
                <w:noProof/>
                <w:webHidden/>
              </w:rPr>
            </w:r>
            <w:r w:rsidR="00D80A4E">
              <w:rPr>
                <w:noProof/>
                <w:webHidden/>
              </w:rPr>
              <w:fldChar w:fldCharType="separate"/>
            </w:r>
            <w:r w:rsidR="00D80A4E">
              <w:rPr>
                <w:noProof/>
                <w:webHidden/>
              </w:rPr>
              <w:t>5</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4" w:history="1">
            <w:r w:rsidR="00D80A4E" w:rsidRPr="004A5F13">
              <w:rPr>
                <w:rStyle w:val="Hyperkobling"/>
                <w:noProof/>
              </w:rPr>
              <w:t>5.</w:t>
            </w:r>
            <w:r w:rsidR="00D80A4E">
              <w:rPr>
                <w:rFonts w:asciiTheme="minorHAnsi" w:eastAsiaTheme="minorEastAsia" w:hAnsiTheme="minorHAnsi" w:cstheme="minorBidi"/>
                <w:noProof/>
                <w:color w:val="auto"/>
                <w:sz w:val="22"/>
                <w:szCs w:val="22"/>
              </w:rPr>
              <w:tab/>
            </w:r>
            <w:r w:rsidR="00D80A4E" w:rsidRPr="004A5F13">
              <w:rPr>
                <w:rStyle w:val="Hyperkobling"/>
                <w:noProof/>
              </w:rPr>
              <w:t>Nytte/kost-vurderinger</w:t>
            </w:r>
            <w:r w:rsidR="00D80A4E">
              <w:rPr>
                <w:noProof/>
                <w:webHidden/>
              </w:rPr>
              <w:tab/>
            </w:r>
            <w:r w:rsidR="00D80A4E">
              <w:rPr>
                <w:noProof/>
                <w:webHidden/>
              </w:rPr>
              <w:fldChar w:fldCharType="begin"/>
            </w:r>
            <w:r w:rsidR="00D80A4E">
              <w:rPr>
                <w:noProof/>
                <w:webHidden/>
              </w:rPr>
              <w:instrText xml:space="preserve"> PAGEREF _Toc477347294 \h </w:instrText>
            </w:r>
            <w:r w:rsidR="00D80A4E">
              <w:rPr>
                <w:noProof/>
                <w:webHidden/>
              </w:rPr>
            </w:r>
            <w:r w:rsidR="00D80A4E">
              <w:rPr>
                <w:noProof/>
                <w:webHidden/>
              </w:rPr>
              <w:fldChar w:fldCharType="separate"/>
            </w:r>
            <w:r w:rsidR="00D80A4E">
              <w:rPr>
                <w:noProof/>
                <w:webHidden/>
              </w:rPr>
              <w:t>5</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5" w:history="1">
            <w:r w:rsidR="00D80A4E" w:rsidRPr="004A5F13">
              <w:rPr>
                <w:rStyle w:val="Hyperkobling"/>
                <w:noProof/>
              </w:rPr>
              <w:t>6.</w:t>
            </w:r>
            <w:r w:rsidR="00D80A4E">
              <w:rPr>
                <w:rFonts w:asciiTheme="minorHAnsi" w:eastAsiaTheme="minorEastAsia" w:hAnsiTheme="minorHAnsi" w:cstheme="minorBidi"/>
                <w:noProof/>
                <w:color w:val="auto"/>
                <w:sz w:val="22"/>
                <w:szCs w:val="22"/>
              </w:rPr>
              <w:tab/>
            </w:r>
            <w:r w:rsidR="00D80A4E" w:rsidRPr="004A5F13">
              <w:rPr>
                <w:rStyle w:val="Hyperkobling"/>
                <w:noProof/>
              </w:rPr>
              <w:t>Investeringsanalyse</w:t>
            </w:r>
            <w:r w:rsidR="00D80A4E">
              <w:rPr>
                <w:noProof/>
                <w:webHidden/>
              </w:rPr>
              <w:tab/>
            </w:r>
            <w:r w:rsidR="00D80A4E">
              <w:rPr>
                <w:noProof/>
                <w:webHidden/>
              </w:rPr>
              <w:fldChar w:fldCharType="begin"/>
            </w:r>
            <w:r w:rsidR="00D80A4E">
              <w:rPr>
                <w:noProof/>
                <w:webHidden/>
              </w:rPr>
              <w:instrText xml:space="preserve"> PAGEREF _Toc477347295 \h </w:instrText>
            </w:r>
            <w:r w:rsidR="00D80A4E">
              <w:rPr>
                <w:noProof/>
                <w:webHidden/>
              </w:rPr>
            </w:r>
            <w:r w:rsidR="00D80A4E">
              <w:rPr>
                <w:noProof/>
                <w:webHidden/>
              </w:rPr>
              <w:fldChar w:fldCharType="separate"/>
            </w:r>
            <w:r w:rsidR="00D80A4E">
              <w:rPr>
                <w:noProof/>
                <w:webHidden/>
              </w:rPr>
              <w:t>6</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6" w:history="1">
            <w:r w:rsidR="00D80A4E" w:rsidRPr="004A5F13">
              <w:rPr>
                <w:rStyle w:val="Hyperkobling"/>
                <w:noProof/>
              </w:rPr>
              <w:t>7.</w:t>
            </w:r>
            <w:r w:rsidR="00D80A4E">
              <w:rPr>
                <w:rFonts w:asciiTheme="minorHAnsi" w:eastAsiaTheme="minorEastAsia" w:hAnsiTheme="minorHAnsi" w:cstheme="minorBidi"/>
                <w:noProof/>
                <w:color w:val="auto"/>
                <w:sz w:val="22"/>
                <w:szCs w:val="22"/>
              </w:rPr>
              <w:tab/>
            </w:r>
            <w:r w:rsidR="00D80A4E" w:rsidRPr="004A5F13">
              <w:rPr>
                <w:rStyle w:val="Hyperkobling"/>
                <w:noProof/>
              </w:rPr>
              <w:t>Finansiering</w:t>
            </w:r>
            <w:r w:rsidR="00D80A4E">
              <w:rPr>
                <w:noProof/>
                <w:webHidden/>
              </w:rPr>
              <w:tab/>
            </w:r>
            <w:r w:rsidR="00D80A4E">
              <w:rPr>
                <w:noProof/>
                <w:webHidden/>
              </w:rPr>
              <w:fldChar w:fldCharType="begin"/>
            </w:r>
            <w:r w:rsidR="00D80A4E">
              <w:rPr>
                <w:noProof/>
                <w:webHidden/>
              </w:rPr>
              <w:instrText xml:space="preserve"> PAGEREF _Toc477347296 \h </w:instrText>
            </w:r>
            <w:r w:rsidR="00D80A4E">
              <w:rPr>
                <w:noProof/>
                <w:webHidden/>
              </w:rPr>
            </w:r>
            <w:r w:rsidR="00D80A4E">
              <w:rPr>
                <w:noProof/>
                <w:webHidden/>
              </w:rPr>
              <w:fldChar w:fldCharType="separate"/>
            </w:r>
            <w:r w:rsidR="00D80A4E">
              <w:rPr>
                <w:noProof/>
                <w:webHidden/>
              </w:rPr>
              <w:t>6</w:t>
            </w:r>
            <w:r w:rsidR="00D80A4E">
              <w:rPr>
                <w:noProof/>
                <w:webHidden/>
              </w:rPr>
              <w:fldChar w:fldCharType="end"/>
            </w:r>
          </w:hyperlink>
        </w:p>
        <w:p w:rsidR="00D80A4E" w:rsidRDefault="000C1B9E">
          <w:pPr>
            <w:pStyle w:val="INNH1"/>
            <w:tabs>
              <w:tab w:val="left" w:pos="440"/>
              <w:tab w:val="right" w:leader="dot" w:pos="9488"/>
            </w:tabs>
            <w:rPr>
              <w:rFonts w:asciiTheme="minorHAnsi" w:eastAsiaTheme="minorEastAsia" w:hAnsiTheme="minorHAnsi" w:cstheme="minorBidi"/>
              <w:noProof/>
              <w:color w:val="auto"/>
              <w:sz w:val="22"/>
              <w:szCs w:val="22"/>
            </w:rPr>
          </w:pPr>
          <w:hyperlink w:anchor="_Toc477347297" w:history="1">
            <w:r w:rsidR="00D80A4E" w:rsidRPr="004A5F13">
              <w:rPr>
                <w:rStyle w:val="Hyperkobling"/>
                <w:noProof/>
              </w:rPr>
              <w:t>8.</w:t>
            </w:r>
            <w:r w:rsidR="00D80A4E">
              <w:rPr>
                <w:rFonts w:asciiTheme="minorHAnsi" w:eastAsiaTheme="minorEastAsia" w:hAnsiTheme="minorHAnsi" w:cstheme="minorBidi"/>
                <w:noProof/>
                <w:color w:val="auto"/>
                <w:sz w:val="22"/>
                <w:szCs w:val="22"/>
              </w:rPr>
              <w:tab/>
            </w:r>
            <w:r w:rsidR="00D80A4E" w:rsidRPr="004A5F13">
              <w:rPr>
                <w:rStyle w:val="Hyperkobling"/>
                <w:noProof/>
              </w:rPr>
              <w:t>Veiledning - Prosjektbegrunnelse</w:t>
            </w:r>
            <w:r w:rsidR="00D80A4E">
              <w:rPr>
                <w:noProof/>
                <w:webHidden/>
              </w:rPr>
              <w:tab/>
            </w:r>
            <w:r w:rsidR="00D80A4E">
              <w:rPr>
                <w:noProof/>
                <w:webHidden/>
              </w:rPr>
              <w:fldChar w:fldCharType="begin"/>
            </w:r>
            <w:r w:rsidR="00D80A4E">
              <w:rPr>
                <w:noProof/>
                <w:webHidden/>
              </w:rPr>
              <w:instrText xml:space="preserve"> PAGEREF _Toc477347297 \h </w:instrText>
            </w:r>
            <w:r w:rsidR="00D80A4E">
              <w:rPr>
                <w:noProof/>
                <w:webHidden/>
              </w:rPr>
            </w:r>
            <w:r w:rsidR="00D80A4E">
              <w:rPr>
                <w:noProof/>
                <w:webHidden/>
              </w:rPr>
              <w:fldChar w:fldCharType="separate"/>
            </w:r>
            <w:r w:rsidR="00D80A4E">
              <w:rPr>
                <w:noProof/>
                <w:webHidden/>
              </w:rPr>
              <w:t>7</w:t>
            </w:r>
            <w:r w:rsidR="00D80A4E">
              <w:rPr>
                <w:noProof/>
                <w:webHidden/>
              </w:rPr>
              <w:fldChar w:fldCharType="end"/>
            </w:r>
          </w:hyperlink>
        </w:p>
        <w:p w:rsidR="00295A59" w:rsidRDefault="00295A59">
          <w:r>
            <w:rPr>
              <w:b/>
              <w:bCs/>
            </w:rPr>
            <w:fldChar w:fldCharType="end"/>
          </w:r>
        </w:p>
      </w:sdtContent>
    </w:sdt>
    <w:p w:rsidR="00295A59" w:rsidRDefault="00295A59" w:rsidP="00E92502">
      <w:pPr>
        <w:suppressAutoHyphens w:val="0"/>
        <w:spacing w:after="0"/>
        <w:ind w:right="507"/>
      </w:pPr>
      <w:r>
        <w:br w:type="page"/>
      </w:r>
    </w:p>
    <w:p w:rsidR="00A75CDE" w:rsidRPr="009C2A64" w:rsidRDefault="00A75CDE" w:rsidP="00E92502">
      <w:pPr>
        <w:ind w:right="365"/>
        <w:rPr>
          <w:color w:val="auto"/>
        </w:rPr>
      </w:pPr>
      <w:r w:rsidRPr="009C2A64">
        <w:rPr>
          <w:color w:val="auto"/>
        </w:rPr>
        <w:lastRenderedPageBreak/>
        <w:t>ENDRINGSLOGG</w:t>
      </w:r>
    </w:p>
    <w:p w:rsidR="00A75CDE" w:rsidRPr="00A75CDE" w:rsidRDefault="00A75CDE" w:rsidP="00E92502">
      <w:pPr>
        <w:pStyle w:val="Ekstrastil2"/>
        <w:ind w:right="648"/>
      </w:pPr>
      <w:r w:rsidRPr="003A09EB">
        <w:t>[</w:t>
      </w:r>
      <w:r>
        <w:t>Ved større end</w:t>
      </w:r>
      <w:r w:rsidR="00AC6009">
        <w:t>ringer i prosjektbegrunnelsen</w:t>
      </w:r>
      <w:r>
        <w:t xml:space="preserve"> som krever godkjenning fra prosjekteier, skal prosjektlederen oppdatere endringsloggen. Her skal det angis hvilke endringer som er gjort, hvem som har gjort endringen, og hvem som har godkjent at endringen blir fore</w:t>
      </w:r>
      <w:r w:rsidR="00AC6009">
        <w:t>tatt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2835"/>
        <w:gridCol w:w="1985"/>
        <w:gridCol w:w="1984"/>
      </w:tblGrid>
      <w:tr w:rsidR="009C2A64" w:rsidRPr="009C2A64" w:rsidTr="00E92502">
        <w:trPr>
          <w:tblHeader/>
        </w:trPr>
        <w:tc>
          <w:tcPr>
            <w:tcW w:w="1555" w:type="dxa"/>
            <w:shd w:val="clear" w:color="auto" w:fill="FFFFFF"/>
          </w:tcPr>
          <w:p w:rsidR="00A75CDE" w:rsidRPr="009C2A64" w:rsidRDefault="00A75CDE" w:rsidP="00E92502">
            <w:pPr>
              <w:keepNext/>
              <w:ind w:right="507"/>
              <w:rPr>
                <w:color w:val="auto"/>
              </w:rPr>
            </w:pPr>
            <w:r w:rsidRPr="009C2A64">
              <w:rPr>
                <w:color w:val="auto"/>
              </w:rPr>
              <w:t>Versjon</w:t>
            </w:r>
          </w:p>
        </w:tc>
        <w:tc>
          <w:tcPr>
            <w:tcW w:w="1275" w:type="dxa"/>
            <w:shd w:val="clear" w:color="auto" w:fill="FFFFFF"/>
          </w:tcPr>
          <w:p w:rsidR="00A75CDE" w:rsidRPr="009C2A64" w:rsidRDefault="00A75CDE" w:rsidP="00E92502">
            <w:pPr>
              <w:keepNext/>
              <w:ind w:right="507"/>
              <w:rPr>
                <w:color w:val="auto"/>
              </w:rPr>
            </w:pPr>
            <w:r w:rsidRPr="009C2A64">
              <w:rPr>
                <w:color w:val="auto"/>
              </w:rPr>
              <w:t>Dato</w:t>
            </w:r>
          </w:p>
        </w:tc>
        <w:tc>
          <w:tcPr>
            <w:tcW w:w="2835" w:type="dxa"/>
            <w:shd w:val="clear" w:color="auto" w:fill="FFFFFF"/>
          </w:tcPr>
          <w:p w:rsidR="00A75CDE" w:rsidRPr="009C2A64" w:rsidRDefault="00A75CDE" w:rsidP="00E92502">
            <w:pPr>
              <w:keepNext/>
              <w:ind w:right="507"/>
              <w:rPr>
                <w:color w:val="auto"/>
              </w:rPr>
            </w:pPr>
            <w:r w:rsidRPr="009C2A64">
              <w:rPr>
                <w:color w:val="auto"/>
              </w:rPr>
              <w:t>Endring</w:t>
            </w:r>
          </w:p>
        </w:tc>
        <w:tc>
          <w:tcPr>
            <w:tcW w:w="1985" w:type="dxa"/>
            <w:shd w:val="clear" w:color="auto" w:fill="FFFFFF"/>
          </w:tcPr>
          <w:p w:rsidR="00A75CDE" w:rsidRPr="009C2A64" w:rsidRDefault="00A75CDE" w:rsidP="00E92502">
            <w:pPr>
              <w:keepNext/>
              <w:ind w:right="507"/>
              <w:rPr>
                <w:color w:val="auto"/>
              </w:rPr>
            </w:pPr>
            <w:r w:rsidRPr="009C2A64">
              <w:rPr>
                <w:color w:val="auto"/>
              </w:rPr>
              <w:t>Produsent</w:t>
            </w:r>
          </w:p>
        </w:tc>
        <w:tc>
          <w:tcPr>
            <w:tcW w:w="1984" w:type="dxa"/>
            <w:shd w:val="clear" w:color="auto" w:fill="FFFFFF"/>
          </w:tcPr>
          <w:p w:rsidR="00A75CDE" w:rsidRPr="009C2A64" w:rsidRDefault="00A75CDE" w:rsidP="00E92502">
            <w:pPr>
              <w:keepNext/>
              <w:ind w:right="507"/>
              <w:rPr>
                <w:color w:val="auto"/>
              </w:rPr>
            </w:pPr>
            <w:r w:rsidRPr="009C2A64">
              <w:rPr>
                <w:color w:val="auto"/>
              </w:rPr>
              <w:t>Godkjent</w:t>
            </w: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r w:rsidR="009C2A64" w:rsidRPr="009C2A64" w:rsidTr="00E92502">
        <w:tc>
          <w:tcPr>
            <w:tcW w:w="1555" w:type="dxa"/>
          </w:tcPr>
          <w:p w:rsidR="00A75CDE" w:rsidRPr="009C2A64" w:rsidRDefault="00A75CDE" w:rsidP="00E92502">
            <w:pPr>
              <w:ind w:right="507"/>
              <w:rPr>
                <w:color w:val="auto"/>
              </w:rPr>
            </w:pPr>
          </w:p>
        </w:tc>
        <w:tc>
          <w:tcPr>
            <w:tcW w:w="1275" w:type="dxa"/>
          </w:tcPr>
          <w:p w:rsidR="00A75CDE" w:rsidRPr="009C2A64" w:rsidRDefault="00A75CDE" w:rsidP="00E92502">
            <w:pPr>
              <w:ind w:right="507"/>
              <w:rPr>
                <w:color w:val="auto"/>
              </w:rPr>
            </w:pPr>
          </w:p>
        </w:tc>
        <w:tc>
          <w:tcPr>
            <w:tcW w:w="2835" w:type="dxa"/>
          </w:tcPr>
          <w:p w:rsidR="00A75CDE" w:rsidRPr="009C2A64" w:rsidRDefault="00A75CDE" w:rsidP="00E92502">
            <w:pPr>
              <w:ind w:right="507"/>
              <w:rPr>
                <w:color w:val="auto"/>
              </w:rPr>
            </w:pPr>
          </w:p>
        </w:tc>
        <w:tc>
          <w:tcPr>
            <w:tcW w:w="1985" w:type="dxa"/>
          </w:tcPr>
          <w:p w:rsidR="00A75CDE" w:rsidRPr="009C2A64" w:rsidRDefault="00A75CDE" w:rsidP="00E92502">
            <w:pPr>
              <w:ind w:right="507"/>
              <w:rPr>
                <w:color w:val="auto"/>
              </w:rPr>
            </w:pPr>
          </w:p>
        </w:tc>
        <w:tc>
          <w:tcPr>
            <w:tcW w:w="1984" w:type="dxa"/>
          </w:tcPr>
          <w:p w:rsidR="00A75CDE" w:rsidRPr="009C2A64" w:rsidRDefault="00A75CDE" w:rsidP="00E92502">
            <w:pPr>
              <w:ind w:right="507"/>
              <w:rPr>
                <w:color w:val="auto"/>
              </w:rPr>
            </w:pPr>
          </w:p>
        </w:tc>
      </w:tr>
    </w:tbl>
    <w:p w:rsidR="00A75CDE" w:rsidRDefault="00A75CDE" w:rsidP="00E92502">
      <w:pPr>
        <w:ind w:right="507"/>
        <w:jc w:val="center"/>
        <w:outlineLvl w:val="0"/>
        <w:rPr>
          <w:b/>
        </w:rPr>
      </w:pPr>
    </w:p>
    <w:p w:rsidR="00A75CDE" w:rsidRDefault="00A75CDE" w:rsidP="00E92502">
      <w:pPr>
        <w:ind w:right="507"/>
      </w:pPr>
    </w:p>
    <w:p w:rsidR="00A75CDE" w:rsidRDefault="00A75CDE" w:rsidP="00E92502">
      <w:pPr>
        <w:ind w:right="507"/>
      </w:pPr>
    </w:p>
    <w:p w:rsidR="00A75CDE" w:rsidRPr="009C2A64" w:rsidRDefault="00A75CDE" w:rsidP="00E92502">
      <w:pPr>
        <w:pStyle w:val="Undertittel"/>
        <w:ind w:right="507"/>
        <w:rPr>
          <w:rFonts w:ascii="Times New Roman" w:hAnsi="Times New Roman"/>
          <w:color w:val="auto"/>
          <w:sz w:val="24"/>
          <w:szCs w:val="24"/>
        </w:rPr>
      </w:pPr>
      <w:r w:rsidRPr="009C2A64">
        <w:rPr>
          <w:rFonts w:ascii="Times New Roman" w:hAnsi="Times New Roman"/>
          <w:color w:val="auto"/>
          <w:sz w:val="24"/>
          <w:szCs w:val="24"/>
        </w:rPr>
        <w:t>DISTRIBUSJONSLOGG</w:t>
      </w:r>
    </w:p>
    <w:p w:rsidR="00A75CDE" w:rsidRDefault="00A75CDE" w:rsidP="00E92502">
      <w:pPr>
        <w:pStyle w:val="Ekstrastil2"/>
        <w:ind w:right="507"/>
      </w:pPr>
      <w:r w:rsidRPr="00EF71DD">
        <w:t>[</w:t>
      </w:r>
      <w:r>
        <w:t>For å sikre at alle relevante interessenter har mottatt siste ve</w:t>
      </w:r>
      <w:r w:rsidR="00AC6009">
        <w:t>rsjon av prosjektbegrunnelsen</w:t>
      </w:r>
      <w:r>
        <w:t>, må distribusjonsloggen oppdateres i tråd med versjonshåndteringen.]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588"/>
        <w:gridCol w:w="4677"/>
      </w:tblGrid>
      <w:tr w:rsidR="00A75CDE" w:rsidRPr="00F527EE" w:rsidTr="00E92502">
        <w:trPr>
          <w:trHeight w:val="294"/>
          <w:tblHeader/>
        </w:trPr>
        <w:tc>
          <w:tcPr>
            <w:tcW w:w="3369" w:type="dxa"/>
            <w:shd w:val="clear" w:color="auto" w:fill="FFFFFF"/>
          </w:tcPr>
          <w:p w:rsidR="00A75CDE" w:rsidRPr="009C2A64" w:rsidRDefault="00A75CDE" w:rsidP="00E92502">
            <w:pPr>
              <w:keepNext/>
              <w:ind w:right="507"/>
              <w:rPr>
                <w:color w:val="auto"/>
              </w:rPr>
            </w:pPr>
            <w:r w:rsidRPr="009C2A64">
              <w:rPr>
                <w:color w:val="auto"/>
              </w:rPr>
              <w:t>Versjon distribuert</w:t>
            </w:r>
          </w:p>
        </w:tc>
        <w:tc>
          <w:tcPr>
            <w:tcW w:w="1588" w:type="dxa"/>
            <w:shd w:val="clear" w:color="auto" w:fill="FFFFFF"/>
          </w:tcPr>
          <w:p w:rsidR="00A75CDE" w:rsidRPr="009C2A64" w:rsidRDefault="00A75CDE" w:rsidP="00E92502">
            <w:pPr>
              <w:keepNext/>
              <w:ind w:right="507"/>
              <w:rPr>
                <w:color w:val="auto"/>
              </w:rPr>
            </w:pPr>
            <w:r w:rsidRPr="009C2A64">
              <w:rPr>
                <w:color w:val="auto"/>
              </w:rPr>
              <w:t>Dato</w:t>
            </w:r>
          </w:p>
        </w:tc>
        <w:tc>
          <w:tcPr>
            <w:tcW w:w="4677" w:type="dxa"/>
            <w:shd w:val="clear" w:color="auto" w:fill="FFFFFF"/>
          </w:tcPr>
          <w:p w:rsidR="00A75CDE" w:rsidRPr="009C2A64" w:rsidRDefault="00A75CDE" w:rsidP="00E92502">
            <w:pPr>
              <w:keepNext/>
              <w:ind w:right="507"/>
              <w:rPr>
                <w:color w:val="auto"/>
              </w:rPr>
            </w:pPr>
            <w:r w:rsidRPr="009C2A64">
              <w:rPr>
                <w:color w:val="auto"/>
              </w:rPr>
              <w:t>Navn</w:t>
            </w: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r w:rsidR="00A75CDE" w:rsidTr="00E92502">
        <w:trPr>
          <w:trHeight w:val="294"/>
        </w:trPr>
        <w:tc>
          <w:tcPr>
            <w:tcW w:w="3369" w:type="dxa"/>
          </w:tcPr>
          <w:p w:rsidR="00A75CDE" w:rsidRPr="009C2A64" w:rsidRDefault="00A75CDE" w:rsidP="00E92502">
            <w:pPr>
              <w:ind w:right="507"/>
              <w:rPr>
                <w:color w:val="auto"/>
              </w:rPr>
            </w:pPr>
          </w:p>
        </w:tc>
        <w:tc>
          <w:tcPr>
            <w:tcW w:w="1588" w:type="dxa"/>
          </w:tcPr>
          <w:p w:rsidR="00A75CDE" w:rsidRPr="009C2A64" w:rsidRDefault="00A75CDE" w:rsidP="00E92502">
            <w:pPr>
              <w:ind w:right="507"/>
              <w:rPr>
                <w:color w:val="auto"/>
              </w:rPr>
            </w:pPr>
          </w:p>
        </w:tc>
        <w:tc>
          <w:tcPr>
            <w:tcW w:w="4677" w:type="dxa"/>
          </w:tcPr>
          <w:p w:rsidR="00A75CDE" w:rsidRPr="009C2A64" w:rsidRDefault="00A75CDE" w:rsidP="00E92502">
            <w:pPr>
              <w:ind w:right="507"/>
              <w:rPr>
                <w:color w:val="auto"/>
              </w:rPr>
            </w:pPr>
          </w:p>
        </w:tc>
      </w:tr>
    </w:tbl>
    <w:p w:rsidR="00A75CDE" w:rsidRDefault="00A75CDE" w:rsidP="00E92502">
      <w:pPr>
        <w:ind w:right="507"/>
        <w:jc w:val="center"/>
        <w:outlineLvl w:val="0"/>
        <w:rPr>
          <w:b/>
        </w:rPr>
      </w:pPr>
    </w:p>
    <w:p w:rsidR="00A75CDE" w:rsidRDefault="00A75CDE" w:rsidP="00E92502">
      <w:pPr>
        <w:ind w:right="507"/>
      </w:pPr>
    </w:p>
    <w:p w:rsidR="00A75CDE" w:rsidRDefault="00A75CDE">
      <w:pPr>
        <w:suppressAutoHyphens w:val="0"/>
        <w:spacing w:after="0"/>
        <w:rPr>
          <w:rFonts w:ascii="Arial" w:hAnsi="Arial"/>
          <w:b/>
          <w:caps/>
          <w:color w:val="auto"/>
          <w:kern w:val="3"/>
          <w:sz w:val="32"/>
        </w:rPr>
      </w:pPr>
    </w:p>
    <w:p w:rsidR="00A75CDE" w:rsidRDefault="00A75CDE">
      <w:pPr>
        <w:suppressAutoHyphens w:val="0"/>
        <w:spacing w:after="0"/>
        <w:rPr>
          <w:rFonts w:ascii="Arial" w:hAnsi="Arial"/>
          <w:b/>
          <w:caps/>
          <w:color w:val="auto"/>
          <w:kern w:val="3"/>
          <w:sz w:val="32"/>
        </w:rPr>
      </w:pPr>
      <w:r>
        <w:br w:type="page"/>
      </w:r>
    </w:p>
    <w:p w:rsidR="00622D38" w:rsidRDefault="0046042F" w:rsidP="001F59F4">
      <w:pPr>
        <w:pStyle w:val="Overskrift1"/>
        <w:ind w:right="365"/>
      </w:pPr>
      <w:bookmarkStart w:id="0" w:name="_Toc477347286"/>
      <w:r>
        <w:lastRenderedPageBreak/>
        <w:t>Oppsummering</w:t>
      </w:r>
      <w:bookmarkEnd w:id="0"/>
    </w:p>
    <w:p w:rsidR="00622D38" w:rsidRDefault="0046042F" w:rsidP="009C2A64">
      <w:pPr>
        <w:spacing w:after="0"/>
        <w:ind w:right="363"/>
      </w:pPr>
      <w:r>
        <w:t xml:space="preserve">[Beskriv kort de vesentligste punktene i dokumentet, for eksempel </w:t>
      </w:r>
      <w:r w:rsidR="00B46052">
        <w:t xml:space="preserve">prosjektets formål og </w:t>
      </w:r>
      <w:r>
        <w:t>de viktigste gevinstene sett i forhold til antatte kostnader.]</w:t>
      </w:r>
    </w:p>
    <w:p w:rsidR="002154CE" w:rsidRPr="00BA5B7F" w:rsidRDefault="002154CE" w:rsidP="001F59F4">
      <w:pPr>
        <w:spacing w:after="0"/>
        <w:ind w:right="365"/>
        <w:rPr>
          <w:color w:val="000000" w:themeColor="text1"/>
        </w:rPr>
      </w:pPr>
    </w:p>
    <w:p w:rsidR="00351775" w:rsidRPr="00BA5B7F" w:rsidRDefault="00351775" w:rsidP="001F59F4">
      <w:pPr>
        <w:spacing w:after="0"/>
        <w:ind w:right="365"/>
        <w:rPr>
          <w:color w:val="000000" w:themeColor="text1"/>
        </w:rPr>
      </w:pPr>
    </w:p>
    <w:p w:rsidR="009C2A64" w:rsidRPr="00BA5B7F" w:rsidRDefault="009C2A64" w:rsidP="001F59F4">
      <w:pPr>
        <w:spacing w:after="0"/>
        <w:ind w:right="365"/>
        <w:rPr>
          <w:color w:val="000000" w:themeColor="text1"/>
        </w:rPr>
      </w:pPr>
      <w:bookmarkStart w:id="1" w:name="_GoBack"/>
      <w:bookmarkEnd w:id="1"/>
    </w:p>
    <w:p w:rsidR="001F59F4" w:rsidRPr="006E1AEC" w:rsidRDefault="001F59F4" w:rsidP="001F59F4">
      <w:pPr>
        <w:pStyle w:val="Overskrift1"/>
        <w:ind w:right="365"/>
      </w:pPr>
      <w:bookmarkStart w:id="2" w:name="_Toc472416917"/>
      <w:bookmarkStart w:id="3" w:name="_Toc477347287"/>
      <w:r>
        <w:t>Bakgrunn for prosjektet</w:t>
      </w:r>
      <w:bookmarkEnd w:id="2"/>
      <w:bookmarkEnd w:id="3"/>
    </w:p>
    <w:p w:rsidR="00D64C20" w:rsidRDefault="001F59F4" w:rsidP="00D64C20">
      <w:pPr>
        <w:tabs>
          <w:tab w:val="num" w:pos="1440"/>
        </w:tabs>
        <w:spacing w:after="0"/>
        <w:ind w:right="365"/>
      </w:pPr>
      <w:r>
        <w:t xml:space="preserve">[Beskriv kort bakgrunnen for prosjektet. </w:t>
      </w:r>
      <w:r w:rsidR="00D64C20">
        <w:t>Ta gjerne utgangspunkt i tilsvarende beskrivelse i kapittel 1 i «Mandat for konseptfasen», og oppdater og kompletter dette.</w:t>
      </w:r>
    </w:p>
    <w:p w:rsidR="001F59F4" w:rsidRDefault="001F59F4" w:rsidP="001F59F4">
      <w:pPr>
        <w:pStyle w:val="Listeavsnitt"/>
        <w:numPr>
          <w:ilvl w:val="0"/>
          <w:numId w:val="9"/>
        </w:numPr>
        <w:tabs>
          <w:tab w:val="num" w:pos="1440"/>
        </w:tabs>
        <w:suppressAutoHyphens w:val="0"/>
        <w:autoSpaceDN/>
        <w:ind w:right="365"/>
        <w:contextualSpacing/>
        <w:textAlignment w:val="auto"/>
      </w:pPr>
      <w:r w:rsidRPr="00144642">
        <w:t>Hvilke behov eller uløste problemer er det dette prosjektet skal løse?</w:t>
      </w:r>
    </w:p>
    <w:p w:rsidR="001F59F4" w:rsidRDefault="001F59F4" w:rsidP="001F59F4">
      <w:pPr>
        <w:pStyle w:val="Listeavsnitt"/>
        <w:numPr>
          <w:ilvl w:val="0"/>
          <w:numId w:val="9"/>
        </w:numPr>
        <w:tabs>
          <w:tab w:val="num" w:pos="1440"/>
        </w:tabs>
        <w:suppressAutoHyphens w:val="0"/>
        <w:autoSpaceDN/>
        <w:ind w:right="365"/>
        <w:contextualSpacing/>
        <w:textAlignment w:val="auto"/>
      </w:pPr>
      <w:r w:rsidRPr="00D71D25">
        <w:t>Hvilke brukergrupper/interessenter har vært involvert i å klarlegge disse behovene</w:t>
      </w:r>
      <w:r>
        <w:t>?</w:t>
      </w:r>
      <w:r w:rsidRPr="00AE121C">
        <w:t xml:space="preserve"> </w:t>
      </w:r>
    </w:p>
    <w:p w:rsidR="001F59F4" w:rsidRDefault="001F59F4" w:rsidP="001F59F4">
      <w:pPr>
        <w:pStyle w:val="Listeavsnitt"/>
        <w:numPr>
          <w:ilvl w:val="0"/>
          <w:numId w:val="9"/>
        </w:numPr>
        <w:tabs>
          <w:tab w:val="num" w:pos="1440"/>
        </w:tabs>
        <w:suppressAutoHyphens w:val="0"/>
        <w:autoSpaceDN/>
        <w:spacing w:after="0"/>
        <w:ind w:left="714" w:right="365" w:hanging="357"/>
        <w:contextualSpacing/>
        <w:textAlignment w:val="auto"/>
      </w:pPr>
      <w:r>
        <w:t>R</w:t>
      </w:r>
      <w:r w:rsidRPr="00EF71DD">
        <w:t>eferanse til</w:t>
      </w:r>
      <w:r>
        <w:t xml:space="preserve"> aktuelt</w:t>
      </w:r>
      <w:r w:rsidRPr="00EF71DD">
        <w:t xml:space="preserve"> pu</w:t>
      </w:r>
      <w:r w:rsidRPr="00885B72">
        <w:t>nkt i tildelingsbrev</w:t>
      </w:r>
      <w:r>
        <w:t xml:space="preserve">, </w:t>
      </w:r>
      <w:r w:rsidRPr="00EF71DD">
        <w:t>tilsvarende oppdragsbestilling</w:t>
      </w:r>
      <w:r>
        <w:t xml:space="preserve"> eller annen bakgrunn for prosjektet</w:t>
      </w:r>
      <w:r w:rsidRPr="00D71D25">
        <w:t>?</w:t>
      </w:r>
    </w:p>
    <w:p w:rsidR="00333284" w:rsidRDefault="001F59F4" w:rsidP="001F59F4">
      <w:pPr>
        <w:pStyle w:val="Listeavsnitt"/>
        <w:numPr>
          <w:ilvl w:val="0"/>
          <w:numId w:val="9"/>
        </w:numPr>
        <w:tabs>
          <w:tab w:val="num" w:pos="1440"/>
        </w:tabs>
        <w:suppressAutoHyphens w:val="0"/>
        <w:autoSpaceDN/>
        <w:spacing w:after="0"/>
        <w:ind w:left="714" w:right="365" w:hanging="357"/>
        <w:contextualSpacing/>
        <w:textAlignment w:val="auto"/>
      </w:pPr>
      <w:r w:rsidRPr="00AE121C">
        <w:t>Tidligere arbeid som har betydning for prosjektets gjennomføring (St</w:t>
      </w:r>
      <w:r>
        <w:t>ortingsmeldinger, handlingsplan?</w:t>
      </w:r>
      <w:r w:rsidRPr="00AE121C">
        <w:t>]</w:t>
      </w:r>
    </w:p>
    <w:p w:rsidR="001F59F4" w:rsidRPr="00BA5B7F" w:rsidRDefault="001F59F4" w:rsidP="00A75CDE">
      <w:pPr>
        <w:tabs>
          <w:tab w:val="num" w:pos="1440"/>
        </w:tabs>
        <w:spacing w:after="0"/>
        <w:ind w:right="363"/>
        <w:rPr>
          <w:color w:val="000000" w:themeColor="text1"/>
        </w:rPr>
      </w:pPr>
    </w:p>
    <w:p w:rsidR="00351775" w:rsidRPr="00BA5B7F" w:rsidRDefault="00351775" w:rsidP="00A75CDE">
      <w:pPr>
        <w:tabs>
          <w:tab w:val="num" w:pos="1440"/>
        </w:tabs>
        <w:spacing w:after="0"/>
        <w:ind w:right="363"/>
        <w:rPr>
          <w:color w:val="000000" w:themeColor="text1"/>
        </w:rPr>
      </w:pPr>
    </w:p>
    <w:p w:rsidR="00EA611E" w:rsidRDefault="00577BC9" w:rsidP="00EA75E1">
      <w:pPr>
        <w:pStyle w:val="Overskrift1"/>
        <w:ind w:right="365"/>
      </w:pPr>
      <w:bookmarkStart w:id="4" w:name="_Toc477347288"/>
      <w:r>
        <w:t>P</w:t>
      </w:r>
      <w:r w:rsidR="0046042F">
        <w:t>rosjektet</w:t>
      </w:r>
      <w:r>
        <w:t xml:space="preserve">s </w:t>
      </w:r>
      <w:r w:rsidR="001166DC">
        <w:t>hensikt</w:t>
      </w:r>
      <w:bookmarkEnd w:id="4"/>
    </w:p>
    <w:p w:rsidR="00EA75E1" w:rsidRDefault="00EA75E1" w:rsidP="00EA75E1">
      <w:pPr>
        <w:spacing w:after="0"/>
      </w:pPr>
      <w:r w:rsidRPr="002A15A3">
        <w:t>[</w:t>
      </w:r>
      <w:r w:rsidR="007F28EB">
        <w:t xml:space="preserve">I dette kapittelet beskrives hvilket endringsbehov som er lagt til grunn for å iverksette dette prosjektet. </w:t>
      </w:r>
      <w:r>
        <w:t xml:space="preserve">Ref. konseptfasens aktivitet </w:t>
      </w:r>
    </w:p>
    <w:p w:rsidR="00BA5B7F" w:rsidRDefault="00BA5B7F" w:rsidP="00BA5B7F">
      <w:pPr>
        <w:pStyle w:val="Listeavsnitt"/>
        <w:numPr>
          <w:ilvl w:val="0"/>
          <w:numId w:val="10"/>
        </w:numPr>
        <w:suppressAutoHyphens w:val="0"/>
        <w:autoSpaceDN/>
        <w:contextualSpacing/>
        <w:textAlignment w:val="auto"/>
        <w:rPr>
          <w:color w:val="7F7F7F" w:themeColor="text1" w:themeTint="80"/>
        </w:rPr>
      </w:pPr>
      <w:r w:rsidRPr="001039BE">
        <w:rPr>
          <w:color w:val="7F7F7F" w:themeColor="text1" w:themeTint="80"/>
        </w:rPr>
        <w:t>Hva er problemet, og hva vil vi oppnå?</w:t>
      </w:r>
    </w:p>
    <w:p w:rsidR="00BA5B7F" w:rsidRPr="00A349A4" w:rsidRDefault="00BA5B7F" w:rsidP="00BA5B7F">
      <w:pPr>
        <w:suppressAutoHyphens w:val="0"/>
        <w:autoSpaceDN/>
        <w:contextualSpacing/>
        <w:textAlignment w:val="auto"/>
        <w:rPr>
          <w:color w:val="7F7F7F" w:themeColor="text1" w:themeTint="80"/>
        </w:rPr>
      </w:pPr>
      <w:r w:rsidRPr="001039BE">
        <w:rPr>
          <w:color w:val="7F7F7F" w:themeColor="text1" w:themeTint="80"/>
        </w:rPr>
        <w:t>Er dette i tråd med det som ble angitt i kapittel 2 (Hensikt med et eventuelt prosjekt) i mandatet for konseptfasen?</w:t>
      </w:r>
      <w:r w:rsidRPr="00A349A4">
        <w:rPr>
          <w:color w:val="7F7F7F" w:themeColor="text1" w:themeTint="80"/>
        </w:rPr>
        <w:t>]</w:t>
      </w:r>
    </w:p>
    <w:p w:rsidR="00EA75E1" w:rsidRPr="00A75CDE" w:rsidRDefault="00EA75E1" w:rsidP="00351775">
      <w:pPr>
        <w:pStyle w:val="Overskrift2"/>
        <w:numPr>
          <w:ilvl w:val="0"/>
          <w:numId w:val="0"/>
        </w:numPr>
        <w:ind w:right="365"/>
        <w:rPr>
          <w:rFonts w:ascii="Times New Roman" w:hAnsi="Times New Roman"/>
          <w:b w:val="0"/>
          <w:sz w:val="24"/>
          <w:szCs w:val="24"/>
        </w:rPr>
      </w:pPr>
    </w:p>
    <w:p w:rsidR="00622D38" w:rsidRDefault="0046042F" w:rsidP="001F59F4">
      <w:pPr>
        <w:pStyle w:val="Overskrift2"/>
        <w:ind w:right="365"/>
      </w:pPr>
      <w:bookmarkStart w:id="5" w:name="_Toc477347289"/>
      <w:r>
        <w:t>Nåværende situasjon</w:t>
      </w:r>
      <w:bookmarkEnd w:id="5"/>
    </w:p>
    <w:p w:rsidR="00622D38" w:rsidRDefault="0046042F" w:rsidP="00A75CDE">
      <w:pPr>
        <w:tabs>
          <w:tab w:val="left" w:pos="1440"/>
        </w:tabs>
        <w:spacing w:after="0"/>
        <w:ind w:right="363"/>
      </w:pPr>
      <w:r>
        <w:t xml:space="preserve">[Beskriv nåværende situasjon og </w:t>
      </w:r>
      <w:r w:rsidR="00DA0E82">
        <w:t xml:space="preserve">hvilke utfordringer og </w:t>
      </w:r>
      <w:r>
        <w:t>tilhørende arbeidsprosesser som prosjektet er rettet mot.]</w:t>
      </w:r>
      <w:r w:rsidR="003F6AA3">
        <w:t xml:space="preserve"> </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622D38" w:rsidRDefault="00EA75E1" w:rsidP="001F59F4">
      <w:pPr>
        <w:pStyle w:val="Overskrift2"/>
        <w:ind w:right="365"/>
      </w:pPr>
      <w:bookmarkStart w:id="6" w:name="_Toc477347290"/>
      <w:r>
        <w:t>Ønsket fremtidig situasjon</w:t>
      </w:r>
      <w:bookmarkEnd w:id="6"/>
    </w:p>
    <w:p w:rsidR="00622D38" w:rsidRDefault="0046042F" w:rsidP="00A75CDE">
      <w:pPr>
        <w:tabs>
          <w:tab w:val="left" w:pos="1440"/>
        </w:tabs>
        <w:spacing w:after="0"/>
        <w:ind w:right="363"/>
      </w:pPr>
      <w:r>
        <w:t>[Beskriv hvilket endringsbehov som begrunner iverksettelsen av prosjektet</w:t>
      </w:r>
      <w:r w:rsidR="00935916">
        <w:t>, og h</w:t>
      </w:r>
      <w:r w:rsidR="00935916" w:rsidRPr="00D71D25">
        <w:t>vilke brukergrupper/interessenter</w:t>
      </w:r>
      <w:r w:rsidR="00F04C98">
        <w:t xml:space="preserve"> som</w:t>
      </w:r>
      <w:r w:rsidR="00935916" w:rsidRPr="00D71D25">
        <w:t xml:space="preserve"> har vært involvert i å klarlegge disse behovene</w:t>
      </w:r>
      <w:r>
        <w:t>.]</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DA0E82" w:rsidRDefault="00DA0E82" w:rsidP="001F59F4">
      <w:pPr>
        <w:pStyle w:val="Overskrift2"/>
        <w:ind w:right="365"/>
      </w:pPr>
      <w:bookmarkStart w:id="7" w:name="_Toc477347291"/>
      <w:r>
        <w:t>Situasjonen hvis ikke prosjektet gjennomføres</w:t>
      </w:r>
      <w:bookmarkEnd w:id="7"/>
    </w:p>
    <w:p w:rsidR="00D32D89" w:rsidRDefault="00351775" w:rsidP="00A75CDE">
      <w:pPr>
        <w:tabs>
          <w:tab w:val="left" w:pos="1440"/>
        </w:tabs>
        <w:spacing w:after="0"/>
        <w:ind w:right="363"/>
      </w:pPr>
      <w:r>
        <w:t>[Dvs. «nullalternativet»</w:t>
      </w:r>
      <w:r w:rsidR="00D32D89">
        <w:t>]</w:t>
      </w:r>
    </w:p>
    <w:p w:rsidR="00EA75E1" w:rsidRPr="00BA5B7F" w:rsidRDefault="00EA75E1"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622D38" w:rsidRDefault="0046042F" w:rsidP="001F59F4">
      <w:pPr>
        <w:pStyle w:val="Overskrift2"/>
        <w:ind w:right="365"/>
      </w:pPr>
      <w:bookmarkStart w:id="8" w:name="_Toc477347292"/>
      <w:r>
        <w:lastRenderedPageBreak/>
        <w:t>Strategisk forankring</w:t>
      </w:r>
      <w:bookmarkEnd w:id="8"/>
    </w:p>
    <w:p w:rsidR="00622D38" w:rsidRDefault="0046042F" w:rsidP="00A75CDE">
      <w:pPr>
        <w:tabs>
          <w:tab w:val="left" w:pos="1440"/>
        </w:tabs>
        <w:spacing w:after="0"/>
        <w:ind w:right="363"/>
      </w:pPr>
      <w:r>
        <w:t xml:space="preserve">[Beskriv prosjektets sammenheng med virksomhetens mål og strategier, </w:t>
      </w:r>
      <w:r w:rsidR="00166A9D">
        <w:t xml:space="preserve">handlingsplan, evt. tildelingsbrev og stortingsmeldinger, </w:t>
      </w:r>
      <w:r>
        <w:t>og hvordan prosjektet vil støtte opp om disse.]</w:t>
      </w:r>
    </w:p>
    <w:p w:rsidR="00622D38" w:rsidRPr="00BA5B7F" w:rsidRDefault="00622D38" w:rsidP="00A75CDE">
      <w:pPr>
        <w:tabs>
          <w:tab w:val="left" w:pos="1440"/>
        </w:tabs>
        <w:spacing w:after="0"/>
        <w:ind w:right="363"/>
        <w:rPr>
          <w:color w:val="000000" w:themeColor="text1"/>
        </w:rPr>
      </w:pPr>
    </w:p>
    <w:p w:rsidR="00351775" w:rsidRPr="00BA5B7F" w:rsidRDefault="00351775" w:rsidP="00A75CDE">
      <w:pPr>
        <w:tabs>
          <w:tab w:val="left" w:pos="1440"/>
        </w:tabs>
        <w:spacing w:after="0"/>
        <w:ind w:right="363"/>
        <w:rPr>
          <w:color w:val="000000" w:themeColor="text1"/>
        </w:rPr>
      </w:pPr>
    </w:p>
    <w:p w:rsidR="00622D38" w:rsidRPr="00BA5B7F" w:rsidRDefault="00622D38" w:rsidP="00A75CDE">
      <w:pPr>
        <w:tabs>
          <w:tab w:val="left" w:pos="1440"/>
        </w:tabs>
        <w:spacing w:after="0"/>
        <w:ind w:right="363"/>
        <w:rPr>
          <w:color w:val="000000" w:themeColor="text1"/>
        </w:rPr>
      </w:pPr>
    </w:p>
    <w:p w:rsidR="00622D38" w:rsidRPr="00BA5B7F" w:rsidRDefault="00622D38" w:rsidP="00A75CDE">
      <w:pPr>
        <w:spacing w:after="0"/>
        <w:ind w:right="363"/>
        <w:rPr>
          <w:b/>
          <w:bCs/>
          <w:color w:val="000000" w:themeColor="text1"/>
        </w:rPr>
      </w:pPr>
    </w:p>
    <w:p w:rsidR="00622D38" w:rsidRDefault="0046042F" w:rsidP="001F59F4">
      <w:pPr>
        <w:pStyle w:val="Overskrift1"/>
        <w:ind w:right="365"/>
      </w:pPr>
      <w:bookmarkStart w:id="9" w:name="_Toc477347293"/>
      <w:r>
        <w:t>Mulige ulemper</w:t>
      </w:r>
      <w:bookmarkEnd w:id="9"/>
    </w:p>
    <w:p w:rsidR="00402B27" w:rsidRDefault="00402B27" w:rsidP="00402B27">
      <w:pPr>
        <w:spacing w:after="0"/>
      </w:pPr>
      <w:r w:rsidRPr="002A15A3">
        <w:t>[</w:t>
      </w:r>
      <w:r>
        <w:t xml:space="preserve">Ref. konseptfasens aktivitet </w:t>
      </w:r>
    </w:p>
    <w:p w:rsidR="00402B27" w:rsidRDefault="00402B27" w:rsidP="00063DF4">
      <w:pPr>
        <w:pStyle w:val="Listeavsnitt"/>
        <w:numPr>
          <w:ilvl w:val="0"/>
          <w:numId w:val="10"/>
        </w:numPr>
        <w:suppressAutoHyphens w:val="0"/>
        <w:autoSpaceDN/>
        <w:spacing w:after="0"/>
        <w:ind w:left="714" w:hanging="357"/>
        <w:contextualSpacing/>
        <w:textAlignment w:val="auto"/>
      </w:pPr>
      <w:r>
        <w:t>Hva er de positive og negative virkningene?</w:t>
      </w:r>
    </w:p>
    <w:p w:rsidR="00622D38" w:rsidRDefault="0046042F" w:rsidP="00A75CDE">
      <w:pPr>
        <w:tabs>
          <w:tab w:val="left" w:pos="1440"/>
        </w:tabs>
        <w:spacing w:after="0"/>
        <w:ind w:right="363"/>
      </w:pPr>
      <w:r>
        <w:t>Beskriv effekter eller konsekvenser av prosjektets gjennomføring eller resultater som vil kunne slå negativt ut for en eller flere interessenter.]</w:t>
      </w:r>
    </w:p>
    <w:p w:rsidR="00622D38" w:rsidRPr="00BA5B7F" w:rsidRDefault="00622D38" w:rsidP="00A75CDE">
      <w:pPr>
        <w:spacing w:after="0"/>
        <w:ind w:right="363"/>
        <w:rPr>
          <w:color w:val="000000" w:themeColor="text1"/>
        </w:rPr>
      </w:pPr>
    </w:p>
    <w:p w:rsidR="00A75CDE" w:rsidRPr="00BA5B7F" w:rsidRDefault="00A75CDE" w:rsidP="00A75CDE">
      <w:pPr>
        <w:spacing w:after="0"/>
        <w:ind w:right="363"/>
        <w:rPr>
          <w:color w:val="000000" w:themeColor="text1"/>
        </w:rPr>
      </w:pPr>
    </w:p>
    <w:p w:rsidR="00A75CDE" w:rsidRPr="00BA5B7F" w:rsidRDefault="00A75CDE" w:rsidP="00A75CDE">
      <w:pPr>
        <w:spacing w:after="0"/>
        <w:ind w:right="363"/>
        <w:rPr>
          <w:color w:val="000000" w:themeColor="text1"/>
        </w:rPr>
      </w:pPr>
    </w:p>
    <w:p w:rsidR="00622D38" w:rsidRPr="00BA5B7F" w:rsidRDefault="0046042F" w:rsidP="00A75CDE">
      <w:pPr>
        <w:tabs>
          <w:tab w:val="left" w:pos="1440"/>
        </w:tabs>
        <w:spacing w:after="0"/>
        <w:ind w:right="363"/>
        <w:rPr>
          <w:color w:val="000000" w:themeColor="text1"/>
        </w:rPr>
      </w:pPr>
      <w:r w:rsidRPr="00BA5B7F">
        <w:rPr>
          <w:color w:val="000000" w:themeColor="text1"/>
        </w:rPr>
        <w:softHyphen/>
      </w:r>
      <w:r w:rsidRPr="00BA5B7F">
        <w:rPr>
          <w:color w:val="000000" w:themeColor="text1"/>
        </w:rPr>
        <w:softHyphen/>
      </w:r>
      <w:r w:rsidRPr="00BA5B7F">
        <w:rPr>
          <w:color w:val="000000" w:themeColor="text1"/>
        </w:rPr>
        <w:softHyphen/>
      </w:r>
      <w:r w:rsidRPr="00BA5B7F">
        <w:rPr>
          <w:color w:val="000000" w:themeColor="text1"/>
        </w:rPr>
        <w:softHyphen/>
      </w:r>
    </w:p>
    <w:p w:rsidR="00A75CDE" w:rsidRPr="00BA5B7F" w:rsidRDefault="00A75CDE" w:rsidP="00A75CDE">
      <w:pPr>
        <w:tabs>
          <w:tab w:val="left" w:pos="1440"/>
        </w:tabs>
        <w:spacing w:after="0"/>
        <w:ind w:right="363"/>
        <w:rPr>
          <w:color w:val="000000" w:themeColor="text1"/>
        </w:rPr>
      </w:pPr>
    </w:p>
    <w:p w:rsidR="00A75CDE" w:rsidRPr="00BA5B7F" w:rsidRDefault="00A75CDE" w:rsidP="00A75CDE">
      <w:pPr>
        <w:tabs>
          <w:tab w:val="left" w:pos="1440"/>
        </w:tabs>
        <w:spacing w:after="0"/>
        <w:ind w:right="363"/>
        <w:rPr>
          <w:color w:val="000000" w:themeColor="text1"/>
        </w:rPr>
      </w:pPr>
    </w:p>
    <w:p w:rsidR="00E8323A" w:rsidRDefault="00E8323A" w:rsidP="00A75CDE">
      <w:pPr>
        <w:pStyle w:val="Overskrift1"/>
        <w:spacing w:before="0" w:after="0"/>
        <w:ind w:right="365"/>
      </w:pPr>
      <w:bookmarkStart w:id="10" w:name="_Toc472416489"/>
      <w:bookmarkStart w:id="11" w:name="_Toc477347294"/>
      <w:r>
        <w:t>Nytte/kost-vurderinger</w:t>
      </w:r>
      <w:bookmarkEnd w:id="10"/>
      <w:bookmarkEnd w:id="11"/>
    </w:p>
    <w:p w:rsidR="00726EC0" w:rsidRDefault="00726EC0" w:rsidP="00726EC0">
      <w:pPr>
        <w:spacing w:after="0"/>
      </w:pPr>
      <w:r w:rsidRPr="002A15A3">
        <w:t>[</w:t>
      </w:r>
      <w:r>
        <w:t xml:space="preserve">Ref. konseptfasens aktivitet </w:t>
      </w:r>
    </w:p>
    <w:p w:rsidR="00726EC0" w:rsidRDefault="00726EC0" w:rsidP="00A75CDE">
      <w:pPr>
        <w:pStyle w:val="Listeavsnitt"/>
        <w:numPr>
          <w:ilvl w:val="0"/>
          <w:numId w:val="10"/>
        </w:numPr>
        <w:suppressAutoHyphens w:val="0"/>
        <w:autoSpaceDN/>
        <w:spacing w:after="0"/>
        <w:ind w:left="714" w:hanging="357"/>
        <w:contextualSpacing/>
        <w:textAlignment w:val="auto"/>
      </w:pPr>
      <w:r>
        <w:t>Hva er de positive og negative virkningene?</w:t>
      </w:r>
    </w:p>
    <w:p w:rsidR="007307ED" w:rsidRDefault="00E8323A" w:rsidP="00A546D1">
      <w:pPr>
        <w:pStyle w:val="Ekstrastil2"/>
        <w:ind w:right="365"/>
      </w:pPr>
      <w:r w:rsidRPr="00BD23A5">
        <w:t xml:space="preserve">Her </w:t>
      </w:r>
      <w:r w:rsidR="00B2175C">
        <w:t>sammenlignes de samlede forventede gevins</w:t>
      </w:r>
      <w:r w:rsidR="00726EC0">
        <w:t xml:space="preserve">tene </w:t>
      </w:r>
      <w:r w:rsidR="00B2175C">
        <w:t xml:space="preserve">opp mot prosjektkostnadene og løpende drifts- og vedlikeholdskostnader. </w:t>
      </w:r>
      <w:r w:rsidR="00122020">
        <w:t xml:space="preserve">Sørg for at </w:t>
      </w:r>
      <w:r w:rsidR="00466C97">
        <w:t xml:space="preserve">tallene i tabellen nedenfor er i samsvar med </w:t>
      </w:r>
      <w:r w:rsidR="004306AB">
        <w:t>gevinster og kostnader beskrevet i prosjektforslaget, eventuelt styringsdokumentet/</w:t>
      </w:r>
      <w:r w:rsidR="00466C97">
        <w:t>gevinstrealiseringsplanen.</w:t>
      </w:r>
      <w:r w:rsidR="00DE45BC" w:rsidRPr="00BD23A5">
        <w:t>]</w:t>
      </w:r>
    </w:p>
    <w:p w:rsidR="002B7A5E" w:rsidRDefault="002B7A5E" w:rsidP="002B7A5E">
      <w:pPr>
        <w:spacing w:after="0"/>
        <w:ind w:right="363"/>
      </w:pPr>
      <w:r>
        <w:t>[For dokumentets første versjon i konseptfasen:]</w:t>
      </w:r>
    </w:p>
    <w:p w:rsidR="002B7A5E" w:rsidRDefault="002B7A5E" w:rsidP="002B7A5E">
      <w:pPr>
        <w:spacing w:after="0"/>
        <w:ind w:right="363"/>
      </w:pPr>
      <w:r w:rsidRPr="00EC5583">
        <w:rPr>
          <w:color w:val="auto"/>
        </w:rPr>
        <w:t xml:space="preserve">De gevinstene som ønskes oppnådd ved å gjennomføre prosjektet </w:t>
      </w:r>
      <w:r>
        <w:rPr>
          <w:color w:val="auto"/>
        </w:rPr>
        <w:t>er</w:t>
      </w:r>
      <w:r w:rsidRPr="00EC5583">
        <w:rPr>
          <w:color w:val="auto"/>
        </w:rPr>
        <w:t xml:space="preserve"> beskrevet i prosjektforslaget</w:t>
      </w:r>
      <w:r>
        <w:rPr>
          <w:color w:val="auto"/>
        </w:rPr>
        <w:t>, kapittel 6</w:t>
      </w:r>
      <w:r w:rsidRPr="00EC5583">
        <w:rPr>
          <w:color w:val="auto"/>
        </w:rPr>
        <w:t>.</w:t>
      </w:r>
      <w:r>
        <w:t xml:space="preserve"> </w:t>
      </w:r>
      <w:r>
        <w:rPr>
          <w:color w:val="auto"/>
        </w:rPr>
        <w:t>P</w:t>
      </w:r>
      <w:r w:rsidRPr="00EC5583">
        <w:rPr>
          <w:color w:val="auto"/>
        </w:rPr>
        <w:t>rosjektet</w:t>
      </w:r>
      <w:r>
        <w:rPr>
          <w:color w:val="auto"/>
        </w:rPr>
        <w:t>s kostnader</w:t>
      </w:r>
      <w:r w:rsidRPr="00EC5583">
        <w:rPr>
          <w:color w:val="auto"/>
        </w:rPr>
        <w:t xml:space="preserve"> </w:t>
      </w:r>
      <w:r>
        <w:rPr>
          <w:color w:val="auto"/>
        </w:rPr>
        <w:t>er</w:t>
      </w:r>
      <w:r w:rsidRPr="00EC5583">
        <w:rPr>
          <w:color w:val="auto"/>
        </w:rPr>
        <w:t xml:space="preserve"> beskrevet i prosjektforslaget</w:t>
      </w:r>
      <w:r>
        <w:rPr>
          <w:color w:val="auto"/>
        </w:rPr>
        <w:t>s kapittel 9.2</w:t>
      </w:r>
      <w:r w:rsidRPr="00EC5583">
        <w:rPr>
          <w:color w:val="auto"/>
        </w:rPr>
        <w:t>.</w:t>
      </w:r>
      <w:r>
        <w:t xml:space="preserve"> </w:t>
      </w:r>
    </w:p>
    <w:p w:rsidR="002B7A5E" w:rsidRDefault="002B7A5E" w:rsidP="00A546D1">
      <w:pPr>
        <w:pStyle w:val="Ekstrastil2"/>
        <w:ind w:right="365"/>
      </w:pPr>
    </w:p>
    <w:p w:rsidR="002B7A5E" w:rsidRDefault="002B7A5E" w:rsidP="002B7A5E">
      <w:pPr>
        <w:spacing w:after="0"/>
        <w:ind w:right="363"/>
      </w:pPr>
      <w:r>
        <w:t>[For dokumentets oppdaterte versjon i planleggingsfasen og i videre faser:]</w:t>
      </w:r>
    </w:p>
    <w:p w:rsidR="002B7A5E" w:rsidRDefault="002B7A5E" w:rsidP="002B7A5E">
      <w:pPr>
        <w:spacing w:after="0"/>
        <w:ind w:right="363"/>
      </w:pPr>
      <w:r w:rsidRPr="00EC5583">
        <w:rPr>
          <w:color w:val="auto"/>
        </w:rPr>
        <w:t xml:space="preserve">De gevinstene som ønskes oppnådd ved å gjennomføre prosjektet </w:t>
      </w:r>
      <w:r>
        <w:rPr>
          <w:color w:val="auto"/>
        </w:rPr>
        <w:t xml:space="preserve">er beskrevet </w:t>
      </w:r>
      <w:r w:rsidRPr="00EC5583">
        <w:rPr>
          <w:color w:val="auto"/>
        </w:rPr>
        <w:t xml:space="preserve">i </w:t>
      </w:r>
      <w:r>
        <w:rPr>
          <w:color w:val="auto"/>
        </w:rPr>
        <w:t>gevinstrealiseringsplanen, kapittel 3</w:t>
      </w:r>
      <w:r w:rsidRPr="00EC5583">
        <w:rPr>
          <w:color w:val="auto"/>
        </w:rPr>
        <w:t>.</w:t>
      </w:r>
      <w:r w:rsidRPr="002B7A5E">
        <w:rPr>
          <w:color w:val="auto"/>
        </w:rPr>
        <w:t xml:space="preserve"> </w:t>
      </w:r>
      <w:r>
        <w:rPr>
          <w:color w:val="auto"/>
        </w:rPr>
        <w:t>P</w:t>
      </w:r>
      <w:r w:rsidRPr="00EC5583">
        <w:rPr>
          <w:color w:val="auto"/>
        </w:rPr>
        <w:t>rosjektet</w:t>
      </w:r>
      <w:r>
        <w:rPr>
          <w:color w:val="auto"/>
        </w:rPr>
        <w:t>s budsjett</w:t>
      </w:r>
      <w:r w:rsidRPr="00EC5583">
        <w:rPr>
          <w:color w:val="auto"/>
        </w:rPr>
        <w:t xml:space="preserve"> </w:t>
      </w:r>
      <w:r>
        <w:rPr>
          <w:color w:val="auto"/>
        </w:rPr>
        <w:t xml:space="preserve">er beskrevet </w:t>
      </w:r>
      <w:r w:rsidRPr="00EC5583">
        <w:rPr>
          <w:color w:val="auto"/>
        </w:rPr>
        <w:t xml:space="preserve">i </w:t>
      </w:r>
      <w:r>
        <w:rPr>
          <w:color w:val="auto"/>
        </w:rPr>
        <w:t>styringsdokumentets kapittel 9.3</w:t>
      </w:r>
      <w:r w:rsidRPr="00EC5583">
        <w:rPr>
          <w:color w:val="auto"/>
        </w:rPr>
        <w:t>.</w:t>
      </w:r>
      <w:r>
        <w:t xml:space="preserve"> </w:t>
      </w:r>
    </w:p>
    <w:p w:rsidR="002B7A5E" w:rsidRPr="007307ED" w:rsidRDefault="002B7A5E" w:rsidP="002B7A5E">
      <w:pPr>
        <w:pStyle w:val="Ekstrastil2"/>
        <w:ind w:right="365"/>
      </w:pPr>
    </w:p>
    <w:tbl>
      <w:tblPr>
        <w:tblW w:w="9923"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715"/>
        <w:gridCol w:w="1559"/>
        <w:gridCol w:w="1418"/>
        <w:gridCol w:w="1417"/>
        <w:gridCol w:w="1814"/>
      </w:tblGrid>
      <w:tr w:rsidR="007307ED" w:rsidTr="00F65E64">
        <w:tc>
          <w:tcPr>
            <w:tcW w:w="3715"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7307ED" w:rsidP="001F59F4">
            <w:pPr>
              <w:keepNext/>
              <w:spacing w:after="120"/>
              <w:ind w:right="365"/>
              <w:rPr>
                <w:rFonts w:ascii="Arial" w:hAnsi="Arial" w:cs="Arial"/>
                <w:color w:val="auto"/>
                <w:sz w:val="22"/>
                <w:szCs w:val="22"/>
                <w:lang w:eastAsia="en-US"/>
              </w:rPr>
            </w:pPr>
            <w:r w:rsidRPr="00217EF1">
              <w:rPr>
                <w:rFonts w:ascii="Arial" w:hAnsi="Arial" w:cs="Arial"/>
                <w:color w:val="auto"/>
                <w:sz w:val="22"/>
                <w:szCs w:val="22"/>
              </w:rPr>
              <w:t>Økonomiske hovedtall eller kvalitative gevinster</w:t>
            </w:r>
          </w:p>
        </w:tc>
        <w:tc>
          <w:tcPr>
            <w:tcW w:w="1559"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7307ED" w:rsidP="001F59F4">
            <w:pPr>
              <w:keepNext/>
              <w:spacing w:after="120"/>
              <w:ind w:right="365"/>
              <w:jc w:val="both"/>
              <w:rPr>
                <w:rFonts w:ascii="Arial" w:hAnsi="Arial" w:cs="Arial"/>
                <w:color w:val="auto"/>
                <w:sz w:val="22"/>
                <w:szCs w:val="22"/>
                <w:lang w:eastAsia="en-US"/>
              </w:rPr>
            </w:pPr>
            <w:r w:rsidRPr="00217EF1">
              <w:rPr>
                <w:rFonts w:ascii="Arial" w:hAnsi="Arial" w:cs="Arial"/>
                <w:color w:val="auto"/>
                <w:sz w:val="22"/>
                <w:szCs w:val="22"/>
              </w:rPr>
              <w:t>Ikke usikker</w:t>
            </w:r>
            <w:r w:rsidR="00E97F64">
              <w:rPr>
                <w:rFonts w:ascii="Arial" w:hAnsi="Arial" w:cs="Arial"/>
                <w:color w:val="auto"/>
                <w:sz w:val="22"/>
                <w:szCs w:val="22"/>
              </w:rPr>
              <w:t>hets-</w:t>
            </w:r>
            <w:r w:rsidRPr="00217EF1">
              <w:rPr>
                <w:rFonts w:ascii="Arial" w:hAnsi="Arial" w:cs="Arial"/>
                <w:color w:val="auto"/>
                <w:sz w:val="22"/>
                <w:szCs w:val="22"/>
              </w:rPr>
              <w:t xml:space="preserve">justert </w:t>
            </w:r>
          </w:p>
        </w:tc>
        <w:tc>
          <w:tcPr>
            <w:tcW w:w="1418"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E97F64" w:rsidP="001F59F4">
            <w:pPr>
              <w:keepNext/>
              <w:spacing w:after="120"/>
              <w:ind w:right="365"/>
              <w:jc w:val="both"/>
              <w:rPr>
                <w:rFonts w:ascii="Arial" w:hAnsi="Arial" w:cs="Arial"/>
                <w:color w:val="auto"/>
                <w:sz w:val="22"/>
                <w:szCs w:val="22"/>
                <w:lang w:eastAsia="en-US"/>
              </w:rPr>
            </w:pPr>
            <w:r>
              <w:rPr>
                <w:rFonts w:ascii="Arial" w:hAnsi="Arial" w:cs="Arial"/>
                <w:color w:val="auto"/>
                <w:sz w:val="22"/>
                <w:szCs w:val="22"/>
              </w:rPr>
              <w:t>Mest opti-mistisk</w:t>
            </w:r>
            <w:r w:rsidR="007307ED" w:rsidRPr="00217EF1">
              <w:rPr>
                <w:rFonts w:ascii="Arial" w:hAnsi="Arial" w:cs="Arial"/>
                <w:color w:val="auto"/>
                <w:sz w:val="22"/>
                <w:szCs w:val="22"/>
              </w:rPr>
              <w:t xml:space="preserve"> </w:t>
            </w:r>
          </w:p>
        </w:tc>
        <w:tc>
          <w:tcPr>
            <w:tcW w:w="1417"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E97F64" w:rsidP="001F59F4">
            <w:pPr>
              <w:keepNext/>
              <w:spacing w:after="120"/>
              <w:ind w:right="365"/>
              <w:jc w:val="both"/>
              <w:rPr>
                <w:rFonts w:ascii="Arial" w:hAnsi="Arial" w:cs="Arial"/>
                <w:color w:val="auto"/>
                <w:sz w:val="22"/>
                <w:szCs w:val="22"/>
                <w:lang w:eastAsia="en-US"/>
              </w:rPr>
            </w:pPr>
            <w:r>
              <w:rPr>
                <w:rFonts w:ascii="Arial" w:hAnsi="Arial" w:cs="Arial"/>
                <w:color w:val="auto"/>
                <w:sz w:val="22"/>
                <w:szCs w:val="22"/>
              </w:rPr>
              <w:t>Mest pessi-mistisk</w:t>
            </w:r>
          </w:p>
        </w:tc>
        <w:tc>
          <w:tcPr>
            <w:tcW w:w="181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7307ED" w:rsidRPr="00217EF1" w:rsidRDefault="00E97F64" w:rsidP="001F59F4">
            <w:pPr>
              <w:keepNext/>
              <w:spacing w:after="120"/>
              <w:ind w:right="365"/>
              <w:jc w:val="both"/>
              <w:rPr>
                <w:rFonts w:ascii="Arial" w:hAnsi="Arial" w:cs="Arial"/>
                <w:color w:val="auto"/>
                <w:sz w:val="22"/>
                <w:szCs w:val="22"/>
                <w:lang w:eastAsia="en-US"/>
              </w:rPr>
            </w:pPr>
            <w:r>
              <w:rPr>
                <w:rFonts w:ascii="Arial" w:hAnsi="Arial" w:cs="Arial"/>
                <w:color w:val="auto"/>
                <w:sz w:val="22"/>
                <w:szCs w:val="22"/>
              </w:rPr>
              <w:t>Usikkerhets-</w:t>
            </w:r>
            <w:r w:rsidR="007307ED" w:rsidRPr="00217EF1">
              <w:rPr>
                <w:rFonts w:ascii="Arial" w:hAnsi="Arial" w:cs="Arial"/>
                <w:color w:val="auto"/>
                <w:sz w:val="22"/>
                <w:szCs w:val="22"/>
              </w:rPr>
              <w:t>justert</w:t>
            </w:r>
          </w:p>
        </w:tc>
      </w:tr>
      <w:tr w:rsidR="007307ED" w:rsidTr="00F65E64">
        <w:tc>
          <w:tcPr>
            <w:tcW w:w="3715" w:type="dxa"/>
            <w:tcBorders>
              <w:top w:val="single" w:sz="4" w:space="0" w:color="84929B"/>
              <w:left w:val="single" w:sz="4" w:space="0" w:color="84929B"/>
              <w:bottom w:val="single" w:sz="4" w:space="0" w:color="84929B"/>
              <w:right w:val="single" w:sz="4" w:space="0" w:color="84929B"/>
            </w:tcBorders>
            <w:hideMark/>
          </w:tcPr>
          <w:p w:rsidR="007307ED" w:rsidRPr="00217EF1" w:rsidRDefault="00A546D1" w:rsidP="001F59F4">
            <w:pPr>
              <w:spacing w:after="120"/>
              <w:ind w:right="365"/>
              <w:jc w:val="both"/>
              <w:rPr>
                <w:color w:val="auto"/>
                <w:sz w:val="22"/>
                <w:szCs w:val="22"/>
                <w:lang w:eastAsia="en-US"/>
              </w:rPr>
            </w:pPr>
            <w:r>
              <w:rPr>
                <w:color w:val="auto"/>
                <w:sz w:val="22"/>
                <w:szCs w:val="22"/>
              </w:rPr>
              <w:t>Prosjektkostnad</w:t>
            </w:r>
            <w:r w:rsidR="007307ED" w:rsidRPr="00217EF1">
              <w:rPr>
                <w:color w:val="auto"/>
                <w:sz w:val="22"/>
                <w:szCs w:val="22"/>
              </w:rPr>
              <w:t>er (P)</w:t>
            </w:r>
          </w:p>
        </w:tc>
        <w:tc>
          <w:tcPr>
            <w:tcW w:w="1559"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418"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1028"/>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51"/>
              <w:jc w:val="both"/>
              <w:rPr>
                <w:color w:val="auto"/>
                <w:sz w:val="20"/>
                <w:lang w:eastAsia="en-US"/>
              </w:rPr>
            </w:pPr>
          </w:p>
        </w:tc>
      </w:tr>
      <w:tr w:rsidR="007307ED" w:rsidTr="00F65E64">
        <w:tc>
          <w:tcPr>
            <w:tcW w:w="3715" w:type="dxa"/>
            <w:tcBorders>
              <w:top w:val="single" w:sz="4" w:space="0" w:color="84929B"/>
              <w:left w:val="single" w:sz="4" w:space="0" w:color="84929B"/>
              <w:bottom w:val="single" w:sz="4" w:space="0" w:color="84929B"/>
              <w:right w:val="single" w:sz="4" w:space="0" w:color="84929B"/>
            </w:tcBorders>
            <w:hideMark/>
          </w:tcPr>
          <w:p w:rsidR="007307ED" w:rsidRPr="00217EF1" w:rsidRDefault="007307ED" w:rsidP="001F59F4">
            <w:pPr>
              <w:spacing w:after="120"/>
              <w:ind w:right="365"/>
              <w:jc w:val="both"/>
              <w:rPr>
                <w:color w:val="auto"/>
                <w:sz w:val="22"/>
                <w:szCs w:val="22"/>
                <w:lang w:eastAsia="en-US"/>
              </w:rPr>
            </w:pPr>
            <w:r w:rsidRPr="00217EF1">
              <w:rPr>
                <w:color w:val="auto"/>
                <w:sz w:val="22"/>
                <w:szCs w:val="22"/>
              </w:rPr>
              <w:t>Bruttogevinster (B)</w:t>
            </w:r>
          </w:p>
        </w:tc>
        <w:tc>
          <w:tcPr>
            <w:tcW w:w="1559"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418"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602"/>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51"/>
              <w:jc w:val="both"/>
              <w:rPr>
                <w:color w:val="auto"/>
                <w:sz w:val="20"/>
                <w:lang w:eastAsia="en-US"/>
              </w:rPr>
            </w:pPr>
          </w:p>
        </w:tc>
      </w:tr>
      <w:tr w:rsidR="007307ED" w:rsidTr="00F65E64">
        <w:tc>
          <w:tcPr>
            <w:tcW w:w="3715" w:type="dxa"/>
            <w:tcBorders>
              <w:top w:val="single" w:sz="4" w:space="0" w:color="84929B"/>
              <w:left w:val="single" w:sz="4" w:space="0" w:color="84929B"/>
              <w:bottom w:val="single" w:sz="4" w:space="0" w:color="84929B"/>
              <w:right w:val="single" w:sz="4" w:space="0" w:color="84929B"/>
            </w:tcBorders>
            <w:hideMark/>
          </w:tcPr>
          <w:p w:rsidR="007307ED" w:rsidRPr="00217EF1" w:rsidRDefault="000545F9" w:rsidP="001F59F4">
            <w:pPr>
              <w:spacing w:after="120"/>
              <w:ind w:right="365"/>
              <w:jc w:val="both"/>
              <w:rPr>
                <w:color w:val="auto"/>
                <w:sz w:val="22"/>
                <w:szCs w:val="22"/>
                <w:lang w:eastAsia="en-US"/>
              </w:rPr>
            </w:pPr>
            <w:r>
              <w:rPr>
                <w:color w:val="auto"/>
                <w:sz w:val="22"/>
                <w:szCs w:val="22"/>
              </w:rPr>
              <w:t>Nettogevinster (</w:t>
            </w:r>
            <w:r w:rsidR="007307ED" w:rsidRPr="00217EF1">
              <w:rPr>
                <w:color w:val="auto"/>
                <w:sz w:val="22"/>
                <w:szCs w:val="22"/>
              </w:rPr>
              <w:t>B</w:t>
            </w:r>
            <w:r>
              <w:rPr>
                <w:color w:val="auto"/>
                <w:sz w:val="22"/>
                <w:szCs w:val="22"/>
              </w:rPr>
              <w:t>-P</w:t>
            </w:r>
            <w:r w:rsidR="007307ED" w:rsidRPr="00217EF1">
              <w:rPr>
                <w:color w:val="auto"/>
                <w:sz w:val="22"/>
                <w:szCs w:val="22"/>
              </w:rPr>
              <w:t>)</w:t>
            </w:r>
          </w:p>
        </w:tc>
        <w:tc>
          <w:tcPr>
            <w:tcW w:w="1559"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4"/>
              <w:jc w:val="both"/>
              <w:rPr>
                <w:rFonts w:ascii="Arial" w:hAnsi="Arial" w:cs="Arial"/>
                <w:color w:val="auto"/>
                <w:sz w:val="20"/>
                <w:lang w:eastAsia="en-US"/>
              </w:rPr>
            </w:pPr>
            <w:r w:rsidRPr="00217EF1">
              <w:rPr>
                <w:color w:val="auto"/>
                <w:sz w:val="20"/>
              </w:rPr>
              <w:t>[kroner]</w:t>
            </w:r>
          </w:p>
        </w:tc>
        <w:tc>
          <w:tcPr>
            <w:tcW w:w="1418"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tabs>
                <w:tab w:val="left" w:pos="602"/>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217EF1" w:rsidRDefault="007307ED" w:rsidP="00182848">
            <w:pPr>
              <w:spacing w:after="120"/>
              <w:ind w:right="151"/>
              <w:jc w:val="both"/>
              <w:rPr>
                <w:color w:val="auto"/>
                <w:sz w:val="20"/>
                <w:lang w:eastAsia="en-US"/>
              </w:rPr>
            </w:pPr>
          </w:p>
        </w:tc>
      </w:tr>
      <w:tr w:rsidR="007307ED" w:rsidTr="00F65E64">
        <w:tc>
          <w:tcPr>
            <w:tcW w:w="3715" w:type="dxa"/>
            <w:tcBorders>
              <w:top w:val="single" w:sz="4" w:space="0" w:color="84929B"/>
              <w:left w:val="single" w:sz="4" w:space="0" w:color="84929B"/>
              <w:bottom w:val="single" w:sz="4" w:space="0" w:color="84929B"/>
              <w:right w:val="single" w:sz="4" w:space="0" w:color="84929B"/>
            </w:tcBorders>
          </w:tcPr>
          <w:p w:rsidR="007307ED" w:rsidRPr="00217EF1" w:rsidRDefault="007307ED" w:rsidP="001F59F4">
            <w:pPr>
              <w:spacing w:after="120"/>
              <w:ind w:right="365"/>
              <w:jc w:val="both"/>
              <w:rPr>
                <w:color w:val="auto"/>
                <w:sz w:val="22"/>
                <w:szCs w:val="22"/>
              </w:rPr>
            </w:pPr>
            <w:r w:rsidRPr="00217EF1">
              <w:rPr>
                <w:color w:val="auto"/>
                <w:sz w:val="22"/>
                <w:szCs w:val="22"/>
              </w:rPr>
              <w:t>Kvalita</w:t>
            </w:r>
            <w:r w:rsidR="00E97F64">
              <w:rPr>
                <w:color w:val="auto"/>
                <w:sz w:val="22"/>
                <w:szCs w:val="22"/>
              </w:rPr>
              <w:t>tive gevinster</w:t>
            </w:r>
          </w:p>
        </w:tc>
        <w:tc>
          <w:tcPr>
            <w:tcW w:w="1559"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74"/>
              <w:jc w:val="both"/>
              <w:rPr>
                <w:color w:val="auto"/>
                <w:sz w:val="20"/>
                <w:lang w:eastAsia="en-US"/>
              </w:rPr>
            </w:pPr>
          </w:p>
        </w:tc>
        <w:tc>
          <w:tcPr>
            <w:tcW w:w="1418"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76"/>
              <w:jc w:val="both"/>
              <w:rPr>
                <w:color w:val="auto"/>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tabs>
                <w:tab w:val="left" w:pos="602"/>
              </w:tabs>
              <w:spacing w:after="120"/>
              <w:ind w:right="176"/>
              <w:jc w:val="both"/>
              <w:rPr>
                <w:color w:val="auto"/>
                <w:sz w:val="20"/>
                <w:lang w:eastAsia="en-US"/>
              </w:rPr>
            </w:pPr>
          </w:p>
        </w:tc>
        <w:tc>
          <w:tcPr>
            <w:tcW w:w="1814" w:type="dxa"/>
            <w:tcBorders>
              <w:top w:val="single" w:sz="4" w:space="0" w:color="84929B"/>
              <w:left w:val="single" w:sz="4" w:space="0" w:color="84929B"/>
              <w:bottom w:val="single" w:sz="4" w:space="0" w:color="84929B"/>
              <w:right w:val="single" w:sz="4" w:space="0" w:color="84929B"/>
            </w:tcBorders>
          </w:tcPr>
          <w:p w:rsidR="007307ED" w:rsidRPr="00182848" w:rsidRDefault="007307ED" w:rsidP="00182848">
            <w:pPr>
              <w:spacing w:after="120"/>
              <w:ind w:right="151"/>
              <w:jc w:val="both"/>
              <w:rPr>
                <w:color w:val="auto"/>
                <w:sz w:val="20"/>
                <w:lang w:eastAsia="en-US"/>
              </w:rPr>
            </w:pPr>
          </w:p>
        </w:tc>
      </w:tr>
      <w:tr w:rsidR="00F65E64" w:rsidTr="00082F68">
        <w:tc>
          <w:tcPr>
            <w:tcW w:w="3715" w:type="dxa"/>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217EF1">
              <w:rPr>
                <w:color w:val="auto"/>
                <w:sz w:val="22"/>
                <w:szCs w:val="22"/>
              </w:rPr>
              <w:t>Kvalitativ gevinst 1</w:t>
            </w:r>
          </w:p>
        </w:tc>
        <w:tc>
          <w:tcPr>
            <w:tcW w:w="6208" w:type="dxa"/>
            <w:gridSpan w:val="4"/>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spacing w:after="120"/>
              <w:ind w:right="365"/>
              <w:jc w:val="both"/>
              <w:rPr>
                <w:color w:val="auto"/>
                <w:sz w:val="20"/>
                <w:lang w:eastAsia="en-US"/>
              </w:rPr>
            </w:pPr>
            <w:r w:rsidRPr="00217EF1">
              <w:rPr>
                <w:color w:val="auto"/>
                <w:sz w:val="20"/>
              </w:rPr>
              <w:t>[virkning]</w:t>
            </w:r>
          </w:p>
        </w:tc>
      </w:tr>
      <w:tr w:rsidR="00F65E64" w:rsidTr="00F52232">
        <w:tc>
          <w:tcPr>
            <w:tcW w:w="3715" w:type="dxa"/>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217EF1">
              <w:rPr>
                <w:color w:val="auto"/>
                <w:sz w:val="22"/>
                <w:szCs w:val="22"/>
              </w:rPr>
              <w:t>Kvalitativ gevinst 2</w:t>
            </w:r>
          </w:p>
        </w:tc>
        <w:tc>
          <w:tcPr>
            <w:tcW w:w="6208" w:type="dxa"/>
            <w:gridSpan w:val="4"/>
            <w:tcBorders>
              <w:top w:val="single" w:sz="4" w:space="0" w:color="84929B"/>
              <w:left w:val="single" w:sz="4" w:space="0" w:color="84929B"/>
              <w:bottom w:val="single" w:sz="4" w:space="0" w:color="84929B"/>
              <w:right w:val="single" w:sz="4" w:space="0" w:color="84929B"/>
            </w:tcBorders>
          </w:tcPr>
          <w:p w:rsidR="00F65E64" w:rsidRPr="00217EF1" w:rsidRDefault="00F65E64" w:rsidP="001F59F4">
            <w:pPr>
              <w:spacing w:after="120"/>
              <w:ind w:right="365"/>
              <w:jc w:val="both"/>
              <w:rPr>
                <w:color w:val="auto"/>
                <w:sz w:val="20"/>
                <w:lang w:eastAsia="en-US"/>
              </w:rPr>
            </w:pPr>
            <w:r w:rsidRPr="00217EF1">
              <w:rPr>
                <w:color w:val="auto"/>
                <w:sz w:val="20"/>
              </w:rPr>
              <w:t>[virkning]</w:t>
            </w:r>
          </w:p>
        </w:tc>
      </w:tr>
    </w:tbl>
    <w:p w:rsidR="007307ED" w:rsidRDefault="007307ED" w:rsidP="001F59F4">
      <w:pPr>
        <w:ind w:right="365"/>
      </w:pPr>
    </w:p>
    <w:p w:rsidR="007307ED" w:rsidRPr="007307ED" w:rsidRDefault="007307ED" w:rsidP="001F59F4">
      <w:pPr>
        <w:ind w:right="365"/>
      </w:pPr>
    </w:p>
    <w:p w:rsidR="00622D38" w:rsidRDefault="00A546D1" w:rsidP="001F59F4">
      <w:pPr>
        <w:pStyle w:val="Overskrift1"/>
        <w:ind w:right="365"/>
      </w:pPr>
      <w:bookmarkStart w:id="12" w:name="_Toc477347295"/>
      <w:r>
        <w:t>Investeringsanalyse</w:t>
      </w:r>
      <w:bookmarkEnd w:id="12"/>
    </w:p>
    <w:p w:rsidR="00622D38" w:rsidRDefault="0046042F" w:rsidP="001F59F4">
      <w:pPr>
        <w:ind w:right="365"/>
      </w:pPr>
      <w:r>
        <w:t>[</w:t>
      </w:r>
      <w:r w:rsidR="007307ED">
        <w:t xml:space="preserve">Her belyses verdien av et prosjekt som en investering. </w:t>
      </w:r>
      <w:r>
        <w:t>Sammenlign de samlede forventede gevinstene og ulempene opp mot prosjektkostnadene og løpende drifts- og vedlikeholdskostnader</w:t>
      </w:r>
      <w:r w:rsidR="000C7D70">
        <w:t xml:space="preserve"> sett over den perioden gevinstene i hovedsak antas å fremkomme. Bruk gjerne teknikker som k</w:t>
      </w:r>
      <w:r>
        <w:t>ontantstrøm</w:t>
      </w:r>
      <w:r w:rsidR="000C7D70">
        <w:t>-</w:t>
      </w:r>
      <w:r>
        <w:t>oppstilling, ROI (return on investmen</w:t>
      </w:r>
      <w:r w:rsidR="000C7D70">
        <w:t xml:space="preserve">t), netto nåverdi, internrente, </w:t>
      </w:r>
      <w:r>
        <w:t xml:space="preserve">tilbakebetalingsperiode. </w:t>
      </w:r>
      <w:r w:rsidR="00402B27">
        <w:t>Bruk usikkerhetsjusterte tall fra</w:t>
      </w:r>
      <w:r w:rsidR="00217EF1">
        <w:t xml:space="preserve"> tabellen oven</w:t>
      </w:r>
      <w:r w:rsidR="00402B27">
        <w:t>for</w:t>
      </w:r>
      <w:r w:rsidR="00217EF1">
        <w:t>.]</w:t>
      </w:r>
    </w:p>
    <w:tbl>
      <w:tblPr>
        <w:tblW w:w="9810" w:type="dxa"/>
        <w:tblInd w:w="-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856"/>
        <w:gridCol w:w="1418"/>
        <w:gridCol w:w="1134"/>
        <w:gridCol w:w="1134"/>
        <w:gridCol w:w="1134"/>
        <w:gridCol w:w="1134"/>
      </w:tblGrid>
      <w:tr w:rsidR="008572D9" w:rsidRPr="00BB38AD" w:rsidTr="008572D9">
        <w:tc>
          <w:tcPr>
            <w:tcW w:w="3856"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rPr>
                <w:rFonts w:ascii="Arial" w:hAnsi="Arial" w:cs="Arial"/>
                <w:color w:val="auto"/>
                <w:sz w:val="22"/>
                <w:szCs w:val="22"/>
                <w:lang w:eastAsia="en-US"/>
              </w:rPr>
            </w:pPr>
            <w:r>
              <w:rPr>
                <w:rFonts w:ascii="Arial" w:hAnsi="Arial" w:cs="Arial"/>
                <w:color w:val="auto"/>
                <w:sz w:val="22"/>
                <w:szCs w:val="22"/>
              </w:rPr>
              <w:t xml:space="preserve">Økonomiske </w:t>
            </w:r>
            <w:r w:rsidRPr="00BB38AD">
              <w:rPr>
                <w:rFonts w:ascii="Arial" w:hAnsi="Arial" w:cs="Arial"/>
                <w:color w:val="auto"/>
                <w:sz w:val="22"/>
                <w:szCs w:val="22"/>
              </w:rPr>
              <w:t>hovedtall/kvalitative gevinster</w:t>
            </w:r>
          </w:p>
        </w:tc>
        <w:tc>
          <w:tcPr>
            <w:tcW w:w="1418"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1</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2</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3</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4</w:t>
            </w:r>
          </w:p>
        </w:tc>
        <w:tc>
          <w:tcPr>
            <w:tcW w:w="1134" w:type="dxa"/>
            <w:tcBorders>
              <w:top w:val="single" w:sz="4" w:space="0" w:color="84929B"/>
              <w:left w:val="single" w:sz="4" w:space="0" w:color="84929B"/>
              <w:bottom w:val="single" w:sz="4" w:space="0" w:color="84929B"/>
              <w:right w:val="single" w:sz="4" w:space="0" w:color="84929B"/>
            </w:tcBorders>
            <w:shd w:val="clear" w:color="auto" w:fill="D5DCE4" w:themeFill="text2" w:themeFillTint="33"/>
            <w:hideMark/>
          </w:tcPr>
          <w:p w:rsidR="00217EF1" w:rsidRPr="00BB38AD" w:rsidRDefault="00217EF1" w:rsidP="001F59F4">
            <w:pPr>
              <w:keepNext/>
              <w:spacing w:after="120"/>
              <w:ind w:right="365"/>
              <w:jc w:val="both"/>
              <w:rPr>
                <w:rFonts w:ascii="Arial" w:hAnsi="Arial" w:cs="Arial"/>
                <w:color w:val="auto"/>
                <w:sz w:val="22"/>
                <w:szCs w:val="22"/>
                <w:lang w:eastAsia="en-US"/>
              </w:rPr>
            </w:pPr>
            <w:r w:rsidRPr="00BB38AD">
              <w:rPr>
                <w:rFonts w:ascii="Arial" w:hAnsi="Arial" w:cs="Arial"/>
                <w:color w:val="auto"/>
                <w:sz w:val="22"/>
                <w:szCs w:val="22"/>
              </w:rPr>
              <w:t>År 5</w:t>
            </w: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hideMark/>
          </w:tcPr>
          <w:p w:rsidR="00217EF1" w:rsidRPr="00A546D1" w:rsidRDefault="00217EF1" w:rsidP="001F59F4">
            <w:pPr>
              <w:spacing w:after="120"/>
              <w:ind w:right="365"/>
              <w:jc w:val="both"/>
              <w:rPr>
                <w:color w:val="auto"/>
                <w:sz w:val="22"/>
                <w:szCs w:val="22"/>
                <w:lang w:eastAsia="en-US"/>
              </w:rPr>
            </w:pPr>
            <w:r w:rsidRPr="00A546D1">
              <w:rPr>
                <w:color w:val="auto"/>
                <w:sz w:val="22"/>
                <w:szCs w:val="22"/>
              </w:rPr>
              <w:t>Prosjektkostnader (P)</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0545F9" w:rsidRPr="00BB38AD" w:rsidTr="008572D9">
        <w:tc>
          <w:tcPr>
            <w:tcW w:w="3856" w:type="dxa"/>
            <w:tcBorders>
              <w:top w:val="single" w:sz="4" w:space="0" w:color="84929B"/>
              <w:left w:val="single" w:sz="4" w:space="0" w:color="84929B"/>
              <w:bottom w:val="single" w:sz="4" w:space="0" w:color="84929B"/>
              <w:right w:val="single" w:sz="4" w:space="0" w:color="84929B"/>
            </w:tcBorders>
          </w:tcPr>
          <w:p w:rsidR="000545F9" w:rsidRPr="00A546D1" w:rsidRDefault="000545F9" w:rsidP="000545F9">
            <w:pPr>
              <w:spacing w:after="120"/>
              <w:ind w:right="365"/>
              <w:rPr>
                <w:color w:val="auto"/>
                <w:sz w:val="22"/>
                <w:szCs w:val="22"/>
              </w:rPr>
            </w:pPr>
            <w:r>
              <w:rPr>
                <w:color w:val="auto"/>
                <w:sz w:val="22"/>
                <w:szCs w:val="22"/>
              </w:rPr>
              <w:t>Drift</w:t>
            </w:r>
            <w:r w:rsidR="008572D9">
              <w:rPr>
                <w:color w:val="auto"/>
                <w:sz w:val="22"/>
                <w:szCs w:val="22"/>
              </w:rPr>
              <w:t>-</w:t>
            </w:r>
            <w:r>
              <w:rPr>
                <w:color w:val="auto"/>
                <w:sz w:val="22"/>
                <w:szCs w:val="22"/>
              </w:rPr>
              <w:t xml:space="preserve"> og vedlikeholdskostnader (D)</w:t>
            </w:r>
          </w:p>
        </w:tc>
        <w:tc>
          <w:tcPr>
            <w:tcW w:w="1418" w:type="dxa"/>
            <w:tcBorders>
              <w:top w:val="single" w:sz="4" w:space="0" w:color="84929B"/>
              <w:left w:val="single" w:sz="4" w:space="0" w:color="84929B"/>
              <w:bottom w:val="single" w:sz="4" w:space="0" w:color="84929B"/>
              <w:right w:val="single" w:sz="4" w:space="0" w:color="84929B"/>
            </w:tcBorders>
          </w:tcPr>
          <w:p w:rsidR="000545F9" w:rsidRPr="00E46B9D" w:rsidRDefault="008572D9" w:rsidP="00182848">
            <w:pPr>
              <w:spacing w:after="120"/>
              <w:ind w:right="207"/>
              <w:rPr>
                <w:color w:val="auto"/>
                <w:sz w:val="20"/>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0545F9" w:rsidRPr="00E46B9D" w:rsidRDefault="000545F9"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hideMark/>
          </w:tcPr>
          <w:p w:rsidR="00217EF1" w:rsidRPr="00A546D1" w:rsidRDefault="00217EF1" w:rsidP="001F59F4">
            <w:pPr>
              <w:spacing w:after="120"/>
              <w:ind w:right="365"/>
              <w:jc w:val="both"/>
              <w:rPr>
                <w:color w:val="auto"/>
                <w:sz w:val="22"/>
                <w:szCs w:val="22"/>
                <w:lang w:eastAsia="en-US"/>
              </w:rPr>
            </w:pPr>
            <w:r w:rsidRPr="00A546D1">
              <w:rPr>
                <w:color w:val="auto"/>
                <w:sz w:val="22"/>
                <w:szCs w:val="22"/>
              </w:rPr>
              <w:t>Bruttogevinster (B)</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hideMark/>
          </w:tcPr>
          <w:p w:rsidR="00217EF1" w:rsidRPr="00A546D1" w:rsidRDefault="008572D9" w:rsidP="001F59F4">
            <w:pPr>
              <w:spacing w:after="120"/>
              <w:ind w:right="365"/>
              <w:jc w:val="both"/>
              <w:rPr>
                <w:color w:val="auto"/>
                <w:sz w:val="22"/>
                <w:szCs w:val="22"/>
                <w:lang w:eastAsia="en-US"/>
              </w:rPr>
            </w:pPr>
            <w:r>
              <w:rPr>
                <w:color w:val="auto"/>
                <w:sz w:val="22"/>
                <w:szCs w:val="22"/>
              </w:rPr>
              <w:t>Nettogevinster (</w:t>
            </w:r>
            <w:r w:rsidR="00217EF1" w:rsidRPr="00A546D1">
              <w:rPr>
                <w:color w:val="auto"/>
                <w:sz w:val="22"/>
                <w:szCs w:val="22"/>
              </w:rPr>
              <w:t>B</w:t>
            </w:r>
            <w:r>
              <w:rPr>
                <w:color w:val="auto"/>
                <w:sz w:val="22"/>
                <w:szCs w:val="22"/>
              </w:rPr>
              <w:t>-P-D</w:t>
            </w:r>
            <w:r w:rsidR="00217EF1" w:rsidRPr="00A546D1">
              <w:rPr>
                <w:color w:val="auto"/>
                <w:sz w:val="22"/>
                <w:szCs w:val="22"/>
              </w:rPr>
              <w:t>)</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[kroner]</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tcPr>
          <w:p w:rsidR="00217EF1" w:rsidRPr="00A546D1" w:rsidRDefault="00217EF1" w:rsidP="001F59F4">
            <w:pPr>
              <w:spacing w:after="120"/>
              <w:ind w:right="365"/>
              <w:jc w:val="both"/>
              <w:rPr>
                <w:color w:val="auto"/>
                <w:sz w:val="22"/>
                <w:szCs w:val="22"/>
              </w:rPr>
            </w:pPr>
            <w:r w:rsidRPr="00A546D1">
              <w:rPr>
                <w:color w:val="auto"/>
                <w:sz w:val="22"/>
                <w:szCs w:val="22"/>
              </w:rPr>
              <w:t>Kvalitative gevinster</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tcPr>
          <w:p w:rsidR="00217EF1" w:rsidRPr="00A546D1" w:rsidRDefault="00217EF1"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A546D1">
              <w:rPr>
                <w:color w:val="auto"/>
                <w:sz w:val="22"/>
                <w:szCs w:val="22"/>
              </w:rPr>
              <w:t>Kvalitativ gevinst 1</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[virkning]</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r w:rsidR="00217EF1" w:rsidRPr="00BB38AD" w:rsidTr="008572D9">
        <w:tc>
          <w:tcPr>
            <w:tcW w:w="3856" w:type="dxa"/>
            <w:tcBorders>
              <w:top w:val="single" w:sz="4" w:space="0" w:color="84929B"/>
              <w:left w:val="single" w:sz="4" w:space="0" w:color="84929B"/>
              <w:bottom w:val="single" w:sz="4" w:space="0" w:color="84929B"/>
              <w:right w:val="single" w:sz="4" w:space="0" w:color="84929B"/>
            </w:tcBorders>
          </w:tcPr>
          <w:p w:rsidR="00217EF1" w:rsidRPr="00A546D1" w:rsidRDefault="00217EF1" w:rsidP="001F59F4">
            <w:pPr>
              <w:pStyle w:val="Listeavsnitt"/>
              <w:numPr>
                <w:ilvl w:val="0"/>
                <w:numId w:val="8"/>
              </w:numPr>
              <w:suppressAutoHyphens w:val="0"/>
              <w:autoSpaceDN/>
              <w:spacing w:after="120"/>
              <w:ind w:right="365"/>
              <w:contextualSpacing/>
              <w:jc w:val="both"/>
              <w:textAlignment w:val="auto"/>
              <w:rPr>
                <w:color w:val="auto"/>
                <w:sz w:val="22"/>
                <w:szCs w:val="22"/>
              </w:rPr>
            </w:pPr>
            <w:r w:rsidRPr="00A546D1">
              <w:rPr>
                <w:color w:val="auto"/>
                <w:sz w:val="22"/>
                <w:szCs w:val="22"/>
              </w:rPr>
              <w:t>Kvalitativ gevinst 2</w:t>
            </w:r>
          </w:p>
        </w:tc>
        <w:tc>
          <w:tcPr>
            <w:tcW w:w="1418"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207"/>
              <w:rPr>
                <w:rFonts w:ascii="Arial" w:hAnsi="Arial" w:cs="Arial"/>
                <w:color w:val="auto"/>
                <w:sz w:val="20"/>
                <w:lang w:eastAsia="en-US"/>
              </w:rPr>
            </w:pPr>
            <w:r w:rsidRPr="00E46B9D">
              <w:rPr>
                <w:color w:val="auto"/>
                <w:sz w:val="20"/>
              </w:rPr>
              <w:t>[virkning]</w:t>
            </w: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0"/>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65"/>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spacing w:after="120"/>
              <w:ind w:right="59"/>
              <w:rPr>
                <w:rFonts w:ascii="Arial" w:hAnsi="Arial" w:cs="Arial"/>
                <w:color w:val="auto"/>
                <w:sz w:val="20"/>
                <w:lang w:eastAsia="en-US"/>
              </w:rPr>
            </w:pPr>
          </w:p>
        </w:tc>
        <w:tc>
          <w:tcPr>
            <w:tcW w:w="1134" w:type="dxa"/>
            <w:tcBorders>
              <w:top w:val="single" w:sz="4" w:space="0" w:color="84929B"/>
              <w:left w:val="single" w:sz="4" w:space="0" w:color="84929B"/>
              <w:bottom w:val="single" w:sz="4" w:space="0" w:color="84929B"/>
              <w:right w:val="single" w:sz="4" w:space="0" w:color="84929B"/>
            </w:tcBorders>
          </w:tcPr>
          <w:p w:rsidR="00217EF1" w:rsidRPr="00E46B9D" w:rsidRDefault="00217EF1" w:rsidP="00182848">
            <w:pPr>
              <w:tabs>
                <w:tab w:val="left" w:pos="861"/>
              </w:tabs>
              <w:spacing w:after="120"/>
              <w:ind w:right="65"/>
              <w:rPr>
                <w:rFonts w:ascii="Arial" w:hAnsi="Arial" w:cs="Arial"/>
                <w:color w:val="auto"/>
                <w:sz w:val="20"/>
                <w:lang w:eastAsia="en-US"/>
              </w:rPr>
            </w:pPr>
          </w:p>
        </w:tc>
      </w:tr>
    </w:tbl>
    <w:p w:rsidR="00622D38" w:rsidRPr="00A75CDE" w:rsidRDefault="00622D38" w:rsidP="00A75CDE">
      <w:pPr>
        <w:spacing w:after="0"/>
        <w:ind w:right="363"/>
        <w:rPr>
          <w:bCs/>
          <w:color w:val="auto"/>
        </w:rPr>
      </w:pPr>
    </w:p>
    <w:p w:rsidR="00217EF1" w:rsidRDefault="00217EF1" w:rsidP="00A75CDE">
      <w:pPr>
        <w:spacing w:after="0"/>
        <w:ind w:right="363"/>
        <w:rPr>
          <w:bCs/>
          <w:color w:val="auto"/>
        </w:rPr>
      </w:pPr>
    </w:p>
    <w:p w:rsidR="00A75CDE" w:rsidRPr="00A75CDE" w:rsidRDefault="00A75CDE" w:rsidP="00A75CDE">
      <w:pPr>
        <w:spacing w:after="0"/>
        <w:ind w:right="363"/>
        <w:rPr>
          <w:bCs/>
          <w:color w:val="auto"/>
        </w:rPr>
      </w:pPr>
    </w:p>
    <w:p w:rsidR="007307ED" w:rsidRDefault="007307ED" w:rsidP="001F59F4">
      <w:pPr>
        <w:pStyle w:val="Overskrift1"/>
        <w:ind w:right="365"/>
      </w:pPr>
      <w:bookmarkStart w:id="13" w:name="_Toc477347296"/>
      <w:r>
        <w:t>Finansiering</w:t>
      </w:r>
      <w:bookmarkEnd w:id="13"/>
    </w:p>
    <w:p w:rsidR="00217EF1" w:rsidRPr="007441D6" w:rsidRDefault="00217EF1" w:rsidP="001F59F4">
      <w:pPr>
        <w:pStyle w:val="Ekstrastil2"/>
        <w:spacing w:after="0"/>
        <w:ind w:right="365"/>
      </w:pPr>
      <w:r>
        <w:rPr>
          <w:color w:val="595959"/>
        </w:rPr>
        <w:t>[</w:t>
      </w:r>
      <w:r w:rsidR="00A546D1">
        <w:t>A</w:t>
      </w:r>
      <w:r w:rsidRPr="007441D6">
        <w:t>ngi finansiering av prosjektet (kapittel/post)</w:t>
      </w:r>
      <w:r w:rsidR="003D1F70">
        <w:t>.</w:t>
      </w:r>
      <w:r w:rsidRPr="007441D6">
        <w:t xml:space="preserve"> </w:t>
      </w:r>
    </w:p>
    <w:p w:rsidR="00217EF1" w:rsidRPr="007441D6" w:rsidRDefault="00947794" w:rsidP="00A75CDE">
      <w:pPr>
        <w:pStyle w:val="Ekstrastil2"/>
        <w:spacing w:after="0"/>
        <w:ind w:right="363"/>
      </w:pPr>
      <w:r>
        <w:t>Angi</w:t>
      </w:r>
      <w:r w:rsidR="00217EF1" w:rsidRPr="007441D6">
        <w:t xml:space="preserve"> om det er øremerket midler til prosjektet i tildelingsbrev eller i andre dokumenter</w:t>
      </w:r>
      <w:r w:rsidR="00217EF1">
        <w:t>.</w:t>
      </w:r>
      <w:r w:rsidR="00217EF1" w:rsidRPr="007441D6">
        <w:t>]</w:t>
      </w:r>
    </w:p>
    <w:p w:rsidR="00217EF1" w:rsidRDefault="00217EF1" w:rsidP="00A75CDE">
      <w:pPr>
        <w:spacing w:after="0"/>
        <w:ind w:right="365"/>
        <w:rPr>
          <w:color w:val="000000" w:themeColor="text1"/>
        </w:rPr>
      </w:pPr>
    </w:p>
    <w:p w:rsidR="00182848" w:rsidRDefault="00182848" w:rsidP="00A75CDE">
      <w:pPr>
        <w:spacing w:after="0"/>
        <w:ind w:right="365"/>
        <w:rPr>
          <w:color w:val="000000" w:themeColor="text1"/>
        </w:rPr>
      </w:pPr>
    </w:p>
    <w:p w:rsidR="00182848" w:rsidRDefault="00182848" w:rsidP="00A75CDE">
      <w:pPr>
        <w:spacing w:after="0"/>
        <w:ind w:right="365"/>
        <w:rPr>
          <w:color w:val="000000" w:themeColor="text1"/>
        </w:rPr>
      </w:pPr>
    </w:p>
    <w:p w:rsidR="00182848" w:rsidRPr="00182848" w:rsidRDefault="00182848" w:rsidP="00A75CDE">
      <w:pPr>
        <w:spacing w:after="0"/>
        <w:ind w:right="365"/>
        <w:rPr>
          <w:color w:val="000000" w:themeColor="text1"/>
        </w:rPr>
      </w:pPr>
    </w:p>
    <w:p w:rsidR="00622D38" w:rsidRPr="00947794" w:rsidRDefault="00DA7E73" w:rsidP="00947794">
      <w:pPr>
        <w:pStyle w:val="Ingenmellomrom"/>
        <w:rPr>
          <w:rFonts w:ascii="Arial" w:hAnsi="Arial" w:cs="Arial"/>
          <w:b/>
          <w:color w:val="auto"/>
          <w:sz w:val="32"/>
          <w:szCs w:val="32"/>
        </w:rPr>
      </w:pPr>
      <w:r>
        <w:rPr>
          <w:rFonts w:ascii="Arial" w:hAnsi="Arial" w:cs="Arial"/>
          <w:b/>
          <w:color w:val="auto"/>
          <w:sz w:val="32"/>
          <w:szCs w:val="32"/>
        </w:rPr>
        <w:t>Henvisninger</w:t>
      </w:r>
      <w:r w:rsidR="0046042F" w:rsidRPr="00947794">
        <w:rPr>
          <w:rFonts w:ascii="Arial" w:hAnsi="Arial" w:cs="Arial"/>
          <w:b/>
          <w:color w:val="auto"/>
          <w:sz w:val="32"/>
          <w:szCs w:val="32"/>
        </w:rPr>
        <w:t>:</w:t>
      </w:r>
    </w:p>
    <w:p w:rsidR="00622D38" w:rsidRDefault="00622D38" w:rsidP="001F59F4">
      <w:pPr>
        <w:tabs>
          <w:tab w:val="left" w:pos="1440"/>
        </w:tabs>
        <w:ind w:right="365"/>
      </w:pPr>
    </w:p>
    <w:p w:rsidR="00063DF4" w:rsidRPr="00BA5B7F" w:rsidRDefault="00063DF4" w:rsidP="00063DF4">
      <w:pPr>
        <w:pStyle w:val="Listeavsnitt"/>
        <w:numPr>
          <w:ilvl w:val="0"/>
          <w:numId w:val="8"/>
        </w:numPr>
        <w:tabs>
          <w:tab w:val="left" w:pos="1440"/>
        </w:tabs>
        <w:ind w:right="365"/>
        <w:rPr>
          <w:color w:val="000000" w:themeColor="text1"/>
        </w:rPr>
      </w:pPr>
      <w:r w:rsidRPr="00BA5B7F">
        <w:rPr>
          <w:color w:val="000000" w:themeColor="text1"/>
        </w:rPr>
        <w:t>Prosjektforslag</w:t>
      </w:r>
    </w:p>
    <w:p w:rsidR="00402B27" w:rsidRDefault="00063DF4" w:rsidP="00063DF4">
      <w:pPr>
        <w:tabs>
          <w:tab w:val="left" w:pos="1440"/>
        </w:tabs>
        <w:spacing w:after="0"/>
        <w:ind w:right="363"/>
      </w:pPr>
      <w:r>
        <w:t>Eventuelt</w:t>
      </w:r>
      <w:r w:rsidR="0046042F">
        <w:t xml:space="preserve">: </w:t>
      </w:r>
    </w:p>
    <w:p w:rsidR="00622D38" w:rsidRDefault="0046042F" w:rsidP="00402B27">
      <w:pPr>
        <w:pStyle w:val="Listeavsnitt"/>
        <w:numPr>
          <w:ilvl w:val="0"/>
          <w:numId w:val="8"/>
        </w:numPr>
        <w:tabs>
          <w:tab w:val="left" w:pos="1440"/>
        </w:tabs>
        <w:ind w:right="365"/>
      </w:pPr>
      <w:r>
        <w:t>Samfunnsøkonomisk analyse</w:t>
      </w:r>
    </w:p>
    <w:p w:rsidR="00622D38" w:rsidRDefault="00622D38" w:rsidP="00D32D89">
      <w:pPr>
        <w:tabs>
          <w:tab w:val="left" w:pos="1440"/>
        </w:tabs>
        <w:ind w:left="708" w:right="223"/>
      </w:pPr>
    </w:p>
    <w:p w:rsidR="00295A59" w:rsidRDefault="00295A59">
      <w:pPr>
        <w:suppressAutoHyphens w:val="0"/>
        <w:spacing w:after="0"/>
      </w:pPr>
      <w:r>
        <w:br w:type="page"/>
      </w:r>
    </w:p>
    <w:p w:rsidR="00622D38" w:rsidRDefault="00622D38" w:rsidP="00D32D89">
      <w:pPr>
        <w:ind w:right="223"/>
      </w:pPr>
    </w:p>
    <w:p w:rsidR="00622D38" w:rsidRDefault="0046042F" w:rsidP="00295A59">
      <w:pPr>
        <w:pStyle w:val="Overskrift1"/>
      </w:pPr>
      <w:bookmarkStart w:id="14" w:name="_Toc477347297"/>
      <w:r>
        <w:t>Veiledning - Prosjektbegrunnelse</w:t>
      </w:r>
      <w:bookmarkEnd w:id="14"/>
    </w:p>
    <w:p w:rsidR="00622D38" w:rsidRDefault="00622D38" w:rsidP="00D32D89">
      <w:pPr>
        <w:pStyle w:val="Ekstrastil1"/>
        <w:ind w:right="223"/>
        <w:rPr>
          <w:sz w:val="26"/>
          <w:szCs w:val="26"/>
        </w:rPr>
      </w:pPr>
      <w:bookmarkStart w:id="15" w:name="_Toc309220422"/>
    </w:p>
    <w:p w:rsidR="00622D38" w:rsidRDefault="0046042F" w:rsidP="00D32D89">
      <w:pPr>
        <w:pStyle w:val="Ekstrastil1"/>
        <w:ind w:right="223"/>
        <w:rPr>
          <w:sz w:val="26"/>
          <w:szCs w:val="26"/>
        </w:rPr>
      </w:pPr>
      <w:r>
        <w:rPr>
          <w:sz w:val="26"/>
          <w:szCs w:val="26"/>
        </w:rPr>
        <w:t>Hva er en prosjektbegrunnelse?</w:t>
      </w:r>
      <w:bookmarkEnd w:id="15"/>
    </w:p>
    <w:p w:rsidR="00622D38" w:rsidRDefault="0046042F" w:rsidP="00D32D89">
      <w:pPr>
        <w:pStyle w:val="Ekstrastil1"/>
        <w:ind w:right="223"/>
        <w:rPr>
          <w:sz w:val="24"/>
          <w:szCs w:val="24"/>
        </w:rPr>
      </w:pPr>
      <w:r>
        <w:rPr>
          <w:sz w:val="24"/>
          <w:szCs w:val="24"/>
        </w:rPr>
        <w:t>En begrunnel</w:t>
      </w:r>
      <w:r w:rsidR="003D1F70">
        <w:rPr>
          <w:sz w:val="24"/>
          <w:szCs w:val="24"/>
        </w:rPr>
        <w:t xml:space="preserve">se for at det er </w:t>
      </w:r>
      <w:r>
        <w:rPr>
          <w:sz w:val="24"/>
          <w:szCs w:val="24"/>
        </w:rPr>
        <w:t xml:space="preserve">riktig </w:t>
      </w:r>
      <w:r w:rsidR="003D1F70">
        <w:rPr>
          <w:sz w:val="24"/>
          <w:szCs w:val="24"/>
        </w:rPr>
        <w:t xml:space="preserve">og kostnadssvarende </w:t>
      </w:r>
      <w:r>
        <w:rPr>
          <w:sz w:val="24"/>
          <w:szCs w:val="24"/>
        </w:rPr>
        <w:t>å gjennomføre et prosjekt</w:t>
      </w:r>
      <w:r w:rsidR="003D1F70">
        <w:rPr>
          <w:sz w:val="24"/>
          <w:szCs w:val="24"/>
        </w:rPr>
        <w:t>. Dette omfatter</w:t>
      </w:r>
      <w:r>
        <w:rPr>
          <w:sz w:val="24"/>
          <w:szCs w:val="24"/>
        </w:rPr>
        <w:t xml:space="preserve"> kostnader, gevinster, usikkerhet og tid. Gyldigheten av begrunnelsen blir vurdert kontinuerlig over prosjektets levetid.</w:t>
      </w:r>
    </w:p>
    <w:p w:rsidR="00622D38" w:rsidRDefault="00622D38" w:rsidP="00D32D89">
      <w:pPr>
        <w:pStyle w:val="Ekstrastil1"/>
        <w:ind w:right="223"/>
      </w:pPr>
    </w:p>
    <w:p w:rsidR="00622D38" w:rsidRDefault="0046042F" w:rsidP="00D32D89">
      <w:pPr>
        <w:pStyle w:val="Ekstrastil1"/>
        <w:ind w:right="223"/>
        <w:rPr>
          <w:sz w:val="26"/>
          <w:szCs w:val="26"/>
        </w:rPr>
      </w:pPr>
      <w:bookmarkStart w:id="16" w:name="_Toc309220423"/>
      <w:r>
        <w:rPr>
          <w:sz w:val="26"/>
          <w:szCs w:val="26"/>
        </w:rPr>
        <w:t xml:space="preserve">Formål med </w:t>
      </w:r>
      <w:bookmarkEnd w:id="16"/>
      <w:r>
        <w:rPr>
          <w:sz w:val="26"/>
          <w:szCs w:val="26"/>
        </w:rPr>
        <w:t>prosjektbegrunnelsen.</w:t>
      </w:r>
    </w:p>
    <w:p w:rsidR="00622D38" w:rsidRDefault="0046042F" w:rsidP="00D32D89">
      <w:pPr>
        <w:pStyle w:val="Ekstrastil1"/>
        <w:ind w:right="223"/>
        <w:rPr>
          <w:sz w:val="24"/>
          <w:szCs w:val="24"/>
        </w:rPr>
      </w:pPr>
      <w:r>
        <w:rPr>
          <w:sz w:val="24"/>
          <w:szCs w:val="24"/>
        </w:rPr>
        <w:t>Formålet med prosjektbegrunnelsen er å skape en omforent forståelse av prosjektets berettigelse og forventning til prosjektets betydning for virksomheten. Dette som en del av beslutningsunderlaget for om prosjektet skal gjennomføres eller ikke.</w:t>
      </w:r>
    </w:p>
    <w:p w:rsidR="00622D38" w:rsidRDefault="00622D38" w:rsidP="00D32D89">
      <w:pPr>
        <w:pStyle w:val="Ekstrastil1"/>
        <w:ind w:right="223"/>
      </w:pPr>
    </w:p>
    <w:p w:rsidR="00622D38" w:rsidRDefault="0046042F" w:rsidP="00D32D89">
      <w:pPr>
        <w:pStyle w:val="Ekstrastil1"/>
        <w:ind w:right="223"/>
        <w:rPr>
          <w:sz w:val="26"/>
          <w:szCs w:val="26"/>
        </w:rPr>
      </w:pPr>
      <w:r>
        <w:rPr>
          <w:sz w:val="26"/>
          <w:szCs w:val="26"/>
        </w:rPr>
        <w:t>Hvem utarbeider prosjektbegrunnelsen?</w:t>
      </w:r>
    </w:p>
    <w:p w:rsidR="00622D38" w:rsidRDefault="0046042F" w:rsidP="00D32D89">
      <w:pPr>
        <w:pStyle w:val="Ekstrastil1"/>
        <w:ind w:right="223"/>
        <w:rPr>
          <w:sz w:val="24"/>
          <w:szCs w:val="24"/>
        </w:rPr>
      </w:pPr>
      <w:r>
        <w:rPr>
          <w:sz w:val="24"/>
          <w:szCs w:val="24"/>
        </w:rPr>
        <w:t xml:space="preserve">Ansvaret for prosjektbegrunnelsen ligger hos prosjekteier. Som oftest er det leder av utredningsarbeidet i konseptfasen, eventuelt påtroppende prosjektleder, som utarbeider dokumentet, fortrinnsvis i samarbeid med prosjekteier. </w:t>
      </w:r>
    </w:p>
    <w:p w:rsidR="00622D38" w:rsidRDefault="00622D38" w:rsidP="00D32D89">
      <w:pPr>
        <w:pStyle w:val="Ekstrastil1"/>
        <w:ind w:right="223"/>
      </w:pPr>
    </w:p>
    <w:p w:rsidR="00622D38" w:rsidRDefault="0046042F" w:rsidP="00D32D89">
      <w:pPr>
        <w:pStyle w:val="Ekstrastil1"/>
        <w:ind w:right="223"/>
        <w:rPr>
          <w:sz w:val="26"/>
          <w:szCs w:val="26"/>
        </w:rPr>
      </w:pPr>
      <w:bookmarkStart w:id="17" w:name="_Toc309220424"/>
      <w:r>
        <w:rPr>
          <w:sz w:val="26"/>
          <w:szCs w:val="26"/>
        </w:rPr>
        <w:t>Hvem mottar prosjektbegrunnelsen?</w:t>
      </w:r>
      <w:bookmarkEnd w:id="17"/>
    </w:p>
    <w:p w:rsidR="00622D38" w:rsidRDefault="0046042F" w:rsidP="00D32D89">
      <w:pPr>
        <w:pStyle w:val="Ekstrastil1"/>
        <w:ind w:right="223"/>
        <w:rPr>
          <w:sz w:val="24"/>
          <w:szCs w:val="24"/>
        </w:rPr>
      </w:pPr>
      <w:r>
        <w:rPr>
          <w:sz w:val="24"/>
          <w:szCs w:val="24"/>
        </w:rPr>
        <w:t xml:space="preserve">Prosjektbegrunnelsen mottas av </w:t>
      </w:r>
      <w:r w:rsidR="00C0522D">
        <w:rPr>
          <w:sz w:val="24"/>
          <w:szCs w:val="24"/>
        </w:rPr>
        <w:t>virksomhetsledelsen/</w:t>
      </w:r>
      <w:r>
        <w:rPr>
          <w:sz w:val="24"/>
          <w:szCs w:val="24"/>
        </w:rPr>
        <w:t>prosjektstyret som en del av styringsdokumentasjonen.</w:t>
      </w:r>
    </w:p>
    <w:p w:rsidR="00622D38" w:rsidRDefault="00622D38" w:rsidP="00D32D89">
      <w:pPr>
        <w:pStyle w:val="Ekstrastil1"/>
        <w:ind w:right="223"/>
        <w:rPr>
          <w:sz w:val="24"/>
          <w:szCs w:val="24"/>
        </w:rPr>
      </w:pPr>
    </w:p>
    <w:p w:rsidR="00622D38" w:rsidRDefault="0046042F" w:rsidP="00D32D89">
      <w:pPr>
        <w:pStyle w:val="Ekstrastil1"/>
        <w:ind w:right="223"/>
        <w:rPr>
          <w:sz w:val="26"/>
          <w:szCs w:val="26"/>
        </w:rPr>
      </w:pPr>
      <w:bookmarkStart w:id="18" w:name="_Toc309220425"/>
      <w:r>
        <w:rPr>
          <w:sz w:val="26"/>
          <w:szCs w:val="26"/>
        </w:rPr>
        <w:t>Når utarbeides prosjekt</w:t>
      </w:r>
      <w:bookmarkEnd w:id="18"/>
      <w:r>
        <w:rPr>
          <w:sz w:val="26"/>
          <w:szCs w:val="26"/>
        </w:rPr>
        <w:t>begrunnelsen?</w:t>
      </w:r>
    </w:p>
    <w:p w:rsidR="00622D38" w:rsidRDefault="0046042F" w:rsidP="00D32D89">
      <w:pPr>
        <w:pStyle w:val="Ekstrastil1"/>
        <w:ind w:right="223"/>
      </w:pPr>
      <w:r>
        <w:rPr>
          <w:sz w:val="24"/>
          <w:szCs w:val="24"/>
        </w:rPr>
        <w:t xml:space="preserve">Prosjektbegrunnelsen utarbeides i </w:t>
      </w:r>
      <w:r w:rsidR="00C0522D">
        <w:rPr>
          <w:sz w:val="24"/>
          <w:szCs w:val="24"/>
        </w:rPr>
        <w:t xml:space="preserve">konseptfasen som en første </w:t>
      </w:r>
      <w:r>
        <w:rPr>
          <w:sz w:val="24"/>
          <w:szCs w:val="24"/>
        </w:rPr>
        <w:t xml:space="preserve">versjon knyttet opp </w:t>
      </w:r>
      <w:r w:rsidR="003D1F70">
        <w:rPr>
          <w:sz w:val="24"/>
          <w:szCs w:val="24"/>
        </w:rPr>
        <w:t>mot prosjektforslaget. Dokumentet oppdateres</w:t>
      </w:r>
      <w:r>
        <w:rPr>
          <w:sz w:val="24"/>
          <w:szCs w:val="24"/>
        </w:rPr>
        <w:t xml:space="preserve"> </w:t>
      </w:r>
      <w:r w:rsidR="003D1F70">
        <w:rPr>
          <w:sz w:val="24"/>
          <w:szCs w:val="24"/>
        </w:rPr>
        <w:t xml:space="preserve">i planleggingsfasen i samsvar med </w:t>
      </w:r>
      <w:r w:rsidR="00740B66">
        <w:rPr>
          <w:sz w:val="24"/>
          <w:szCs w:val="24"/>
        </w:rPr>
        <w:t>styringsdokumentet og gevinstrealiseringsplanen</w:t>
      </w:r>
      <w:r>
        <w:rPr>
          <w:sz w:val="24"/>
          <w:szCs w:val="24"/>
        </w:rPr>
        <w:t xml:space="preserve">. Prosjektbegrunnelsen oppdateres </w:t>
      </w:r>
      <w:r w:rsidR="00740B66">
        <w:rPr>
          <w:sz w:val="24"/>
          <w:szCs w:val="24"/>
        </w:rPr>
        <w:t xml:space="preserve">videre </w:t>
      </w:r>
      <w:r>
        <w:rPr>
          <w:sz w:val="24"/>
          <w:szCs w:val="24"/>
        </w:rPr>
        <w:t>etter behov ved hver faseovergang.</w:t>
      </w:r>
      <w:r>
        <w:t xml:space="preserve"> </w:t>
      </w:r>
    </w:p>
    <w:p w:rsidR="00622D38" w:rsidRDefault="00622D38" w:rsidP="00D32D89">
      <w:pPr>
        <w:pStyle w:val="Ekstrastil1"/>
        <w:ind w:right="223"/>
      </w:pPr>
    </w:p>
    <w:p w:rsidR="00622D38" w:rsidRDefault="00622D38" w:rsidP="00D32D89">
      <w:pPr>
        <w:pStyle w:val="Ekstrastil1"/>
        <w:ind w:right="223"/>
        <w:rPr>
          <w:b/>
        </w:rPr>
      </w:pPr>
    </w:p>
    <w:p w:rsidR="00622D38" w:rsidRDefault="00622D38" w:rsidP="00D32D89">
      <w:pPr>
        <w:pStyle w:val="Ekstrastil1"/>
        <w:ind w:right="223"/>
        <w:rPr>
          <w:b/>
        </w:rPr>
      </w:pPr>
    </w:p>
    <w:p w:rsidR="00622D38" w:rsidRDefault="0046042F">
      <w:pPr>
        <w:pStyle w:val="MPBrdtekst"/>
      </w:pPr>
      <w:r>
        <w:rPr>
          <w:noProof/>
          <w:lang w:val="nb-NO" w:eastAsia="nb-NO"/>
        </w:rPr>
        <w:drawing>
          <wp:inline distT="0" distB="0" distL="0" distR="0">
            <wp:extent cx="5731514" cy="838294"/>
            <wp:effectExtent l="0" t="0" r="2536"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9767" t="38946" r="10746" b="42449"/>
                    <a:stretch>
                      <a:fillRect/>
                    </a:stretch>
                  </pic:blipFill>
                  <pic:spPr>
                    <a:xfrm>
                      <a:off x="0" y="0"/>
                      <a:ext cx="5731514" cy="838294"/>
                    </a:xfrm>
                    <a:prstGeom prst="rect">
                      <a:avLst/>
                    </a:prstGeom>
                    <a:noFill/>
                    <a:ln>
                      <a:noFill/>
                      <a:prstDash/>
                    </a:ln>
                  </pic:spPr>
                </pic:pic>
              </a:graphicData>
            </a:graphic>
          </wp:inline>
        </w:drawing>
      </w:r>
    </w:p>
    <w:p w:rsidR="00622D38" w:rsidRDefault="00622D38">
      <w:pPr>
        <w:pStyle w:val="MPBrdtekst"/>
        <w:rPr>
          <w:lang w:val="nb-NO"/>
        </w:rPr>
      </w:pPr>
    </w:p>
    <w:p w:rsidR="00622D38" w:rsidRDefault="00622D38">
      <w:pPr>
        <w:tabs>
          <w:tab w:val="left" w:pos="1440"/>
        </w:tabs>
        <w:ind w:left="708"/>
      </w:pPr>
    </w:p>
    <w:sectPr w:rsidR="00622D38" w:rsidSect="00E92502">
      <w:headerReference w:type="even" r:id="rId9"/>
      <w:headerReference w:type="default" r:id="rId10"/>
      <w:footerReference w:type="even" r:id="rId11"/>
      <w:footerReference w:type="default" r:id="rId12"/>
      <w:headerReference w:type="first" r:id="rId13"/>
      <w:footerReference w:type="first" r:id="rId14"/>
      <w:pgSz w:w="11907" w:h="16840"/>
      <w:pgMar w:top="567" w:right="1275"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CE" w:rsidRDefault="0046042F">
      <w:pPr>
        <w:spacing w:after="0"/>
      </w:pPr>
      <w:r>
        <w:separator/>
      </w:r>
    </w:p>
  </w:endnote>
  <w:endnote w:type="continuationSeparator" w:id="0">
    <w:p w:rsidR="004F36CE" w:rsidRDefault="0046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AC" w:rsidRDefault="0046042F">
    <w:pPr>
      <w:pStyle w:val="Bunntekst"/>
    </w:pPr>
    <w:r>
      <w:rPr>
        <w:rFonts w:ascii="Calibri" w:hAnsi="Calibri"/>
      </w:rPr>
      <w:tab/>
      <w:t xml:space="preserve">Difis mal for </w:t>
    </w:r>
    <w:r w:rsidR="00EF5C75">
      <w:rPr>
        <w:rFonts w:ascii="Calibri" w:hAnsi="Calibri"/>
      </w:rPr>
      <w:t>Prosjektbegrunnelse, versjon 2.6</w:t>
    </w:r>
    <w:r w:rsidR="00D4261F">
      <w:rPr>
        <w:rFonts w:ascii="Calibri" w:hAnsi="Calibri"/>
      </w:rPr>
      <w:t>.4</w:t>
    </w:r>
    <w:r>
      <w:rPr>
        <w:rFonts w:ascii="Calibri" w:hAnsi="Calibri"/>
      </w:rPr>
      <w:t xml:space="preserve"> – http://www. prosjektveiviseren.no</w:t>
    </w:r>
    <w:r>
      <w:rPr>
        <w:rFonts w:ascii="Calibri" w:hAnsi="Calibri"/>
      </w:rPr>
      <w:tab/>
    </w:r>
    <w:r>
      <w:rPr>
        <w:rFonts w:ascii="Calibri" w:hAnsi="Calibri"/>
      </w:rPr>
      <w:tab/>
    </w:r>
    <w:r>
      <w:rPr>
        <w:rFonts w:ascii="Calibri" w:hAnsi="Calibri"/>
      </w:rPr>
      <w:tab/>
    </w:r>
    <w:r>
      <w:rPr>
        <w:rFonts w:ascii="Calibri" w:hAnsi="Calibri"/>
      </w:rPr>
      <w:fldChar w:fldCharType="begin"/>
    </w:r>
    <w:r>
      <w:rPr>
        <w:rFonts w:ascii="Calibri" w:hAnsi="Calibri"/>
      </w:rPr>
      <w:instrText xml:space="preserve"> PAGE \* ARABIC </w:instrText>
    </w:r>
    <w:r>
      <w:rPr>
        <w:rFonts w:ascii="Calibri" w:hAnsi="Calibri"/>
      </w:rPr>
      <w:fldChar w:fldCharType="separate"/>
    </w:r>
    <w:r w:rsidR="000C1B9E">
      <w:rPr>
        <w:rFonts w:ascii="Calibri" w:hAnsi="Calibri"/>
        <w:noProof/>
      </w:rPr>
      <w:t>4</w:t>
    </w:r>
    <w:r>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CE" w:rsidRDefault="0046042F">
      <w:pPr>
        <w:spacing w:after="0"/>
      </w:pPr>
      <w:r>
        <w:separator/>
      </w:r>
    </w:p>
  </w:footnote>
  <w:footnote w:type="continuationSeparator" w:id="0">
    <w:p w:rsidR="004F36CE" w:rsidRDefault="004604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AC" w:rsidRDefault="000C1B9E">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75" w:rsidRDefault="00EF5C7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007BCC"/>
    <w:lvl w:ilvl="0">
      <w:start w:val="1"/>
      <w:numFmt w:val="decimal"/>
      <w:lvlText w:val="%1."/>
      <w:legacy w:legacy="1" w:legacySpace="0" w:legacyIndent="708"/>
      <w:lvlJc w:val="left"/>
      <w:pPr>
        <w:ind w:left="1134" w:hanging="708"/>
      </w:pPr>
      <w:rPr>
        <w:i w:val="0"/>
      </w:rPr>
    </w:lvl>
    <w:lvl w:ilvl="1">
      <w:start w:val="1"/>
      <w:numFmt w:val="decimal"/>
      <w:lvlText w:val="%1.%2."/>
      <w:legacy w:legacy="1" w:legacySpace="0" w:legacyIndent="708"/>
      <w:lvlJc w:val="left"/>
      <w:pPr>
        <w:ind w:left="708" w:hanging="708"/>
      </w:pPr>
    </w:lvl>
    <w:lvl w:ilvl="2">
      <w:start w:val="1"/>
      <w:numFmt w:val="decimal"/>
      <w:lvlText w:val="%1.%2.%3."/>
      <w:legacy w:legacy="1" w:legacySpace="0" w:legacyIndent="708"/>
      <w:lvlJc w:val="left"/>
      <w:pPr>
        <w:ind w:left="708" w:hanging="708"/>
      </w:pPr>
    </w:lvl>
    <w:lvl w:ilvl="3">
      <w:start w:val="1"/>
      <w:numFmt w:val="decimal"/>
      <w:lvlText w:val="%1.%2.%3.%4."/>
      <w:legacy w:legacy="1" w:legacySpace="0" w:legacyIndent="708"/>
      <w:lvlJc w:val="left"/>
      <w:pPr>
        <w:ind w:left="709"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 w15:restartNumberingAfterBreak="0">
    <w:nsid w:val="04404B83"/>
    <w:multiLevelType w:val="hybridMultilevel"/>
    <w:tmpl w:val="5CD830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372187"/>
    <w:multiLevelType w:val="multilevel"/>
    <w:tmpl w:val="CBE4A35E"/>
    <w:styleLink w:val="WWOutlineListStyle"/>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3" w15:restartNumberingAfterBreak="0">
    <w:nsid w:val="0F1427C8"/>
    <w:multiLevelType w:val="hybridMultilevel"/>
    <w:tmpl w:val="AF5CCB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5150DB4"/>
    <w:multiLevelType w:val="hybridMultilevel"/>
    <w:tmpl w:val="EEA826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E7B0CAE"/>
    <w:multiLevelType w:val="multilevel"/>
    <w:tmpl w:val="3B3CE168"/>
    <w:lvl w:ilvl="0">
      <w:start w:val="1"/>
      <w:numFmt w:val="decimal"/>
      <w:lvlText w:val="%1."/>
      <w:lvlJc w:val="left"/>
      <w:pPr>
        <w:ind w:left="708" w:hanging="708"/>
      </w:pPr>
    </w:lvl>
    <w:lvl w:ilvl="1">
      <w:start w:val="1"/>
      <w:numFmt w:val="decimal"/>
      <w:lvlText w:val="%1.%2."/>
      <w:lvlJc w:val="left"/>
      <w:pPr>
        <w:ind w:left="709" w:hanging="708"/>
      </w:pPr>
    </w:lvl>
    <w:lvl w:ilvl="2">
      <w:start w:val="1"/>
      <w:numFmt w:val="decimal"/>
      <w:lvlText w:val="%1.%2.%3."/>
      <w:lvlJc w:val="left"/>
      <w:pPr>
        <w:ind w:left="709" w:hanging="708"/>
      </w:pPr>
    </w:lvl>
    <w:lvl w:ilvl="3">
      <w:start w:val="1"/>
      <w:numFmt w:val="decimal"/>
      <w:lvlText w:val="%1.%2.%3.%4."/>
      <w:lvlJc w:val="left"/>
      <w:pPr>
        <w:ind w:left="709" w:hanging="708"/>
      </w:pPr>
    </w:lvl>
    <w:lvl w:ilvl="4">
      <w:start w:val="1"/>
      <w:numFmt w:val="decimal"/>
      <w:lvlText w:val="%1.%2.%3.%4.%5."/>
      <w:lvlJc w:val="left"/>
      <w:pPr>
        <w:ind w:left="3540" w:hanging="708"/>
      </w:pPr>
    </w:lvl>
    <w:lvl w:ilvl="5">
      <w:start w:val="1"/>
      <w:numFmt w:val="decimal"/>
      <w:lvlText w:val="%1.%2.%3.%4.%5.%6."/>
      <w:lvlJc w:val="left"/>
      <w:pPr>
        <w:ind w:left="4248" w:hanging="708"/>
      </w:pPr>
    </w:lvl>
    <w:lvl w:ilvl="6">
      <w:start w:val="1"/>
      <w:numFmt w:val="decimal"/>
      <w:lvlText w:val="%1.%2.%3.%4.%5.%6.%7."/>
      <w:lvlJc w:val="left"/>
      <w:pPr>
        <w:ind w:left="4956" w:hanging="708"/>
      </w:pPr>
    </w:lvl>
    <w:lvl w:ilvl="7">
      <w:start w:val="1"/>
      <w:numFmt w:val="decimal"/>
      <w:lvlText w:val="%1.%2.%3.%4.%5.%6.%7.%8."/>
      <w:lvlJc w:val="left"/>
      <w:pPr>
        <w:ind w:left="5664" w:hanging="708"/>
      </w:pPr>
    </w:lvl>
    <w:lvl w:ilvl="8">
      <w:start w:val="1"/>
      <w:numFmt w:val="decimal"/>
      <w:lvlText w:val="%1.%2.%3.%4.%5.%6.%7.%8.%9."/>
      <w:lvlJc w:val="left"/>
      <w:pPr>
        <w:ind w:left="6372" w:hanging="708"/>
      </w:pPr>
    </w:lvl>
  </w:abstractNum>
  <w:abstractNum w:abstractNumId="8" w15:restartNumberingAfterBreak="0">
    <w:nsid w:val="6CDF6692"/>
    <w:multiLevelType w:val="multilevel"/>
    <w:tmpl w:val="7590A33E"/>
    <w:styleLink w:val="WWOutlineListStyle1"/>
    <w:lvl w:ilvl="0">
      <w:start w:val="1"/>
      <w:numFmt w:val="decimal"/>
      <w:pStyle w:val="Overskrift1"/>
      <w:lvlText w:val="%1."/>
      <w:lvlJc w:val="left"/>
      <w:pPr>
        <w:ind w:left="708" w:hanging="708"/>
      </w:pPr>
    </w:lvl>
    <w:lvl w:ilvl="1">
      <w:start w:val="1"/>
      <w:numFmt w:val="decimal"/>
      <w:pStyle w:val="Overskrift2"/>
      <w:lvlText w:val="%1.%2."/>
      <w:lvlJc w:val="left"/>
      <w:pPr>
        <w:ind w:left="709" w:hanging="708"/>
      </w:pPr>
    </w:lvl>
    <w:lvl w:ilvl="2">
      <w:start w:val="1"/>
      <w:numFmt w:val="decimal"/>
      <w:pStyle w:val="Overskrift3"/>
      <w:lvlText w:val="%1.%2.%3."/>
      <w:lvlJc w:val="left"/>
      <w:pPr>
        <w:ind w:left="709" w:hanging="708"/>
      </w:pPr>
    </w:lvl>
    <w:lvl w:ilvl="3">
      <w:start w:val="1"/>
      <w:numFmt w:val="decimal"/>
      <w:pStyle w:val="Overskrift4"/>
      <w:lvlText w:val="%1.%2.%3.%4."/>
      <w:lvlJc w:val="left"/>
      <w:pPr>
        <w:ind w:left="709" w:hanging="708"/>
      </w:pPr>
    </w:lvl>
    <w:lvl w:ilvl="4">
      <w:start w:val="1"/>
      <w:numFmt w:val="decimal"/>
      <w:pStyle w:val="Overskrift5"/>
      <w:lvlText w:val="%1.%2.%3.%4.%5."/>
      <w:lvlJc w:val="left"/>
      <w:pPr>
        <w:ind w:left="3540" w:hanging="708"/>
      </w:pPr>
    </w:lvl>
    <w:lvl w:ilvl="5">
      <w:start w:val="1"/>
      <w:numFmt w:val="decimal"/>
      <w:pStyle w:val="Overskrift6"/>
      <w:lvlText w:val="%1.%2.%3.%4.%5.%6."/>
      <w:lvlJc w:val="left"/>
      <w:pPr>
        <w:ind w:left="4248" w:hanging="708"/>
      </w:pPr>
    </w:lvl>
    <w:lvl w:ilvl="6">
      <w:start w:val="1"/>
      <w:numFmt w:val="decimal"/>
      <w:pStyle w:val="Overskrift7"/>
      <w:lvlText w:val="%1.%2.%3.%4.%5.%6.%7."/>
      <w:lvlJc w:val="left"/>
      <w:pPr>
        <w:ind w:left="4956" w:hanging="708"/>
      </w:pPr>
    </w:lvl>
    <w:lvl w:ilvl="7">
      <w:start w:val="1"/>
      <w:numFmt w:val="decimal"/>
      <w:pStyle w:val="Overskrift8"/>
      <w:lvlText w:val="%1.%2.%3.%4.%5.%6.%7.%8."/>
      <w:lvlJc w:val="left"/>
      <w:pPr>
        <w:ind w:left="5664" w:hanging="708"/>
      </w:pPr>
    </w:lvl>
    <w:lvl w:ilvl="8">
      <w:start w:val="1"/>
      <w:numFmt w:val="decimal"/>
      <w:pStyle w:val="Overskrift9"/>
      <w:lvlText w:val="%1.%2.%3.%4.%5.%6.%7.%8.%9."/>
      <w:lvlJc w:val="left"/>
      <w:pPr>
        <w:ind w:left="6372" w:hanging="708"/>
      </w:pPr>
    </w:lvl>
  </w:abstractNum>
  <w:abstractNum w:abstractNumId="9" w15:restartNumberingAfterBreak="0">
    <w:nsid w:val="72BD0A75"/>
    <w:multiLevelType w:val="hybridMultilevel"/>
    <w:tmpl w:val="3A74F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3"/>
  </w:num>
  <w:num w:numId="6">
    <w:abstractNumId w:val="6"/>
  </w:num>
  <w:num w:numId="7">
    <w:abstractNumId w:val="0"/>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38"/>
    <w:rsid w:val="00035DDB"/>
    <w:rsid w:val="000545F9"/>
    <w:rsid w:val="00063DF4"/>
    <w:rsid w:val="000C1B9E"/>
    <w:rsid w:val="000C7D70"/>
    <w:rsid w:val="001166DC"/>
    <w:rsid w:val="00122020"/>
    <w:rsid w:val="00133787"/>
    <w:rsid w:val="00147650"/>
    <w:rsid w:val="001555D7"/>
    <w:rsid w:val="00166A9D"/>
    <w:rsid w:val="00182848"/>
    <w:rsid w:val="00190F5B"/>
    <w:rsid w:val="001D0A7D"/>
    <w:rsid w:val="001F59F4"/>
    <w:rsid w:val="002154CE"/>
    <w:rsid w:val="00217EF1"/>
    <w:rsid w:val="00295A59"/>
    <w:rsid w:val="002B7A5E"/>
    <w:rsid w:val="00333284"/>
    <w:rsid w:val="00343943"/>
    <w:rsid w:val="00351775"/>
    <w:rsid w:val="003D1F70"/>
    <w:rsid w:val="003F6AA3"/>
    <w:rsid w:val="00402B27"/>
    <w:rsid w:val="004306AB"/>
    <w:rsid w:val="0046042F"/>
    <w:rsid w:val="00466A51"/>
    <w:rsid w:val="00466C97"/>
    <w:rsid w:val="004B04A1"/>
    <w:rsid w:val="004F36CE"/>
    <w:rsid w:val="00557ABE"/>
    <w:rsid w:val="00577BC9"/>
    <w:rsid w:val="005B1CC6"/>
    <w:rsid w:val="005F22FD"/>
    <w:rsid w:val="00622D38"/>
    <w:rsid w:val="00635385"/>
    <w:rsid w:val="00682ED7"/>
    <w:rsid w:val="00726EC0"/>
    <w:rsid w:val="007307ED"/>
    <w:rsid w:val="00740B66"/>
    <w:rsid w:val="00757E5F"/>
    <w:rsid w:val="00780D73"/>
    <w:rsid w:val="00794CEA"/>
    <w:rsid w:val="007C1EBD"/>
    <w:rsid w:val="007C486F"/>
    <w:rsid w:val="007F28EB"/>
    <w:rsid w:val="008572D9"/>
    <w:rsid w:val="008F0B0D"/>
    <w:rsid w:val="00935916"/>
    <w:rsid w:val="009360D7"/>
    <w:rsid w:val="00947794"/>
    <w:rsid w:val="009909F7"/>
    <w:rsid w:val="009C2A64"/>
    <w:rsid w:val="009D58CA"/>
    <w:rsid w:val="00A546D1"/>
    <w:rsid w:val="00A75CDE"/>
    <w:rsid w:val="00AC6009"/>
    <w:rsid w:val="00B2175C"/>
    <w:rsid w:val="00B4204B"/>
    <w:rsid w:val="00B46052"/>
    <w:rsid w:val="00BA5B7F"/>
    <w:rsid w:val="00BB76CE"/>
    <w:rsid w:val="00C0522D"/>
    <w:rsid w:val="00C60EEE"/>
    <w:rsid w:val="00CD03B7"/>
    <w:rsid w:val="00D32D89"/>
    <w:rsid w:val="00D4261F"/>
    <w:rsid w:val="00D5175A"/>
    <w:rsid w:val="00D64C20"/>
    <w:rsid w:val="00D80A4E"/>
    <w:rsid w:val="00DA0E82"/>
    <w:rsid w:val="00DA7E73"/>
    <w:rsid w:val="00DE45BC"/>
    <w:rsid w:val="00E01185"/>
    <w:rsid w:val="00E125C7"/>
    <w:rsid w:val="00E8323A"/>
    <w:rsid w:val="00E92502"/>
    <w:rsid w:val="00E97F64"/>
    <w:rsid w:val="00EA611E"/>
    <w:rsid w:val="00EA75E1"/>
    <w:rsid w:val="00EB4832"/>
    <w:rsid w:val="00EC5583"/>
    <w:rsid w:val="00EF5C75"/>
    <w:rsid w:val="00F04C98"/>
    <w:rsid w:val="00F14CF1"/>
    <w:rsid w:val="00F51237"/>
    <w:rsid w:val="00F65E64"/>
    <w:rsid w:val="00F722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C9DB"/>
  <w15:docId w15:val="{8EECDE3A-19F2-4A1F-BD0C-7004BEBB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pPr>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after="240"/>
    </w:pPr>
    <w:rPr>
      <w:color w:val="595959"/>
      <w:sz w:val="24"/>
    </w:rPr>
  </w:style>
  <w:style w:type="paragraph" w:styleId="Overskrift1">
    <w:name w:val="heading 1"/>
    <w:basedOn w:val="Normal"/>
    <w:next w:val="Normal"/>
    <w:qFormat/>
    <w:pPr>
      <w:keepNext/>
      <w:numPr>
        <w:numId w:val="1"/>
      </w:numPr>
      <w:spacing w:before="240" w:after="60"/>
      <w:outlineLvl w:val="0"/>
    </w:pPr>
    <w:rPr>
      <w:rFonts w:ascii="Arial" w:hAnsi="Arial"/>
      <w:b/>
      <w:caps/>
      <w:color w:val="auto"/>
      <w:kern w:val="3"/>
      <w:sz w:val="32"/>
    </w:rPr>
  </w:style>
  <w:style w:type="paragraph" w:styleId="Overskrift2">
    <w:name w:val="heading 2"/>
    <w:basedOn w:val="Overskrift1"/>
    <w:next w:val="Normal"/>
    <w:qFormat/>
    <w:pPr>
      <w:numPr>
        <w:ilvl w:val="1"/>
      </w:numPr>
      <w:spacing w:before="0"/>
      <w:outlineLvl w:val="1"/>
    </w:pPr>
    <w:rPr>
      <w:sz w:val="28"/>
    </w:rPr>
  </w:style>
  <w:style w:type="paragraph" w:styleId="Overskrift3">
    <w:name w:val="heading 3"/>
    <w:basedOn w:val="Overskrift2"/>
    <w:next w:val="Normal"/>
    <w:qFormat/>
    <w:pPr>
      <w:numPr>
        <w:ilvl w:val="2"/>
      </w:numPr>
      <w:outlineLvl w:val="2"/>
    </w:pPr>
    <w:rPr>
      <w:sz w:val="24"/>
    </w:rPr>
  </w:style>
  <w:style w:type="paragraph" w:styleId="Overskrift4">
    <w:name w:val="heading 4"/>
    <w:basedOn w:val="Overskrift3"/>
    <w:next w:val="Normal"/>
    <w:qFormat/>
    <w:pPr>
      <w:numPr>
        <w:ilvl w:val="3"/>
      </w:numPr>
      <w:outlineLvl w:val="3"/>
    </w:pPr>
    <w:rPr>
      <w:rFonts w:ascii="Times New Roman" w:hAnsi="Times New Roman"/>
      <w:b w:val="0"/>
    </w:rPr>
  </w:style>
  <w:style w:type="paragraph" w:styleId="Overskrift5">
    <w:name w:val="heading 5"/>
    <w:basedOn w:val="Normal"/>
    <w:next w:val="Normal"/>
    <w:qFormat/>
    <w:pPr>
      <w:numPr>
        <w:ilvl w:val="4"/>
        <w:numId w:val="1"/>
      </w:numPr>
      <w:spacing w:before="240" w:after="60"/>
      <w:outlineLvl w:val="4"/>
    </w:pPr>
    <w:rPr>
      <w:rFonts w:ascii="Arial" w:hAnsi="Arial"/>
      <w:sz w:val="22"/>
    </w:rPr>
  </w:style>
  <w:style w:type="paragraph" w:styleId="Overskrift6">
    <w:name w:val="heading 6"/>
    <w:basedOn w:val="Normal"/>
    <w:next w:val="Normal"/>
    <w:qFormat/>
    <w:pPr>
      <w:numPr>
        <w:ilvl w:val="5"/>
        <w:numId w:val="1"/>
      </w:numPr>
      <w:spacing w:before="240" w:after="60"/>
      <w:outlineLvl w:val="5"/>
    </w:pPr>
    <w:rPr>
      <w:i/>
      <w:sz w:val="22"/>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1">
    <w:name w:val="WW_OutlineListStyle_1"/>
    <w:basedOn w:val="Ingenliste"/>
    <w:pPr>
      <w:numPr>
        <w:numId w:val="1"/>
      </w:numPr>
    </w:pPr>
  </w:style>
  <w:style w:type="paragraph" w:styleId="Bunntekst">
    <w:name w:val="footer"/>
    <w:basedOn w:val="Normal"/>
    <w:pPr>
      <w:tabs>
        <w:tab w:val="center" w:pos="4536"/>
        <w:tab w:val="right" w:pos="9072"/>
      </w:tabs>
    </w:pPr>
  </w:style>
  <w:style w:type="paragraph" w:customStyle="1" w:styleId="Innrykk1">
    <w:name w:val="Innrykk 1"/>
    <w:basedOn w:val="Normal"/>
    <w:pPr>
      <w:ind w:left="142"/>
    </w:pPr>
    <w:rPr>
      <w:color w:val="000000"/>
    </w:rPr>
  </w:style>
  <w:style w:type="paragraph" w:customStyle="1" w:styleId="Innrykk2">
    <w:name w:val="Innrykk 2"/>
    <w:basedOn w:val="Innrykk1"/>
    <w:pPr>
      <w:ind w:left="284"/>
    </w:pPr>
  </w:style>
  <w:style w:type="paragraph" w:customStyle="1" w:styleId="Kule1">
    <w:name w:val="Kule 1"/>
    <w:basedOn w:val="Normal"/>
    <w:pPr>
      <w:ind w:left="284" w:hanging="284"/>
    </w:pPr>
    <w:rPr>
      <w:color w:val="000000"/>
    </w:rPr>
  </w:style>
  <w:style w:type="paragraph" w:customStyle="1" w:styleId="Kule2">
    <w:name w:val="Kule 2"/>
    <w:basedOn w:val="Normal"/>
    <w:pPr>
      <w:ind w:left="567" w:hanging="283"/>
    </w:pPr>
    <w:rPr>
      <w:color w:val="000000"/>
    </w:rPr>
  </w:style>
  <w:style w:type="paragraph" w:customStyle="1" w:styleId="Overskrift">
    <w:name w:val="Overskrift"/>
    <w:basedOn w:val="Normal"/>
    <w:rPr>
      <w:rFonts w:ascii="Arial" w:hAnsi="Arial"/>
      <w:b/>
      <w:caps/>
      <w:color w:val="000000"/>
      <w:sz w:val="32"/>
    </w:rPr>
  </w:style>
  <w:style w:type="paragraph" w:styleId="Topptekst">
    <w:name w:val="header"/>
    <w:basedOn w:val="Normal"/>
    <w:pPr>
      <w:tabs>
        <w:tab w:val="center" w:pos="4536"/>
        <w:tab w:val="right" w:pos="9072"/>
      </w:tabs>
    </w:pPr>
  </w:style>
  <w:style w:type="paragraph" w:customStyle="1" w:styleId="Ledetekst">
    <w:name w:val="Ledetekst"/>
    <w:basedOn w:val="Normal"/>
    <w:pPr>
      <w:overflowPunct w:val="0"/>
      <w:autoSpaceDE w:val="0"/>
    </w:pPr>
    <w:rPr>
      <w:rFonts w:ascii="Arial" w:hAnsi="Arial"/>
      <w:sz w:val="16"/>
    </w:rPr>
  </w:style>
  <w:style w:type="paragraph" w:styleId="Bobletekst">
    <w:name w:val="Balloon Text"/>
    <w:basedOn w:val="Normal"/>
    <w:rPr>
      <w:rFonts w:ascii="Tahoma" w:hAnsi="Tahoma" w:cs="Tahoma"/>
      <w:sz w:val="16"/>
      <w:szCs w:val="16"/>
    </w:rPr>
  </w:style>
  <w:style w:type="character" w:customStyle="1" w:styleId="BobletekstTegn">
    <w:name w:val="Bobletekst Tegn"/>
    <w:basedOn w:val="Standardskriftforavsnitt"/>
    <w:rPr>
      <w:rFonts w:ascii="Tahoma" w:hAnsi="Tahoma" w:cs="Tahoma"/>
      <w:sz w:val="16"/>
      <w:szCs w:val="16"/>
    </w:rPr>
  </w:style>
  <w:style w:type="paragraph" w:styleId="Listeavsnitt">
    <w:name w:val="List Paragraph"/>
    <w:basedOn w:val="Normal"/>
    <w:link w:val="ListeavsnittTegn"/>
    <w:uiPriority w:val="34"/>
    <w:qFormat/>
    <w:pPr>
      <w:ind w:left="720"/>
    </w:pPr>
  </w:style>
  <w:style w:type="character" w:customStyle="1" w:styleId="MPBrdtekstTegn">
    <w:name w:val="MP Brødtekst Tegn"/>
    <w:basedOn w:val="Standardskriftforavsnitt"/>
    <w:rPr>
      <w:rFonts w:ascii="Garamond" w:hAnsi="Garamond"/>
      <w:sz w:val="22"/>
      <w:szCs w:val="22"/>
      <w:lang w:val="da-DK" w:eastAsia="en-US"/>
    </w:rPr>
  </w:style>
  <w:style w:type="paragraph" w:customStyle="1" w:styleId="MPBrdtekst">
    <w:name w:val="MP Brødtekst"/>
    <w:basedOn w:val="Normal"/>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rPr>
      <w:rFonts w:ascii="Arial" w:hAnsi="Arial" w:cs="Arial"/>
      <w:sz w:val="28"/>
      <w:szCs w:val="28"/>
      <w:lang w:val="da-DK" w:eastAsia="en-US"/>
    </w:rPr>
  </w:style>
  <w:style w:type="paragraph" w:customStyle="1" w:styleId="MP1Overskriftsniveau">
    <w:name w:val="MP 1 Overskriftsniveau"/>
    <w:basedOn w:val="Normal"/>
    <w:pPr>
      <w:spacing w:line="280" w:lineRule="atLeast"/>
      <w:jc w:val="both"/>
    </w:pPr>
    <w:rPr>
      <w:rFonts w:ascii="Arial" w:hAnsi="Arial" w:cs="Arial"/>
      <w:sz w:val="28"/>
      <w:szCs w:val="28"/>
      <w:lang w:val="da-DK" w:eastAsia="en-US"/>
    </w:rPr>
  </w:style>
  <w:style w:type="paragraph" w:styleId="NormalWeb">
    <w:name w:val="Normal (Web)"/>
    <w:basedOn w:val="Normal"/>
    <w:pPr>
      <w:spacing w:before="100" w:after="100"/>
    </w:pPr>
    <w:rPr>
      <w:szCs w:val="24"/>
    </w:rPr>
  </w:style>
  <w:style w:type="paragraph" w:styleId="Undertittel">
    <w:name w:val="Subtitle"/>
    <w:basedOn w:val="Normal"/>
    <w:next w:val="Normal"/>
    <w:qFormat/>
    <w:pPr>
      <w:keepNext/>
      <w:keepLines/>
      <w:spacing w:before="60" w:after="120" w:line="340" w:lineRule="atLeast"/>
    </w:pPr>
    <w:rPr>
      <w:rFonts w:ascii="Arial" w:hAnsi="Arial"/>
      <w:spacing w:val="-16"/>
      <w:kern w:val="3"/>
      <w:sz w:val="32"/>
    </w:rPr>
  </w:style>
  <w:style w:type="character" w:customStyle="1" w:styleId="UndertittelTegn">
    <w:name w:val="Undertittel Tegn"/>
    <w:basedOn w:val="Standardskriftforavsnitt"/>
    <w:rPr>
      <w:rFonts w:ascii="Arial" w:hAnsi="Arial"/>
      <w:spacing w:val="-16"/>
      <w:kern w:val="3"/>
      <w:sz w:val="32"/>
    </w:rPr>
  </w:style>
  <w:style w:type="character" w:customStyle="1" w:styleId="Overskrift2Tegn">
    <w:name w:val="Overskrift 2 Tegn"/>
    <w:basedOn w:val="Standardskriftforavsnitt"/>
    <w:rPr>
      <w:rFonts w:ascii="Arial" w:hAnsi="Arial"/>
      <w:b/>
      <w:kern w:val="3"/>
      <w:sz w:val="28"/>
    </w:rPr>
  </w:style>
  <w:style w:type="paragraph" w:customStyle="1" w:styleId="MP2Overskriftsniveau">
    <w:name w:val="MP 2 Overskriftsniveau"/>
    <w:basedOn w:val="Normal"/>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rPr>
      <w:rFonts w:ascii="Arial" w:hAnsi="Arial" w:cs="Arial"/>
      <w:sz w:val="24"/>
      <w:szCs w:val="24"/>
      <w:lang w:val="da-DK" w:eastAsia="en-US"/>
    </w:rPr>
  </w:style>
  <w:style w:type="character" w:customStyle="1" w:styleId="BunntekstTegn">
    <w:name w:val="Bunntekst Tegn"/>
    <w:basedOn w:val="Standardskriftforavsnitt"/>
    <w:rPr>
      <w:sz w:val="24"/>
    </w:rPr>
  </w:style>
  <w:style w:type="character" w:styleId="Hyperkobling">
    <w:name w:val="Hyperlink"/>
    <w:basedOn w:val="Standardskriftforavsnitt"/>
    <w:uiPriority w:val="99"/>
    <w:rPr>
      <w:color w:val="0000FF"/>
      <w:u w:val="single"/>
    </w:rPr>
  </w:style>
  <w:style w:type="paragraph" w:customStyle="1" w:styleId="Ekstrastil1">
    <w:name w:val="Ekstra stil1"/>
    <w:basedOn w:val="Normal"/>
    <w:pPr>
      <w:spacing w:before="60" w:after="0"/>
    </w:pPr>
    <w:rPr>
      <w:color w:val="000000"/>
      <w:sz w:val="20"/>
    </w:rPr>
  </w:style>
  <w:style w:type="character" w:customStyle="1" w:styleId="Ekstrastil1Tegn">
    <w:name w:val="Ekstra stil1 Tegn"/>
    <w:basedOn w:val="Standardskriftforavsnitt"/>
    <w:rPr>
      <w:color w:val="000000"/>
    </w:rPr>
  </w:style>
  <w:style w:type="paragraph" w:customStyle="1" w:styleId="Ekstrastil4">
    <w:name w:val="Ekstra stil 4"/>
    <w:basedOn w:val="Overskrift1"/>
    <w:pPr>
      <w:pageBreakBefore/>
      <w:numPr>
        <w:numId w:val="0"/>
      </w:numPr>
      <w:ind w:left="709" w:hanging="709"/>
    </w:pPr>
  </w:style>
  <w:style w:type="character" w:customStyle="1" w:styleId="Overskrift1Tegn">
    <w:name w:val="Overskrift 1 Tegn"/>
    <w:basedOn w:val="Standardskriftforavsnitt"/>
    <w:rPr>
      <w:rFonts w:ascii="Arial" w:hAnsi="Arial"/>
      <w:b/>
      <w:caps/>
      <w:kern w:val="3"/>
      <w:sz w:val="32"/>
    </w:rPr>
  </w:style>
  <w:style w:type="character" w:customStyle="1" w:styleId="Ekstrastil4Tegn">
    <w:name w:val="Ekstra stil 4 Tegn"/>
    <w:basedOn w:val="Overskrift1Tegn"/>
    <w:rPr>
      <w:rFonts w:ascii="Arial" w:hAnsi="Arial"/>
      <w:b/>
      <w:caps/>
      <w:kern w:val="3"/>
      <w:sz w:val="32"/>
    </w:rPr>
  </w:style>
  <w:style w:type="character" w:styleId="Merknadsreferanse">
    <w:name w:val="annotation reference"/>
    <w:basedOn w:val="Standardskriftforavsnitt"/>
    <w:rPr>
      <w:sz w:val="16"/>
      <w:szCs w:val="16"/>
    </w:rPr>
  </w:style>
  <w:style w:type="paragraph" w:styleId="Merknadstekst">
    <w:name w:val="annotation text"/>
    <w:basedOn w:val="Normal"/>
    <w:rPr>
      <w:sz w:val="20"/>
    </w:rPr>
  </w:style>
  <w:style w:type="character" w:customStyle="1" w:styleId="MerknadstekstTegn">
    <w:name w:val="Merknadstekst Tegn"/>
    <w:basedOn w:val="Standardskriftforavsnitt"/>
    <w:rPr>
      <w:color w:val="595959"/>
    </w:rPr>
  </w:style>
  <w:style w:type="paragraph" w:styleId="Kommentaremne">
    <w:name w:val="annotation subject"/>
    <w:basedOn w:val="Merknadstekst"/>
    <w:next w:val="Merknadstekst"/>
    <w:rPr>
      <w:b/>
      <w:bCs/>
    </w:rPr>
  </w:style>
  <w:style w:type="character" w:customStyle="1" w:styleId="KommentaremneTegn">
    <w:name w:val="Kommentaremne Tegn"/>
    <w:basedOn w:val="MerknadstekstTegn"/>
    <w:rPr>
      <w:b/>
      <w:bCs/>
      <w:color w:val="595959"/>
    </w:rPr>
  </w:style>
  <w:style w:type="paragraph" w:styleId="Revisjon">
    <w:name w:val="Revision"/>
    <w:pPr>
      <w:suppressAutoHyphens/>
    </w:pPr>
    <w:rPr>
      <w:color w:val="595959"/>
      <w:sz w:val="24"/>
    </w:rPr>
  </w:style>
  <w:style w:type="numbering" w:customStyle="1" w:styleId="WWOutlineListStyle">
    <w:name w:val="WW_OutlineListStyle"/>
    <w:basedOn w:val="Ingenliste"/>
    <w:pPr>
      <w:numPr>
        <w:numId w:val="2"/>
      </w:numPr>
    </w:pPr>
  </w:style>
  <w:style w:type="character" w:customStyle="1" w:styleId="ListeavsnittTegn">
    <w:name w:val="Listeavsnitt Tegn"/>
    <w:basedOn w:val="Standardskriftforavsnitt"/>
    <w:link w:val="Listeavsnitt"/>
    <w:uiPriority w:val="34"/>
    <w:locked/>
    <w:rsid w:val="00190F5B"/>
    <w:rPr>
      <w:color w:val="595959"/>
      <w:sz w:val="24"/>
    </w:rPr>
  </w:style>
  <w:style w:type="paragraph" w:customStyle="1" w:styleId="Ekstrastil2">
    <w:name w:val="Ekstra stil 2"/>
    <w:basedOn w:val="Normal"/>
    <w:link w:val="Ekstrastil2Tegn"/>
    <w:qFormat/>
    <w:rsid w:val="00E8323A"/>
    <w:pPr>
      <w:tabs>
        <w:tab w:val="center" w:pos="5542"/>
      </w:tabs>
      <w:suppressAutoHyphens w:val="0"/>
      <w:autoSpaceDN/>
      <w:textAlignment w:val="auto"/>
    </w:pPr>
    <w:rPr>
      <w:color w:val="595959" w:themeColor="text1" w:themeTint="A6"/>
    </w:rPr>
  </w:style>
  <w:style w:type="character" w:customStyle="1" w:styleId="Ekstrastil2Tegn">
    <w:name w:val="Ekstra stil 2 Tegn"/>
    <w:basedOn w:val="Standardskriftforavsnitt"/>
    <w:link w:val="Ekstrastil2"/>
    <w:rsid w:val="00E8323A"/>
    <w:rPr>
      <w:color w:val="595959" w:themeColor="text1" w:themeTint="A6"/>
      <w:sz w:val="24"/>
    </w:rPr>
  </w:style>
  <w:style w:type="paragraph" w:styleId="Overskriftforinnholdsfortegnelse">
    <w:name w:val="TOC Heading"/>
    <w:basedOn w:val="Overskrift1"/>
    <w:next w:val="Normal"/>
    <w:uiPriority w:val="39"/>
    <w:unhideWhenUsed/>
    <w:qFormat/>
    <w:rsid w:val="00295A59"/>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caps w:val="0"/>
      <w:color w:val="2E74B5" w:themeColor="accent1" w:themeShade="BF"/>
      <w:kern w:val="0"/>
      <w:szCs w:val="32"/>
    </w:rPr>
  </w:style>
  <w:style w:type="paragraph" w:styleId="INNH1">
    <w:name w:val="toc 1"/>
    <w:basedOn w:val="Normal"/>
    <w:next w:val="Normal"/>
    <w:autoRedefine/>
    <w:uiPriority w:val="39"/>
    <w:unhideWhenUsed/>
    <w:rsid w:val="00295A59"/>
    <w:pPr>
      <w:spacing w:after="100"/>
    </w:pPr>
  </w:style>
  <w:style w:type="paragraph" w:styleId="INNH2">
    <w:name w:val="toc 2"/>
    <w:basedOn w:val="Normal"/>
    <w:next w:val="Normal"/>
    <w:autoRedefine/>
    <w:uiPriority w:val="39"/>
    <w:unhideWhenUsed/>
    <w:rsid w:val="00295A59"/>
    <w:pPr>
      <w:spacing w:after="100"/>
      <w:ind w:left="240"/>
    </w:pPr>
  </w:style>
  <w:style w:type="paragraph" w:styleId="Ingenmellomrom">
    <w:name w:val="No Spacing"/>
    <w:uiPriority w:val="1"/>
    <w:qFormat/>
    <w:rsid w:val="00947794"/>
    <w:pPr>
      <w:suppressAutoHyphens/>
    </w:pPr>
    <w:rPr>
      <w:color w:val="59595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e8cce5c97d0f6d1d73b99cec536b5027">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bb6ba19d300d22229c9e3f2e03597c49"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Flere faser</TermName>
          <TermId xmlns="http://schemas.microsoft.com/office/infopath/2007/PartnerControls">777cc6ac-4639-4633-85b9-f1ef61197c4d</TermId>
        </TermInfo>
      </Terms>
    </j25543a5815d485da9a5e0773ad762e9>
    <TaxCatchAll xmlns="6242508b-47dd-4228-87f2-8f4c54fa3af7">
      <Value>13</Value>
    </TaxCatchAll>
  </documentManagement>
</p:properties>
</file>

<file path=customXml/itemProps1.xml><?xml version="1.0" encoding="utf-8"?>
<ds:datastoreItem xmlns:ds="http://schemas.openxmlformats.org/officeDocument/2006/customXml" ds:itemID="{2954FE2D-D5E2-48BD-BD21-35AA6AADD7E7}">
  <ds:schemaRefs>
    <ds:schemaRef ds:uri="http://schemas.openxmlformats.org/officeDocument/2006/bibliography"/>
  </ds:schemaRefs>
</ds:datastoreItem>
</file>

<file path=customXml/itemProps2.xml><?xml version="1.0" encoding="utf-8"?>
<ds:datastoreItem xmlns:ds="http://schemas.openxmlformats.org/officeDocument/2006/customXml" ds:itemID="{B16EE18E-B619-41A0-90B5-643D4C8B8606}"/>
</file>

<file path=customXml/itemProps3.xml><?xml version="1.0" encoding="utf-8"?>
<ds:datastoreItem xmlns:ds="http://schemas.openxmlformats.org/officeDocument/2006/customXml" ds:itemID="{46F7FD05-800A-468C-B614-D8071A24DC32}"/>
</file>

<file path=customXml/itemProps4.xml><?xml version="1.0" encoding="utf-8"?>
<ds:datastoreItem xmlns:ds="http://schemas.openxmlformats.org/officeDocument/2006/customXml" ds:itemID="{554BD92C-8C7B-4F0A-88F8-65E4CC7336F0}"/>
</file>

<file path=docProps/app.xml><?xml version="1.0" encoding="utf-8"?>
<Properties xmlns="http://schemas.openxmlformats.org/officeDocument/2006/extended-properties" xmlns:vt="http://schemas.openxmlformats.org/officeDocument/2006/docPropsVTypes">
  <Template>435FBFBA</Template>
  <TotalTime>19</TotalTime>
  <Pages>7</Pages>
  <Words>1221</Words>
  <Characters>6475</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DIFI</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Nokken, Lars</dc:creator>
  <cp:lastModifiedBy>Nokken, Lars</cp:lastModifiedBy>
  <cp:revision>11</cp:revision>
  <cp:lastPrinted>2017-01-23T13:01:00Z</cp:lastPrinted>
  <dcterms:created xsi:type="dcterms:W3CDTF">2017-03-15T07:12:00Z</dcterms:created>
  <dcterms:modified xsi:type="dcterms:W3CDTF">2017-03-29T13:32:00Z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13;#Flere faser|777cc6ac-4639-4633-85b9-f1ef61197c4d</vt:lpwstr>
  </property>
</Properties>
</file>