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20457" w:rsidTr="002C7EED">
        <w:trPr>
          <w:trHeight w:val="34"/>
        </w:trPr>
        <w:tc>
          <w:tcPr>
            <w:tcW w:w="10180" w:type="dxa"/>
          </w:tcPr>
          <w:p w:rsidR="00420457" w:rsidRPr="003F458A" w:rsidRDefault="00C67F17" w:rsidP="00076799">
            <w:pPr>
              <w:spacing w:before="2040"/>
              <w:jc w:val="center"/>
              <w:rPr>
                <w:rFonts w:ascii="Arial" w:hAnsi="Arial"/>
                <w:b/>
                <w:sz w:val="40"/>
                <w:szCs w:val="40"/>
              </w:rPr>
            </w:pPr>
            <w:r w:rsidRPr="003159CF">
              <w:rPr>
                <w:rFonts w:ascii="Arial" w:hAnsi="Arial"/>
                <w:b/>
                <w:sz w:val="40"/>
                <w:szCs w:val="40"/>
              </w:rPr>
              <w:t>M</w:t>
            </w:r>
            <w:r w:rsidR="00420457" w:rsidRPr="003159CF">
              <w:rPr>
                <w:rFonts w:ascii="Arial" w:hAnsi="Arial"/>
                <w:b/>
                <w:sz w:val="40"/>
                <w:szCs w:val="40"/>
              </w:rPr>
              <w:t>andat</w:t>
            </w:r>
            <w:r w:rsidRPr="003159CF">
              <w:rPr>
                <w:rFonts w:ascii="Arial" w:hAnsi="Arial"/>
                <w:b/>
                <w:sz w:val="40"/>
                <w:szCs w:val="40"/>
              </w:rPr>
              <w:t xml:space="preserve"> for konseptfasen</w:t>
            </w:r>
          </w:p>
        </w:tc>
      </w:tr>
    </w:tbl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3F458A" w:rsidRDefault="003F458A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420457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  <w:r w:rsidRPr="003159CF">
        <w:rPr>
          <w:rFonts w:ascii="Arial" w:hAnsi="Arial"/>
          <w:b/>
          <w:caps/>
          <w:kern w:val="28"/>
          <w:sz w:val="32"/>
        </w:rPr>
        <w:t>&lt;</w:t>
      </w:r>
      <w:r w:rsidR="00C67F17" w:rsidRPr="003159CF">
        <w:rPr>
          <w:rFonts w:ascii="Arial" w:hAnsi="Arial"/>
          <w:b/>
          <w:caps/>
          <w:kern w:val="28"/>
          <w:sz w:val="32"/>
        </w:rPr>
        <w:t>Navn på konseptfasen</w:t>
      </w:r>
      <w:r w:rsidRPr="003159CF">
        <w:rPr>
          <w:rFonts w:ascii="Arial" w:hAnsi="Arial"/>
          <w:b/>
          <w:caps/>
          <w:kern w:val="28"/>
          <w:sz w:val="32"/>
        </w:rPr>
        <w:t>&gt;</w:t>
      </w:r>
    </w:p>
    <w:p w:rsidR="00475105" w:rsidRPr="00933315" w:rsidRDefault="0011012D" w:rsidP="00076799">
      <w:pPr>
        <w:spacing w:before="2640"/>
        <w:rPr>
          <w:iCs/>
          <w:sz w:val="20"/>
        </w:rPr>
      </w:pPr>
      <w:r w:rsidRPr="00933315">
        <w:rPr>
          <w:iCs/>
          <w:sz w:val="20"/>
        </w:rPr>
        <w:t>Denne fylles ut ved behandling</w:t>
      </w:r>
      <w:r w:rsidR="0089006A" w:rsidRPr="00933315">
        <w:rPr>
          <w:iCs/>
          <w:sz w:val="20"/>
        </w:rPr>
        <w:t>, ved BP1</w:t>
      </w:r>
      <w:r w:rsidRPr="00933315">
        <w:rPr>
          <w:iCs/>
          <w:sz w:val="20"/>
        </w:rPr>
        <w:t xml:space="preserve">. </w:t>
      </w:r>
    </w:p>
    <w:p w:rsidR="0011012D" w:rsidRPr="00933315" w:rsidRDefault="0011012D" w:rsidP="0011012D">
      <w:pPr>
        <w:rPr>
          <w:iCs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11012D" w:rsidRPr="000B0BC1" w:rsidTr="002C7EED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Prosjektnummer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3527D9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Saks</w:t>
            </w:r>
            <w:r w:rsidR="0011012D" w:rsidRPr="00933315">
              <w:rPr>
                <w:rFonts w:ascii="Times New Roman" w:hAnsi="Times New Roman"/>
              </w:rPr>
              <w:t>nummer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</w:p>
        </w:tc>
      </w:tr>
      <w:tr w:rsidR="0011012D" w:rsidRPr="000B0BC1" w:rsidTr="002C7EED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DA4C50" w:rsidRDefault="0011012D" w:rsidP="00076799">
            <w:pPr>
              <w:pStyle w:val="Prosjekttabell-brdtekst"/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Behandlet av</w:t>
            </w:r>
            <w:r w:rsidR="00C67F17" w:rsidRPr="00933315">
              <w:rPr>
                <w:rFonts w:ascii="Times New Roman" w:hAnsi="Times New Roman"/>
              </w:rPr>
              <w:t xml:space="preserve"> </w:t>
            </w:r>
            <w:r w:rsidR="00C67F17" w:rsidRPr="003159CF">
              <w:rPr>
                <w:rFonts w:ascii="Times New Roman" w:hAnsi="Times New Roman"/>
              </w:rPr>
              <w:t>(ansvarlig linjeleder)</w:t>
            </w:r>
            <w:r w:rsidRPr="003159CF">
              <w:rPr>
                <w:rFonts w:ascii="Times New Roman" w:hAnsi="Times New Roman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Utarbeidet av</w:t>
            </w:r>
            <w:r w:rsidR="006C0B8A" w:rsidRPr="00933315">
              <w:rPr>
                <w:rFonts w:ascii="Times New Roman" w:hAnsi="Times New Roman"/>
              </w:rPr>
              <w:t>:</w:t>
            </w:r>
          </w:p>
        </w:tc>
      </w:tr>
      <w:tr w:rsidR="0011012D" w:rsidRPr="000B0BC1" w:rsidTr="003159CF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&lt;navn&gt;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&lt;navn&gt;</w:t>
            </w: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4125E0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Beslutning:</w:t>
            </w:r>
          </w:p>
          <w:p w:rsidR="0011012D" w:rsidRPr="00933315" w:rsidRDefault="0011012D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BE2FD6" w:rsidP="00076799">
            <w:pPr>
              <w:pStyle w:val="Prosjekttabell-brdtekst"/>
            </w:pPr>
            <w:r w:rsidRPr="00933315">
              <w:t>&lt;</w:t>
            </w:r>
            <w:r w:rsidRPr="003159CF">
              <w:t>Starte en konseptfase</w:t>
            </w:r>
            <w:r w:rsidR="0011012D" w:rsidRPr="003159CF">
              <w:t>/</w:t>
            </w:r>
            <w:r w:rsidRPr="003159CF">
              <w:t xml:space="preserve"> ikke </w:t>
            </w:r>
            <w:r w:rsidR="0011012D" w:rsidRPr="003159CF">
              <w:t xml:space="preserve">starte </w:t>
            </w:r>
            <w:r w:rsidRPr="003159CF">
              <w:t>en konseptfase</w:t>
            </w:r>
            <w:r w:rsidR="0011012D" w:rsidRPr="003159CF">
              <w:t>/ øvrige</w:t>
            </w:r>
            <w:r w:rsidR="0011012D" w:rsidRPr="00933315">
              <w:t xml:space="preserve"> vurderinger må gjøres&gt; </w:t>
            </w:r>
          </w:p>
          <w:p w:rsidR="004125E0" w:rsidRPr="00933315" w:rsidRDefault="004125E0" w:rsidP="00076799">
            <w:pPr>
              <w:pStyle w:val="Prosjekttabell-brdtekst"/>
            </w:pPr>
          </w:p>
        </w:tc>
      </w:tr>
      <w:tr w:rsidR="0011012D" w:rsidRPr="000B0BC1" w:rsidTr="003159C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Neste fase ferdig:</w:t>
            </w:r>
          </w:p>
        </w:tc>
      </w:tr>
      <w:tr w:rsidR="0011012D" w:rsidRPr="000B0BC1" w:rsidTr="003159C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75105" w:rsidRPr="00933315" w:rsidRDefault="00BE2FD6" w:rsidP="00076799">
            <w:pPr>
              <w:pStyle w:val="Prosjekttabell-brdtekst"/>
            </w:pPr>
            <w:r w:rsidRPr="003159CF">
              <w:t>Leder av utredningsarbeidet</w:t>
            </w:r>
            <w:r w:rsidR="0011012D" w:rsidRPr="003159CF">
              <w:t>:</w:t>
            </w:r>
            <w:r w:rsidR="0011012D" w:rsidRPr="00933315">
              <w:t xml:space="preserve"> </w:t>
            </w:r>
          </w:p>
          <w:p w:rsidR="0011012D" w:rsidRPr="00933315" w:rsidRDefault="0011012D" w:rsidP="00076799">
            <w:pPr>
              <w:pStyle w:val="Prosjekttabell-brdtekst"/>
            </w:pPr>
            <w:r w:rsidRPr="00933315"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933315" w:rsidRDefault="0011012D" w:rsidP="00076799">
            <w:pPr>
              <w:pStyle w:val="Prosjekttabell-brdtekst"/>
            </w:pPr>
            <w:r w:rsidRPr="00933315">
              <w:t>&lt;dato&gt;</w:t>
            </w:r>
          </w:p>
        </w:tc>
      </w:tr>
      <w:tr w:rsidR="0011012D" w:rsidRPr="000B0BC1" w:rsidTr="003159CF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012D" w:rsidRPr="00933315" w:rsidRDefault="0011012D" w:rsidP="00076799">
            <w:pPr>
              <w:pStyle w:val="Prosjekttabell-overskrift"/>
              <w:rPr>
                <w:rFonts w:ascii="Times New Roman" w:hAnsi="Times New Roman"/>
              </w:rPr>
            </w:pPr>
            <w:r w:rsidRPr="003159CF">
              <w:rPr>
                <w:rFonts w:ascii="Times New Roman" w:hAnsi="Times New Roman"/>
              </w:rPr>
              <w:t>Signatur</w:t>
            </w:r>
            <w:r w:rsidR="00E3543F" w:rsidRPr="003159CF">
              <w:rPr>
                <w:rFonts w:ascii="Times New Roman" w:hAnsi="Times New Roman"/>
              </w:rPr>
              <w:t xml:space="preserve"> ved godkjenning</w:t>
            </w:r>
            <w:r w:rsidR="00C67F17" w:rsidRPr="003159CF">
              <w:rPr>
                <w:rFonts w:ascii="Times New Roman" w:hAnsi="Times New Roman"/>
              </w:rPr>
              <w:t xml:space="preserve"> (</w:t>
            </w:r>
            <w:r w:rsidR="00E3543F" w:rsidRPr="003159CF">
              <w:rPr>
                <w:rFonts w:ascii="Times New Roman" w:hAnsi="Times New Roman"/>
              </w:rPr>
              <w:t>BP1</w:t>
            </w:r>
            <w:r w:rsidRPr="003159CF">
              <w:rPr>
                <w:rFonts w:ascii="Times New Roman" w:hAnsi="Times New Roman"/>
              </w:rPr>
              <w:t>)</w:t>
            </w:r>
            <w:r w:rsidR="00F327BA" w:rsidRPr="003159CF">
              <w:rPr>
                <w:rFonts w:ascii="Times New Roman" w:hAnsi="Times New Roman"/>
              </w:rPr>
              <w:t>:</w:t>
            </w:r>
          </w:p>
          <w:p w:rsidR="00076799" w:rsidRPr="00933315" w:rsidRDefault="00076799" w:rsidP="00076799">
            <w:pPr>
              <w:pStyle w:val="Prosjekttabell-brdtekst"/>
            </w:pPr>
          </w:p>
        </w:tc>
      </w:tr>
      <w:tr w:rsidR="0011012D" w:rsidRPr="000B0BC1" w:rsidTr="002C7EED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076799">
            <w:pPr>
              <w:pStyle w:val="Prosjekttabell-brdtekst"/>
            </w:pPr>
          </w:p>
        </w:tc>
      </w:tr>
    </w:tbl>
    <w:p w:rsidR="003F458A" w:rsidRDefault="003F458A" w:rsidP="003F458A">
      <w:pPr>
        <w:pStyle w:val="Overskrift1"/>
        <w:numPr>
          <w:ilvl w:val="0"/>
          <w:numId w:val="0"/>
        </w:numPr>
        <w:ind w:left="708" w:right="850" w:hanging="708"/>
        <w:rPr>
          <w:highlight w:val="yellow"/>
        </w:rPr>
      </w:pPr>
    </w:p>
    <w:p w:rsidR="003F458A" w:rsidRDefault="003F458A">
      <w:pPr>
        <w:spacing w:before="0"/>
        <w:rPr>
          <w:highlight w:val="yellow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193064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7BA" w:rsidRDefault="00F327BA">
          <w:pPr>
            <w:pStyle w:val="Overskriftforinnholdsfortegnelse"/>
          </w:pPr>
          <w:r>
            <w:t>Innhold</w:t>
          </w:r>
        </w:p>
        <w:p w:rsidR="000E176C" w:rsidRDefault="00F327BA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7619" w:history="1">
            <w:r w:rsidR="000E176C" w:rsidRPr="009E14CC">
              <w:rPr>
                <w:rStyle w:val="Hyperkobling"/>
                <w:noProof/>
              </w:rPr>
              <w:t>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Bakgrunn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_Toc477357619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0" w:history="1">
            <w:r w:rsidR="000E176C" w:rsidRPr="009E14CC">
              <w:rPr>
                <w:rStyle w:val="Hyperkobling"/>
                <w:noProof/>
              </w:rPr>
              <w:t>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Hensikt med et eventuelt prosjekt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_Toc477357620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1" w:history="1">
            <w:r w:rsidR="000E176C" w:rsidRPr="009E14CC">
              <w:rPr>
                <w:rStyle w:val="Hyperkobling"/>
                <w:noProof/>
              </w:rPr>
              <w:t>2.1.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Hvilke behov skal dekkes?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_Toc477357621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2" w:history="1">
            <w:r w:rsidR="000E176C" w:rsidRPr="009E14CC">
              <w:rPr>
                <w:rStyle w:val="Hyperkobling"/>
                <w:noProof/>
              </w:rPr>
              <w:t>2.2.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Hvilke endringer skal prosjektet skape?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_Toc477357622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3" w:history="1">
            <w:r w:rsidR="000E176C" w:rsidRPr="009E14CC">
              <w:rPr>
                <w:rStyle w:val="Hyperkobling"/>
                <w:noProof/>
              </w:rPr>
              <w:t>3.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Id</w:t>
            </w:r>
            <w:r w:rsidR="000E176C" w:rsidRPr="009E14CC">
              <w:rPr>
                <w:rStyle w:val="Hyperkobling"/>
                <w:rFonts w:cs="Arial"/>
                <w:noProof/>
              </w:rPr>
              <w:t>é</w:t>
            </w:r>
            <w:r w:rsidR="000E176C" w:rsidRPr="009E14CC">
              <w:rPr>
                <w:rStyle w:val="Hyperkobling"/>
                <w:noProof/>
              </w:rPr>
              <w:t xml:space="preserve"> til et nytt prosjekt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_Toc477357623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4" w:history="1">
            <w:r w:rsidR="000E176C" w:rsidRPr="009E14CC">
              <w:rPr>
                <w:rStyle w:val="Hyperkobling"/>
                <w:noProof/>
              </w:rPr>
              <w:t>3.1.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Forslag til tilnærming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_Toc477357624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5" w:history="1">
            <w:r w:rsidR="000E176C" w:rsidRPr="009E14CC">
              <w:rPr>
                <w:rStyle w:val="Hyperkobling"/>
                <w:noProof/>
              </w:rPr>
              <w:t>3.2.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Er anskaffelse(r) av varer og tjenester aktuelt?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_Toc477357625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3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6" w:history="1">
            <w:r w:rsidR="000E176C" w:rsidRPr="009E14CC">
              <w:rPr>
                <w:rStyle w:val="Hyperkobling"/>
                <w:noProof/>
              </w:rPr>
              <w:t>4.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Tidsramme og ressursbehov for konseptfasen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_Toc477357626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7" w:history="1">
            <w:r w:rsidR="000E176C" w:rsidRPr="009E14CC">
              <w:rPr>
                <w:rStyle w:val="Hyperkobling"/>
                <w:noProof/>
              </w:rPr>
              <w:t>5.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Organisering og ansvar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_Toc477357627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8" w:history="1">
            <w:r w:rsidR="000E176C" w:rsidRPr="009E14CC">
              <w:rPr>
                <w:rStyle w:val="Hyperkobling"/>
                <w:noProof/>
              </w:rPr>
              <w:t>6.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IT-politiske føringer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_Toc477357628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4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0E176C" w:rsidRDefault="00ED3B1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357629" w:history="1">
            <w:r w:rsidR="000E176C" w:rsidRPr="009E14CC">
              <w:rPr>
                <w:rStyle w:val="Hyperkobling"/>
                <w:noProof/>
              </w:rPr>
              <w:t>7.</w:t>
            </w:r>
            <w:r w:rsidR="000E17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76C" w:rsidRPr="009E14CC">
              <w:rPr>
                <w:rStyle w:val="Hyperkobling"/>
                <w:noProof/>
              </w:rPr>
              <w:t>Veiledning – Mandat for konseptfasen</w:t>
            </w:r>
            <w:r w:rsidR="000E176C">
              <w:rPr>
                <w:noProof/>
                <w:webHidden/>
              </w:rPr>
              <w:tab/>
            </w:r>
            <w:r w:rsidR="000E176C">
              <w:rPr>
                <w:noProof/>
                <w:webHidden/>
              </w:rPr>
              <w:fldChar w:fldCharType="begin"/>
            </w:r>
            <w:r w:rsidR="000E176C">
              <w:rPr>
                <w:noProof/>
                <w:webHidden/>
              </w:rPr>
              <w:instrText xml:space="preserve"> PAGEREF _Toc477357629 \h </w:instrText>
            </w:r>
            <w:r w:rsidR="000E176C">
              <w:rPr>
                <w:noProof/>
                <w:webHidden/>
              </w:rPr>
            </w:r>
            <w:r w:rsidR="000E176C">
              <w:rPr>
                <w:noProof/>
                <w:webHidden/>
              </w:rPr>
              <w:fldChar w:fldCharType="separate"/>
            </w:r>
            <w:r w:rsidR="000E176C">
              <w:rPr>
                <w:noProof/>
                <w:webHidden/>
              </w:rPr>
              <w:t>5</w:t>
            </w:r>
            <w:r w:rsidR="000E176C">
              <w:rPr>
                <w:noProof/>
                <w:webHidden/>
              </w:rPr>
              <w:fldChar w:fldCharType="end"/>
            </w:r>
          </w:hyperlink>
        </w:p>
        <w:p w:rsidR="00F327BA" w:rsidRDefault="00F327BA">
          <w:r>
            <w:rPr>
              <w:b/>
              <w:bCs/>
            </w:rPr>
            <w:fldChar w:fldCharType="end"/>
          </w:r>
        </w:p>
      </w:sdtContent>
    </w:sdt>
    <w:p w:rsidR="00F327BA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  <w:r>
        <w:rPr>
          <w:rFonts w:ascii="Arial" w:hAnsi="Arial"/>
          <w:b/>
          <w:caps/>
          <w:kern w:val="28"/>
          <w:sz w:val="28"/>
          <w:highlight w:val="yellow"/>
        </w:rPr>
        <w:br w:type="page"/>
      </w:r>
    </w:p>
    <w:p w:rsidR="00F327BA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</w:p>
    <w:p w:rsidR="0089006A" w:rsidRPr="003159CF" w:rsidRDefault="009C3988" w:rsidP="004D70D8">
      <w:pPr>
        <w:pStyle w:val="Overskrift1"/>
        <w:ind w:right="850"/>
      </w:pPr>
      <w:bookmarkStart w:id="0" w:name="_Toc477357619"/>
      <w:r w:rsidRPr="003159CF">
        <w:t>Bakgrunn</w:t>
      </w:r>
      <w:bookmarkEnd w:id="0"/>
    </w:p>
    <w:p w:rsidR="0087398A" w:rsidRPr="0087398A" w:rsidRDefault="00E14758" w:rsidP="0087398A">
      <w:pPr>
        <w:pStyle w:val="Hjelpetekst"/>
        <w:ind w:right="567"/>
      </w:pPr>
      <w:r>
        <w:t xml:space="preserve">[Beskriv </w:t>
      </w:r>
      <w:r w:rsidR="00E4074B">
        <w:t xml:space="preserve">kort </w:t>
      </w:r>
      <w:r w:rsidR="004D70D8">
        <w:t xml:space="preserve">bakgrunnen for dette forslaget </w:t>
      </w:r>
      <w:r w:rsidR="006027AC">
        <w:t>om</w:t>
      </w:r>
      <w:r w:rsidR="004D70D8">
        <w:t xml:space="preserve"> å starte en </w:t>
      </w:r>
      <w:r w:rsidR="006027AC">
        <w:t xml:space="preserve">ny </w:t>
      </w:r>
      <w:r w:rsidR="004D70D8">
        <w:t xml:space="preserve">konseptfase. 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>Hvilke</w:t>
      </w:r>
      <w:r w:rsidR="001C0EA8">
        <w:rPr>
          <w:color w:val="7F7F7F" w:themeColor="text1" w:themeTint="80"/>
        </w:rPr>
        <w:t>n</w:t>
      </w:r>
      <w:r w:rsidRPr="0087398A">
        <w:rPr>
          <w:color w:val="7F7F7F" w:themeColor="text1" w:themeTint="80"/>
        </w:rPr>
        <w:t xml:space="preserve"> </w:t>
      </w:r>
      <w:r w:rsidR="001C0EA8">
        <w:rPr>
          <w:color w:val="7F7F7F" w:themeColor="text1" w:themeTint="80"/>
        </w:rPr>
        <w:t>situasjon eller uløste problemer ligger til grunn for dette forslaget</w:t>
      </w:r>
      <w:r w:rsidRPr="0087398A">
        <w:rPr>
          <w:color w:val="7F7F7F" w:themeColor="text1" w:themeTint="80"/>
        </w:rPr>
        <w:t>?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Hvilke brukergrupper/interessenter </w:t>
      </w:r>
      <w:r w:rsidR="00386627">
        <w:rPr>
          <w:color w:val="7F7F7F" w:themeColor="text1" w:themeTint="80"/>
        </w:rPr>
        <w:t>er det som har</w:t>
      </w:r>
      <w:r w:rsidRPr="0087398A">
        <w:rPr>
          <w:color w:val="7F7F7F" w:themeColor="text1" w:themeTint="80"/>
        </w:rPr>
        <w:t xml:space="preserve"> disse behovene? </w:t>
      </w:r>
    </w:p>
    <w:p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Nye krav, lover eller </w:t>
      </w:r>
      <w:r>
        <w:rPr>
          <w:color w:val="7F7F7F" w:themeColor="text1" w:themeTint="80"/>
        </w:rPr>
        <w:t>bestilling i</w:t>
      </w:r>
      <w:r w:rsidRPr="0087398A">
        <w:rPr>
          <w:color w:val="7F7F7F" w:themeColor="text1" w:themeTint="80"/>
        </w:rPr>
        <w:t xml:space="preserve"> tildelingsbrev eller annen bakgrunn for prosjektet?</w:t>
      </w:r>
    </w:p>
    <w:p w:rsidR="00E14758" w:rsidRPr="00386627" w:rsidRDefault="0087398A" w:rsidP="00386627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Tidligere arbeid som </w:t>
      </w:r>
      <w:r w:rsidR="00246372">
        <w:rPr>
          <w:color w:val="7F7F7F" w:themeColor="text1" w:themeTint="80"/>
        </w:rPr>
        <w:t>vil ha</w:t>
      </w:r>
      <w:r w:rsidRPr="0087398A">
        <w:rPr>
          <w:color w:val="7F7F7F" w:themeColor="text1" w:themeTint="80"/>
        </w:rPr>
        <w:t xml:space="preserve"> betydni</w:t>
      </w:r>
      <w:r w:rsidR="00246372">
        <w:rPr>
          <w:color w:val="7F7F7F" w:themeColor="text1" w:themeTint="80"/>
        </w:rPr>
        <w:t>ng for prosjektets</w:t>
      </w:r>
      <w:r w:rsidRPr="0087398A">
        <w:rPr>
          <w:color w:val="7F7F7F" w:themeColor="text1" w:themeTint="80"/>
        </w:rPr>
        <w:t xml:space="preserve"> (Stortingsmeldinger, handlingsplan?]</w:t>
      </w:r>
    </w:p>
    <w:p w:rsidR="0089006A" w:rsidRDefault="0089006A" w:rsidP="00D646C1">
      <w:pPr>
        <w:spacing w:before="0"/>
        <w:ind w:right="567"/>
      </w:pPr>
    </w:p>
    <w:p w:rsidR="00D646C1" w:rsidRDefault="00D646C1" w:rsidP="00D646C1">
      <w:pPr>
        <w:spacing w:before="0"/>
        <w:ind w:right="567"/>
      </w:pPr>
    </w:p>
    <w:p w:rsidR="00246372" w:rsidRPr="0089006A" w:rsidRDefault="00246372" w:rsidP="00D646C1">
      <w:pPr>
        <w:spacing w:before="0"/>
        <w:ind w:right="567"/>
      </w:pPr>
    </w:p>
    <w:p w:rsidR="008A259B" w:rsidRPr="003159CF" w:rsidRDefault="009C3988" w:rsidP="008A259B">
      <w:pPr>
        <w:pStyle w:val="Overskrift1"/>
        <w:spacing w:after="360"/>
        <w:ind w:left="709" w:right="567" w:hanging="709"/>
      </w:pPr>
      <w:bookmarkStart w:id="1" w:name="_Toc477357620"/>
      <w:r w:rsidRPr="003159CF">
        <w:t>Hensikt</w:t>
      </w:r>
      <w:r w:rsidR="00CB3D9D" w:rsidRPr="003159CF">
        <w:t xml:space="preserve"> med et eventuelt prosjekt</w:t>
      </w:r>
      <w:bookmarkEnd w:id="1"/>
    </w:p>
    <w:p w:rsidR="00B42374" w:rsidRPr="003159CF" w:rsidRDefault="00386627" w:rsidP="00B42374">
      <w:pPr>
        <w:pStyle w:val="Overskrift2"/>
      </w:pPr>
      <w:bookmarkStart w:id="2" w:name="_Toc477357621"/>
      <w:r w:rsidRPr="003159CF">
        <w:t>Hvilke</w:t>
      </w:r>
      <w:r w:rsidR="00B42374" w:rsidRPr="003159CF">
        <w:t xml:space="preserve"> behov skal dekkes?</w:t>
      </w:r>
      <w:bookmarkEnd w:id="2"/>
    </w:p>
    <w:p w:rsidR="00386627" w:rsidRDefault="00386627" w:rsidP="00386627">
      <w:pPr>
        <w:pStyle w:val="Hjelpetekst"/>
        <w:ind w:right="567"/>
      </w:pPr>
      <w:r>
        <w:t xml:space="preserve">[Beskriv hvilke behov eller uløste problemer </w:t>
      </w:r>
      <w:r w:rsidR="00D646C1">
        <w:t>prosjektet skal være rettet mot.</w:t>
      </w:r>
      <w:r>
        <w:t>]</w:t>
      </w:r>
    </w:p>
    <w:p w:rsidR="007A3E83" w:rsidRDefault="007A3E83" w:rsidP="009F68AB">
      <w:pPr>
        <w:pStyle w:val="Overskrift2"/>
        <w:numPr>
          <w:ilvl w:val="0"/>
          <w:numId w:val="0"/>
        </w:numPr>
        <w:spacing w:after="0"/>
        <w:rPr>
          <w:rFonts w:ascii="Times New Roman" w:hAnsi="Times New Roman"/>
          <w:b w:val="0"/>
          <w:kern w:val="0"/>
          <w:sz w:val="24"/>
        </w:rPr>
      </w:pPr>
    </w:p>
    <w:p w:rsidR="00D2578F" w:rsidRPr="00D2578F" w:rsidRDefault="00D2578F" w:rsidP="00D2578F"/>
    <w:p w:rsidR="007A3E83" w:rsidRPr="007A3E83" w:rsidRDefault="007A3E83" w:rsidP="009F68AB">
      <w:pPr>
        <w:spacing w:before="0"/>
      </w:pPr>
    </w:p>
    <w:p w:rsidR="00B42374" w:rsidRPr="003159CF" w:rsidRDefault="00B42374" w:rsidP="008A259B">
      <w:pPr>
        <w:pStyle w:val="Overskrift2"/>
      </w:pPr>
      <w:bookmarkStart w:id="3" w:name="_Toc477357622"/>
      <w:r w:rsidRPr="003159CF">
        <w:t>Hvilke endringer skal prosjektet skape?</w:t>
      </w:r>
      <w:bookmarkEnd w:id="3"/>
    </w:p>
    <w:p w:rsidR="00483F7B" w:rsidRDefault="0048188A" w:rsidP="004D70D8">
      <w:pPr>
        <w:pStyle w:val="Hjelpetekst"/>
        <w:ind w:right="567"/>
      </w:pPr>
      <w:r>
        <w:t>[</w:t>
      </w:r>
      <w:r w:rsidR="004802EE">
        <w:t>Beskriv</w:t>
      </w:r>
      <w:r w:rsidR="00420457">
        <w:t xml:space="preserve"> </w:t>
      </w:r>
      <w:r w:rsidR="007A3E83">
        <w:t>den endrede situasjonen som ønskes oppnådd etter at et eventuelt prosjekt er gjennomført.</w:t>
      </w:r>
      <w:r>
        <w:t>]</w:t>
      </w:r>
    </w:p>
    <w:p w:rsidR="008A259B" w:rsidRDefault="008A259B" w:rsidP="009F68AB">
      <w:pPr>
        <w:spacing w:before="0"/>
      </w:pPr>
    </w:p>
    <w:p w:rsidR="00D646C1" w:rsidRDefault="00D646C1" w:rsidP="009F68AB">
      <w:pPr>
        <w:spacing w:before="0"/>
      </w:pPr>
    </w:p>
    <w:p w:rsidR="00D646C1" w:rsidRPr="008A259B" w:rsidRDefault="00D646C1" w:rsidP="009F68AB">
      <w:pPr>
        <w:spacing w:before="0"/>
      </w:pPr>
    </w:p>
    <w:p w:rsidR="009F68AB" w:rsidRPr="003159CF" w:rsidRDefault="000D2EE4" w:rsidP="00BE37DF">
      <w:pPr>
        <w:pStyle w:val="Overskrift1"/>
        <w:spacing w:after="240"/>
        <w:ind w:left="709" w:right="567" w:hanging="709"/>
      </w:pPr>
      <w:bookmarkStart w:id="4" w:name="_Toc477357623"/>
      <w:r w:rsidRPr="003159CF">
        <w:t>Id</w:t>
      </w:r>
      <w:r w:rsidRPr="003159CF">
        <w:rPr>
          <w:rFonts w:cs="Arial"/>
        </w:rPr>
        <w:t>é</w:t>
      </w:r>
      <w:r w:rsidR="009F68AB" w:rsidRPr="003159CF">
        <w:t xml:space="preserve"> til et nytt prosjekt</w:t>
      </w:r>
      <w:bookmarkEnd w:id="4"/>
    </w:p>
    <w:p w:rsidR="000D2EE4" w:rsidRPr="003159CF" w:rsidRDefault="000D2EE4" w:rsidP="000D2EE4">
      <w:pPr>
        <w:pStyle w:val="Overskrift2"/>
      </w:pPr>
      <w:bookmarkStart w:id="5" w:name="_Toc477357624"/>
      <w:r w:rsidRPr="003159CF">
        <w:t>Forslag til tilnærming</w:t>
      </w:r>
      <w:bookmarkEnd w:id="5"/>
    </w:p>
    <w:p w:rsidR="00694615" w:rsidRDefault="000D2EE4" w:rsidP="00694615">
      <w:pPr>
        <w:pStyle w:val="Hjelpetekst"/>
        <w:ind w:right="567"/>
      </w:pPr>
      <w:r>
        <w:t>[Ofte foreligger det</w:t>
      </w:r>
      <w:r w:rsidR="007B53E3">
        <w:t xml:space="preserve"> en</w:t>
      </w:r>
      <w:r>
        <w:t xml:space="preserve"> </w:t>
      </w:r>
      <w:r w:rsidR="000D47BC">
        <w:t>id</w:t>
      </w:r>
      <w:r w:rsidR="006027AC">
        <w:t>é</w:t>
      </w:r>
      <w:r w:rsidR="000D47BC">
        <w:t xml:space="preserve"> til hvordan et prosjekt vil kunne angripe den utfordringen som foreligger. Det vil si et konsept som ønskes nærmere utredet i en konseptfase. Finnes det </w:t>
      </w:r>
      <w:r w:rsidR="00694615">
        <w:t xml:space="preserve">idéer til flere alternative konsepter beskrives også de her. </w:t>
      </w:r>
    </w:p>
    <w:p w:rsidR="00694615" w:rsidRDefault="00694615" w:rsidP="00694615">
      <w:pPr>
        <w:pStyle w:val="Hjelpetekst"/>
        <w:ind w:right="567"/>
      </w:pPr>
      <w:r>
        <w:t xml:space="preserve">Det er også vanlig at </w:t>
      </w:r>
      <w:r w:rsidR="00EF1582">
        <w:t>det finnes et konkret forslag til teknisk løsning som trolig vil dekke</w:t>
      </w:r>
      <w:r w:rsidR="00181B82">
        <w:t xml:space="preserve"> det behovet som er identifisert. Dette forslaget kan eventuelt også nevnes her</w:t>
      </w:r>
      <w:r w:rsidR="007B53E3">
        <w:t xml:space="preserve"> som en måte å konkretisere behovet på</w:t>
      </w:r>
      <w:r w:rsidR="00181B82">
        <w:t>,</w:t>
      </w:r>
      <w:r w:rsidR="00EF1582">
        <w:t xml:space="preserve"> men vær på vakt mot å tenke for mye løsning på dette stadiet. </w:t>
      </w:r>
      <w:r w:rsidR="00181B82">
        <w:t xml:space="preserve">Hovedpoenget med en konseptfase er å </w:t>
      </w:r>
      <w:r w:rsidR="005A2DE9">
        <w:t xml:space="preserve">først </w:t>
      </w:r>
      <w:r w:rsidR="00181B82">
        <w:t xml:space="preserve">forsikre seg om at et eventuelt prosjekt blir rettet mot det reelle behovet, </w:t>
      </w:r>
      <w:r w:rsidR="005A2DE9">
        <w:t xml:space="preserve">og </w:t>
      </w:r>
      <w:r w:rsidR="006027AC">
        <w:t>s</w:t>
      </w:r>
      <w:r w:rsidR="005A2DE9">
        <w:t>å velge</w:t>
      </w:r>
      <w:r w:rsidR="00181B82">
        <w:t xml:space="preserve"> den beste </w:t>
      </w:r>
      <w:r w:rsidR="006027AC">
        <w:t xml:space="preserve">måten å </w:t>
      </w:r>
      <w:r w:rsidR="00270EC7">
        <w:t>tilnærme seg oppgaven</w:t>
      </w:r>
      <w:r w:rsidR="006027AC">
        <w:t xml:space="preserve"> på</w:t>
      </w:r>
      <w:r w:rsidR="00270EC7">
        <w:t xml:space="preserve">, dvs det beste </w:t>
      </w:r>
      <w:r w:rsidR="00181B82">
        <w:t>konseptet.</w:t>
      </w:r>
      <w:r>
        <w:t>]</w:t>
      </w:r>
    </w:p>
    <w:p w:rsidR="00694615" w:rsidRDefault="00694615" w:rsidP="00694615">
      <w:pPr>
        <w:spacing w:before="0"/>
      </w:pPr>
    </w:p>
    <w:p w:rsidR="000D2EE4" w:rsidRDefault="000D2EE4" w:rsidP="00C770DD">
      <w:pPr>
        <w:spacing w:before="0"/>
      </w:pPr>
    </w:p>
    <w:p w:rsidR="00C770DD" w:rsidRDefault="00C770DD" w:rsidP="00C770DD">
      <w:pPr>
        <w:spacing w:before="0"/>
      </w:pPr>
    </w:p>
    <w:p w:rsidR="00C770DD" w:rsidRPr="000D2EE4" w:rsidRDefault="00C770DD" w:rsidP="00C770DD">
      <w:pPr>
        <w:spacing w:before="0"/>
      </w:pPr>
    </w:p>
    <w:p w:rsidR="004D7B0F" w:rsidRPr="003159CF" w:rsidRDefault="005A2DE9" w:rsidP="000D2EE4">
      <w:pPr>
        <w:pStyle w:val="Overskrift2"/>
      </w:pPr>
      <w:bookmarkStart w:id="6" w:name="_Toc477357625"/>
      <w:r w:rsidRPr="003159CF">
        <w:lastRenderedPageBreak/>
        <w:t xml:space="preserve">Er </w:t>
      </w:r>
      <w:r w:rsidR="004D7B0F" w:rsidRPr="003159CF">
        <w:t>anskaffelse</w:t>
      </w:r>
      <w:r w:rsidRPr="003159CF">
        <w:t>(r)</w:t>
      </w:r>
      <w:r w:rsidR="004D7B0F" w:rsidRPr="003159CF">
        <w:t xml:space="preserve"> av varer og tjenester</w:t>
      </w:r>
      <w:r w:rsidRPr="003159CF">
        <w:t xml:space="preserve"> aktuelt?</w:t>
      </w:r>
      <w:bookmarkEnd w:id="6"/>
    </w:p>
    <w:p w:rsidR="00060469" w:rsidRDefault="004D7B0F" w:rsidP="004D70D8">
      <w:pPr>
        <w:pStyle w:val="Hjelpetekst"/>
        <w:ind w:right="567"/>
      </w:pPr>
      <w:r w:rsidRPr="004A20E6">
        <w:t>[Kan bruk av anskaffelse</w:t>
      </w:r>
      <w:r w:rsidR="00270EC7">
        <w:t>(r)</w:t>
      </w:r>
      <w:r w:rsidRPr="004A20E6">
        <w:t xml:space="preserve"> tenkes å bli aktuelt i dette prosjektet?</w:t>
      </w:r>
      <w:r w:rsidR="005A2DE9">
        <w:t xml:space="preserve"> </w:t>
      </w:r>
      <w:r w:rsidR="00270EC7">
        <w:t>Finnes</w:t>
      </w:r>
      <w:r w:rsidR="00BE37DF">
        <w:t xml:space="preserve"> det </w:t>
      </w:r>
      <w:r w:rsidR="005A2DE9" w:rsidRPr="00BA5028">
        <w:t xml:space="preserve">behov og mål som muligens kan </w:t>
      </w:r>
      <w:r w:rsidR="00BE37DF">
        <w:t>realiseres helt eller delvis gjennom</w:t>
      </w:r>
      <w:r w:rsidR="005A2DE9" w:rsidRPr="00BA5028">
        <w:t xml:space="preserve"> en anskaffelse</w:t>
      </w:r>
      <w:r w:rsidR="00BE37DF">
        <w:t>?</w:t>
      </w:r>
      <w:r w:rsidRPr="004A20E6">
        <w:t>]</w:t>
      </w:r>
    </w:p>
    <w:p w:rsidR="00BE37DF" w:rsidRPr="00BE37DF" w:rsidRDefault="00BE37DF" w:rsidP="00BE37DF">
      <w:pPr>
        <w:spacing w:before="120"/>
      </w:pPr>
    </w:p>
    <w:p w:rsidR="00BE37DF" w:rsidRPr="00BE37DF" w:rsidRDefault="00BE37DF" w:rsidP="00BE37DF">
      <w:pPr>
        <w:spacing w:before="120"/>
      </w:pPr>
    </w:p>
    <w:p w:rsidR="00D76C16" w:rsidRPr="003159CF" w:rsidRDefault="00F764B7" w:rsidP="004D70D8">
      <w:pPr>
        <w:pStyle w:val="Overskrift1"/>
        <w:ind w:right="567"/>
      </w:pPr>
      <w:bookmarkStart w:id="7" w:name="_Toc477357626"/>
      <w:r w:rsidRPr="003159CF">
        <w:t>Tids</w:t>
      </w:r>
      <w:r w:rsidR="00AF71E1" w:rsidRPr="003159CF">
        <w:t>ramme</w:t>
      </w:r>
      <w:r w:rsidR="00386758" w:rsidRPr="003159CF">
        <w:t xml:space="preserve"> og </w:t>
      </w:r>
      <w:r w:rsidR="004802EE" w:rsidRPr="003159CF">
        <w:t>ressursbehov</w:t>
      </w:r>
      <w:r w:rsidR="00BE37DF" w:rsidRPr="003159CF">
        <w:t xml:space="preserve"> for konseptfasen</w:t>
      </w:r>
      <w:bookmarkEnd w:id="7"/>
    </w:p>
    <w:p w:rsidR="00D76C16" w:rsidRDefault="00942157" w:rsidP="004D70D8">
      <w:pPr>
        <w:pStyle w:val="Hjelpetekst"/>
        <w:ind w:right="567"/>
      </w:pPr>
      <w:r w:rsidRPr="002A15A3">
        <w:t>[</w:t>
      </w:r>
      <w:r w:rsidR="004802EE">
        <w:t>Beskriv</w:t>
      </w:r>
      <w:r w:rsidR="00420457">
        <w:t xml:space="preserve"> </w:t>
      </w:r>
      <w:r w:rsidR="005A07A6">
        <w:t>p</w:t>
      </w:r>
      <w:r w:rsidR="00864E98">
        <w:t xml:space="preserve">lanlagt varighet </w:t>
      </w:r>
      <w:r w:rsidR="004802EE">
        <w:t>for konseptfasen og forventet ressursbehov</w:t>
      </w:r>
      <w:r w:rsidR="00D76C16">
        <w:t>]</w:t>
      </w:r>
    </w:p>
    <w:p w:rsidR="00BE37DF" w:rsidRDefault="00BE37DF" w:rsidP="00C770DD">
      <w:pPr>
        <w:spacing w:before="0"/>
      </w:pPr>
    </w:p>
    <w:p w:rsidR="00C770DD" w:rsidRDefault="00C770DD" w:rsidP="00C770DD">
      <w:pPr>
        <w:spacing w:before="0"/>
      </w:pPr>
    </w:p>
    <w:p w:rsidR="00246372" w:rsidRPr="00BE37DF" w:rsidRDefault="00246372" w:rsidP="00C770DD">
      <w:pPr>
        <w:spacing w:before="0"/>
      </w:pPr>
    </w:p>
    <w:p w:rsidR="00D76C16" w:rsidRDefault="004802EE" w:rsidP="004D70D8">
      <w:pPr>
        <w:pStyle w:val="Overskrift1"/>
        <w:ind w:right="567"/>
      </w:pPr>
      <w:bookmarkStart w:id="8" w:name="_Toc477357627"/>
      <w:r>
        <w:t>Organisering og ansvar</w:t>
      </w:r>
      <w:bookmarkEnd w:id="8"/>
    </w:p>
    <w:p w:rsidR="00942157" w:rsidRDefault="00D76C16" w:rsidP="004D70D8">
      <w:pPr>
        <w:pStyle w:val="Hjelpetekst"/>
        <w:ind w:right="567"/>
      </w:pPr>
      <w:r w:rsidRPr="002A15A3">
        <w:t>[</w:t>
      </w:r>
      <w:r w:rsidR="004802EE">
        <w:t>Beskriv hvem som er ansvarlig for å gjennomføre konseptfasen</w:t>
      </w:r>
      <w:r w:rsidR="004C54D2">
        <w:t>, og hvordan arbeidet vil bli organisert</w:t>
      </w:r>
      <w:r w:rsidR="004802EE">
        <w:t>.</w:t>
      </w:r>
      <w:r w:rsidR="004C54D2" w:rsidRPr="002A15A3">
        <w:t>]</w:t>
      </w:r>
      <w:r w:rsidR="004802EE">
        <w:t xml:space="preserve"> </w:t>
      </w:r>
      <w:r w:rsidR="00420457">
        <w:t xml:space="preserve"> </w:t>
      </w:r>
    </w:p>
    <w:p w:rsidR="00246372" w:rsidRDefault="00246372" w:rsidP="00C770DD">
      <w:pPr>
        <w:spacing w:before="0"/>
      </w:pPr>
    </w:p>
    <w:p w:rsidR="00C770DD" w:rsidRDefault="00C770DD" w:rsidP="00C770DD">
      <w:pPr>
        <w:spacing w:before="0"/>
      </w:pPr>
    </w:p>
    <w:p w:rsidR="00C770DD" w:rsidRPr="004C54D2" w:rsidRDefault="00C770DD" w:rsidP="00C770DD">
      <w:pPr>
        <w:spacing w:before="0"/>
      </w:pPr>
    </w:p>
    <w:p w:rsidR="002C7910" w:rsidRPr="004E33E3" w:rsidRDefault="004802EE" w:rsidP="004D70D8">
      <w:pPr>
        <w:pStyle w:val="Overskrift1"/>
        <w:ind w:right="567"/>
      </w:pPr>
      <w:bookmarkStart w:id="9" w:name="_Toc477357628"/>
      <w:r>
        <w:t>IT-politiske føringer</w:t>
      </w:r>
      <w:bookmarkEnd w:id="9"/>
    </w:p>
    <w:p w:rsidR="002C7910" w:rsidRDefault="002C7910" w:rsidP="004D70D8">
      <w:pPr>
        <w:pStyle w:val="Hjelpetekst"/>
        <w:ind w:right="567"/>
      </w:pPr>
      <w:r w:rsidRPr="002A15A3">
        <w:t>[</w:t>
      </w:r>
      <w:r w:rsidR="00270EC7">
        <w:t>Angi h</w:t>
      </w:r>
      <w:r w:rsidR="004C54D2">
        <w:t>vilke IT</w:t>
      </w:r>
      <w:r w:rsidR="00246372">
        <w:t xml:space="preserve">-politiske føringer </w:t>
      </w:r>
      <w:r w:rsidR="00270EC7">
        <w:t>som kan</w:t>
      </w:r>
      <w:r w:rsidR="004C54D2">
        <w:t xml:space="preserve"> </w:t>
      </w:r>
      <w:r w:rsidR="00270EC7">
        <w:t>få</w:t>
      </w:r>
      <w:r w:rsidR="00246372">
        <w:t xml:space="preserve"> betydning </w:t>
      </w:r>
      <w:r w:rsidR="004802EE" w:rsidRPr="004802EE">
        <w:t xml:space="preserve">for </w:t>
      </w:r>
      <w:r w:rsidR="00246372">
        <w:t xml:space="preserve">prosjektet, </w:t>
      </w:r>
      <w:r w:rsidR="004802EE" w:rsidRPr="004802EE">
        <w:t xml:space="preserve">og </w:t>
      </w:r>
      <w:r w:rsidR="00270EC7">
        <w:t>som dermed</w:t>
      </w:r>
      <w:r w:rsidR="004802EE" w:rsidRPr="004802EE">
        <w:t xml:space="preserve"> </w:t>
      </w:r>
      <w:r w:rsidR="00270EC7">
        <w:t xml:space="preserve">må </w:t>
      </w:r>
      <w:r w:rsidR="004802EE" w:rsidRPr="004802EE">
        <w:t xml:space="preserve">tas hensyn til i </w:t>
      </w:r>
      <w:r w:rsidR="00246372">
        <w:t>konsept</w:t>
      </w:r>
      <w:r w:rsidR="004802EE" w:rsidRPr="004802EE">
        <w:t>utredningen</w:t>
      </w:r>
      <w:r w:rsidR="00270EC7">
        <w:t>.</w:t>
      </w:r>
      <w:r w:rsidRPr="002A15A3">
        <w:t>]</w:t>
      </w:r>
    </w:p>
    <w:p w:rsidR="00246372" w:rsidRDefault="00246372" w:rsidP="00246372">
      <w:pPr>
        <w:spacing w:before="0"/>
      </w:pPr>
    </w:p>
    <w:p w:rsidR="00246372" w:rsidRDefault="00246372" w:rsidP="00C770DD">
      <w:pPr>
        <w:spacing w:before="0"/>
      </w:pPr>
    </w:p>
    <w:p w:rsidR="00246372" w:rsidRDefault="00246372" w:rsidP="00C770DD">
      <w:pPr>
        <w:spacing w:before="0"/>
      </w:pPr>
    </w:p>
    <w:p w:rsidR="00246372" w:rsidRPr="00246372" w:rsidRDefault="00246372" w:rsidP="00C770DD">
      <w:pPr>
        <w:spacing w:before="0"/>
      </w:pPr>
    </w:p>
    <w:p w:rsidR="007B53E3" w:rsidRDefault="007B53E3">
      <w:pPr>
        <w:spacing w:before="0"/>
        <w:rPr>
          <w:rFonts w:ascii="Arial" w:hAnsi="Arial"/>
          <w:b/>
          <w:caps/>
          <w:kern w:val="28"/>
          <w:sz w:val="28"/>
        </w:rPr>
      </w:pPr>
      <w:r>
        <w:br w:type="page"/>
      </w:r>
    </w:p>
    <w:p w:rsidR="009473C9" w:rsidRPr="003159CF" w:rsidRDefault="00246372" w:rsidP="007B53E3">
      <w:pPr>
        <w:pStyle w:val="Overskrift1"/>
      </w:pPr>
      <w:bookmarkStart w:id="10" w:name="_Toc477357629"/>
      <w:r>
        <w:lastRenderedPageBreak/>
        <w:t xml:space="preserve">Veiledning – </w:t>
      </w:r>
      <w:r w:rsidR="000E176C">
        <w:t>M</w:t>
      </w:r>
      <w:r w:rsidR="009473C9" w:rsidRPr="003159CF">
        <w:t>andat</w:t>
      </w:r>
      <w:r w:rsidR="00270EC7" w:rsidRPr="003159CF">
        <w:t xml:space="preserve"> for konsept</w:t>
      </w:r>
      <w:r w:rsidRPr="003159CF">
        <w:t>fasen</w:t>
      </w:r>
      <w:bookmarkEnd w:id="10"/>
    </w:p>
    <w:p w:rsidR="009473C9" w:rsidRPr="003159CF" w:rsidRDefault="00246372" w:rsidP="00076799">
      <w:pPr>
        <w:rPr>
          <w:szCs w:val="24"/>
        </w:rPr>
      </w:pPr>
      <w:r w:rsidRPr="003159CF">
        <w:rPr>
          <w:szCs w:val="24"/>
        </w:rPr>
        <w:t xml:space="preserve">Hva er et </w:t>
      </w:r>
      <w:r w:rsidR="009473C9" w:rsidRPr="003159CF">
        <w:rPr>
          <w:szCs w:val="24"/>
        </w:rPr>
        <w:t>mandat</w:t>
      </w:r>
      <w:r w:rsidRPr="003159CF">
        <w:rPr>
          <w:szCs w:val="24"/>
        </w:rPr>
        <w:t xml:space="preserve"> for konseptfasen</w:t>
      </w:r>
      <w:r w:rsidR="009473C9" w:rsidRPr="003159CF">
        <w:rPr>
          <w:szCs w:val="24"/>
        </w:rPr>
        <w:t>?</w:t>
      </w:r>
      <w:r w:rsidR="0099061C" w:rsidRPr="003159CF">
        <w:rPr>
          <w:szCs w:val="24"/>
        </w:rPr>
        <w:br/>
      </w:r>
      <w:r w:rsidR="00270EC7" w:rsidRPr="003159CF">
        <w:rPr>
          <w:szCs w:val="24"/>
        </w:rPr>
        <w:t>Dette m</w:t>
      </w:r>
      <w:r w:rsidR="009473C9" w:rsidRPr="003159CF">
        <w:rPr>
          <w:szCs w:val="24"/>
        </w:rPr>
        <w:t>andat</w:t>
      </w:r>
      <w:r w:rsidR="00FB2B3B" w:rsidRPr="003159CF">
        <w:rPr>
          <w:szCs w:val="24"/>
        </w:rPr>
        <w:t>et</w:t>
      </w:r>
      <w:r w:rsidR="009473C9" w:rsidRPr="003159CF">
        <w:rPr>
          <w:szCs w:val="24"/>
        </w:rPr>
        <w:t xml:space="preserve"> er et dokument som etableres av organisasjonen som eier og iverksetter </w:t>
      </w:r>
      <w:r w:rsidR="00270EC7" w:rsidRPr="003159CF">
        <w:rPr>
          <w:szCs w:val="24"/>
        </w:rPr>
        <w:t xml:space="preserve">en </w:t>
      </w:r>
      <w:r w:rsidR="00FB2B3B" w:rsidRPr="003159CF">
        <w:rPr>
          <w:szCs w:val="24"/>
        </w:rPr>
        <w:t xml:space="preserve">utredning av </w:t>
      </w:r>
      <w:r w:rsidR="009473C9" w:rsidRPr="003159CF">
        <w:rPr>
          <w:szCs w:val="24"/>
        </w:rPr>
        <w:t xml:space="preserve">et mulig prosjekt. </w:t>
      </w:r>
      <w:r w:rsidR="00FB2B3B" w:rsidRPr="003159CF">
        <w:rPr>
          <w:szCs w:val="24"/>
        </w:rPr>
        <w:t>Det utarbeides på bakgrunn av et</w:t>
      </w:r>
      <w:r w:rsidR="009473C9" w:rsidRPr="003159CF">
        <w:rPr>
          <w:szCs w:val="24"/>
        </w:rPr>
        <w:t xml:space="preserve"> </w:t>
      </w:r>
      <w:r w:rsidR="00FB2B3B" w:rsidRPr="003159CF">
        <w:rPr>
          <w:szCs w:val="24"/>
        </w:rPr>
        <w:t xml:space="preserve">behov eller en idé til </w:t>
      </w:r>
      <w:r w:rsidR="009473C9" w:rsidRPr="003159CF">
        <w:rPr>
          <w:szCs w:val="24"/>
        </w:rPr>
        <w:t>et</w:t>
      </w:r>
      <w:r w:rsidR="00FB2B3B" w:rsidRPr="003159CF">
        <w:rPr>
          <w:szCs w:val="24"/>
        </w:rPr>
        <w:t xml:space="preserve"> prosjekt.</w:t>
      </w:r>
    </w:p>
    <w:p w:rsidR="009473C9" w:rsidRPr="003159CF" w:rsidRDefault="00FB2B3B" w:rsidP="00076799">
      <w:pPr>
        <w:rPr>
          <w:szCs w:val="24"/>
        </w:rPr>
      </w:pPr>
      <w:r w:rsidRPr="003159CF">
        <w:rPr>
          <w:szCs w:val="24"/>
        </w:rPr>
        <w:t xml:space="preserve">Formål med </w:t>
      </w:r>
      <w:r w:rsidR="009473C9" w:rsidRPr="003159CF">
        <w:rPr>
          <w:szCs w:val="24"/>
        </w:rPr>
        <w:t>mandatet</w:t>
      </w:r>
      <w:r w:rsidR="00475105" w:rsidRPr="003159CF">
        <w:rPr>
          <w:szCs w:val="24"/>
        </w:rPr>
        <w:t>:</w:t>
      </w:r>
      <w:r w:rsidR="0099061C" w:rsidRPr="003159CF">
        <w:rPr>
          <w:szCs w:val="24"/>
        </w:rPr>
        <w:br/>
      </w:r>
      <w:r w:rsidR="009473C9" w:rsidRPr="003159CF">
        <w:rPr>
          <w:szCs w:val="24"/>
        </w:rPr>
        <w:t xml:space="preserve">Den overordnede hensikten med </w:t>
      </w:r>
      <w:r w:rsidRPr="003159CF">
        <w:rPr>
          <w:szCs w:val="24"/>
        </w:rPr>
        <w:t xml:space="preserve">dette </w:t>
      </w:r>
      <w:r w:rsidR="009473C9" w:rsidRPr="003159CF">
        <w:rPr>
          <w:szCs w:val="24"/>
        </w:rPr>
        <w:t>mandatet er å gi en tydelig beskrivelse</w:t>
      </w:r>
      <w:r w:rsidR="00270EC7" w:rsidRPr="003159CF">
        <w:rPr>
          <w:szCs w:val="24"/>
        </w:rPr>
        <w:t xml:space="preserve"> av</w:t>
      </w:r>
      <w:r w:rsidR="009473C9" w:rsidRPr="003159CF">
        <w:rPr>
          <w:szCs w:val="24"/>
        </w:rPr>
        <w:t xml:space="preserve"> </w:t>
      </w:r>
      <w:r w:rsidRPr="003159CF">
        <w:rPr>
          <w:szCs w:val="24"/>
        </w:rPr>
        <w:t xml:space="preserve">behovet eller </w:t>
      </w:r>
      <w:r w:rsidR="009473C9" w:rsidRPr="003159CF">
        <w:rPr>
          <w:szCs w:val="24"/>
        </w:rPr>
        <w:t>id</w:t>
      </w:r>
      <w:r w:rsidRPr="003159CF">
        <w:rPr>
          <w:szCs w:val="24"/>
        </w:rPr>
        <w:t>é</w:t>
      </w:r>
      <w:r w:rsidR="009473C9" w:rsidRPr="003159CF">
        <w:rPr>
          <w:szCs w:val="24"/>
        </w:rPr>
        <w:t>en som skal utredes</w:t>
      </w:r>
      <w:r w:rsidRPr="003159CF">
        <w:rPr>
          <w:szCs w:val="24"/>
        </w:rPr>
        <w:t>, og de rammebetingelsene</w:t>
      </w:r>
      <w:r w:rsidR="009473C9" w:rsidRPr="003159CF">
        <w:rPr>
          <w:szCs w:val="24"/>
        </w:rPr>
        <w:t xml:space="preserve"> som gjelder for konseptfasen.</w:t>
      </w:r>
    </w:p>
    <w:p w:rsidR="009473C9" w:rsidRPr="003159CF" w:rsidRDefault="009473C9" w:rsidP="00076799">
      <w:pPr>
        <w:rPr>
          <w:szCs w:val="24"/>
        </w:rPr>
      </w:pPr>
      <w:r w:rsidRPr="003159CF">
        <w:rPr>
          <w:szCs w:val="24"/>
        </w:rPr>
        <w:t>Hvem utarbeider mandatet?</w:t>
      </w:r>
      <w:r w:rsidR="0099061C" w:rsidRPr="003159CF">
        <w:rPr>
          <w:szCs w:val="24"/>
        </w:rPr>
        <w:br/>
      </w:r>
      <w:r w:rsidRPr="003159CF">
        <w:rPr>
          <w:szCs w:val="24"/>
        </w:rPr>
        <w:t>Ansva</w:t>
      </w:r>
      <w:r w:rsidR="00FB2B3B" w:rsidRPr="003159CF">
        <w:rPr>
          <w:szCs w:val="24"/>
        </w:rPr>
        <w:t xml:space="preserve">ret for utarbeidelse av </w:t>
      </w:r>
      <w:r w:rsidRPr="003159CF">
        <w:rPr>
          <w:szCs w:val="24"/>
        </w:rPr>
        <w:t xml:space="preserve">mandatet </w:t>
      </w:r>
      <w:r w:rsidR="00FB2B3B" w:rsidRPr="003159CF">
        <w:rPr>
          <w:szCs w:val="24"/>
        </w:rPr>
        <w:t xml:space="preserve">for konseptfasen </w:t>
      </w:r>
      <w:r w:rsidRPr="003159CF">
        <w:rPr>
          <w:szCs w:val="24"/>
        </w:rPr>
        <w:t xml:space="preserve">ligger hos den </w:t>
      </w:r>
      <w:r w:rsidR="0034244A" w:rsidRPr="003159CF">
        <w:rPr>
          <w:szCs w:val="24"/>
        </w:rPr>
        <w:t>linje</w:t>
      </w:r>
      <w:r w:rsidR="00A35910" w:rsidRPr="003159CF">
        <w:rPr>
          <w:szCs w:val="24"/>
        </w:rPr>
        <w:t>ledere</w:t>
      </w:r>
      <w:r w:rsidR="0034244A" w:rsidRPr="003159CF">
        <w:rPr>
          <w:szCs w:val="24"/>
        </w:rPr>
        <w:t xml:space="preserve">n </w:t>
      </w:r>
      <w:r w:rsidR="00A35910" w:rsidRPr="003159CF">
        <w:rPr>
          <w:szCs w:val="24"/>
        </w:rPr>
        <w:t>som er ansvarlig for forslaget</w:t>
      </w:r>
      <w:r w:rsidR="0034244A" w:rsidRPr="003159CF">
        <w:rPr>
          <w:szCs w:val="24"/>
        </w:rPr>
        <w:t>.</w:t>
      </w:r>
    </w:p>
    <w:p w:rsidR="0026137C" w:rsidRPr="003159CF" w:rsidRDefault="0026137C" w:rsidP="0026137C">
      <w:pPr>
        <w:rPr>
          <w:szCs w:val="24"/>
        </w:rPr>
      </w:pPr>
      <w:r w:rsidRPr="003159CF">
        <w:rPr>
          <w:szCs w:val="24"/>
        </w:rPr>
        <w:t>Når utarbeides mandatet?</w:t>
      </w:r>
      <w:r w:rsidRPr="003159CF">
        <w:rPr>
          <w:szCs w:val="24"/>
        </w:rPr>
        <w:br/>
        <w:t>Mandatet for konseptfasen utarbeides før beslutningspunkt 1 (BP1) i forkant av konseptfasen. Dokumentet oppdateres ikke etter BP1 da det i løpet av konseptfasen erstattes av prosjektforslaget, og senere av</w:t>
      </w:r>
      <w:r w:rsidR="007B53E3">
        <w:rPr>
          <w:szCs w:val="24"/>
        </w:rPr>
        <w:t xml:space="preserve"> styringsdokumentet</w:t>
      </w:r>
      <w:r w:rsidRPr="003159CF">
        <w:rPr>
          <w:szCs w:val="24"/>
        </w:rPr>
        <w:t>.</w:t>
      </w:r>
    </w:p>
    <w:p w:rsidR="009473C9" w:rsidRPr="00076799" w:rsidRDefault="009473C9" w:rsidP="00076799">
      <w:pPr>
        <w:rPr>
          <w:szCs w:val="24"/>
        </w:rPr>
      </w:pPr>
      <w:r w:rsidRPr="003159CF">
        <w:rPr>
          <w:szCs w:val="24"/>
        </w:rPr>
        <w:t>Hvem mottar mandatet?</w:t>
      </w:r>
      <w:r w:rsidR="0099061C" w:rsidRPr="003159CF">
        <w:rPr>
          <w:szCs w:val="24"/>
        </w:rPr>
        <w:br/>
      </w:r>
      <w:r w:rsidR="0034244A" w:rsidRPr="003159CF">
        <w:rPr>
          <w:szCs w:val="24"/>
        </w:rPr>
        <w:t>M</w:t>
      </w:r>
      <w:r w:rsidRPr="003159CF">
        <w:rPr>
          <w:szCs w:val="24"/>
        </w:rPr>
        <w:t xml:space="preserve">andatet </w:t>
      </w:r>
      <w:r w:rsidR="0034244A" w:rsidRPr="003159CF">
        <w:rPr>
          <w:szCs w:val="24"/>
        </w:rPr>
        <w:t xml:space="preserve">for konseptfasen </w:t>
      </w:r>
      <w:r w:rsidRPr="003159CF">
        <w:rPr>
          <w:szCs w:val="24"/>
        </w:rPr>
        <w:t>mottas av det godkjennende organ</w:t>
      </w:r>
      <w:r w:rsidR="00A35910" w:rsidRPr="003159CF">
        <w:rPr>
          <w:szCs w:val="24"/>
        </w:rPr>
        <w:t>et</w:t>
      </w:r>
      <w:r w:rsidRPr="003159CF">
        <w:rPr>
          <w:szCs w:val="24"/>
        </w:rPr>
        <w:t xml:space="preserve"> i virksomheten, ofte </w:t>
      </w:r>
      <w:r w:rsidR="0034244A" w:rsidRPr="003159CF">
        <w:rPr>
          <w:szCs w:val="24"/>
        </w:rPr>
        <w:t>virksomhetsledelsen</w:t>
      </w:r>
      <w:r w:rsidR="00F17AEC" w:rsidRPr="003159CF">
        <w:rPr>
          <w:szCs w:val="24"/>
        </w:rPr>
        <w:t xml:space="preserve">. </w:t>
      </w:r>
      <w:r w:rsidRPr="003159CF">
        <w:rPr>
          <w:szCs w:val="24"/>
        </w:rPr>
        <w:t xml:space="preserve">Dokumentet signeres </w:t>
      </w:r>
      <w:r w:rsidR="00E3543F" w:rsidRPr="003159CF">
        <w:rPr>
          <w:szCs w:val="24"/>
        </w:rPr>
        <w:t xml:space="preserve">ved BP1 </w:t>
      </w:r>
      <w:r w:rsidRPr="003159CF">
        <w:rPr>
          <w:szCs w:val="24"/>
        </w:rPr>
        <w:t>som en endelig bekreftelse på at innholdet er godkjent og er forankret i ledelsen.</w:t>
      </w:r>
    </w:p>
    <w:p w:rsidR="0034244A" w:rsidRPr="00076799" w:rsidRDefault="0034244A" w:rsidP="00076799">
      <w:pPr>
        <w:rPr>
          <w:szCs w:val="24"/>
        </w:rPr>
      </w:pPr>
    </w:p>
    <w:p w:rsidR="009473C9" w:rsidRPr="00E96766" w:rsidRDefault="009473C9" w:rsidP="009473C9">
      <w:pPr>
        <w:pStyle w:val="MPBrdtekst"/>
        <w:rPr>
          <w:lang w:val="nb-NO"/>
        </w:rPr>
      </w:pPr>
      <w:r w:rsidRPr="00E96766">
        <w:rPr>
          <w:noProof/>
          <w:lang w:val="nb-NO" w:eastAsia="nb-NO"/>
        </w:rPr>
        <w:drawing>
          <wp:inline distT="0" distB="0" distL="0" distR="0" wp14:anchorId="7CE9880F" wp14:editId="261592D3">
            <wp:extent cx="5731510" cy="8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38946" r="10746" b="42449"/>
                    <a:stretch/>
                  </pic:blipFill>
                  <pic:spPr bwMode="auto"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F09BD" w:rsidRPr="00B60355" w:rsidRDefault="00B60355">
      <w:pPr>
        <w:rPr>
          <w:color w:val="FF0000"/>
        </w:rPr>
      </w:pPr>
      <w:r w:rsidRPr="00B60355">
        <w:rPr>
          <w:color w:val="FF0000"/>
        </w:rPr>
        <w:t>Ny figur ifm versjon 3.0</w:t>
      </w:r>
    </w:p>
    <w:sectPr w:rsidR="008F09BD" w:rsidRPr="00B60355" w:rsidSect="00F438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1CC" w:rsidRDefault="004541CC">
      <w:r>
        <w:separator/>
      </w:r>
    </w:p>
  </w:endnote>
  <w:endnote w:type="continuationSeparator" w:id="0">
    <w:p w:rsidR="004541CC" w:rsidRDefault="0045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74B" w:rsidRPr="007E274B" w:rsidRDefault="007E274B" w:rsidP="007E274B">
    <w:pPr>
      <w:tabs>
        <w:tab w:val="center" w:pos="4536"/>
        <w:tab w:val="right" w:pos="9072"/>
      </w:tabs>
      <w:rPr>
        <w:rFonts w:ascii="Calibri" w:hAnsi="Calibri"/>
      </w:rPr>
    </w:pPr>
    <w:r w:rsidRPr="007E274B">
      <w:rPr>
        <w:rFonts w:ascii="Calibri" w:hAnsi="Calibri"/>
      </w:rPr>
      <w:tab/>
      <w:t>Difis</w:t>
    </w:r>
    <w:r w:rsidR="00ED3B12">
      <w:rPr>
        <w:rFonts w:ascii="Calibri" w:hAnsi="Calibri"/>
      </w:rPr>
      <w:t xml:space="preserve"> mal for M</w:t>
    </w:r>
    <w:r w:rsidR="00D506CF">
      <w:rPr>
        <w:rFonts w:ascii="Calibri" w:hAnsi="Calibri"/>
      </w:rPr>
      <w:t>andat</w:t>
    </w:r>
    <w:r w:rsidR="00ED3B12">
      <w:rPr>
        <w:rFonts w:ascii="Calibri" w:hAnsi="Calibri"/>
      </w:rPr>
      <w:t xml:space="preserve"> for konseptfasen</w:t>
    </w:r>
    <w:r w:rsidR="00B60355">
      <w:rPr>
        <w:rFonts w:ascii="Calibri" w:hAnsi="Calibri"/>
      </w:rPr>
      <w:t>, versjon 2.6</w:t>
    </w:r>
    <w:bookmarkStart w:id="11" w:name="_GoBack"/>
    <w:bookmarkEnd w:id="11"/>
    <w:r w:rsidR="00FE3923">
      <w:rPr>
        <w:rFonts w:ascii="Calibri" w:hAnsi="Calibri"/>
      </w:rPr>
      <w:t>.4</w:t>
    </w:r>
    <w:r w:rsidR="00B36128">
      <w:rPr>
        <w:rFonts w:ascii="Calibri" w:hAnsi="Calibri"/>
      </w:rPr>
      <w:t xml:space="preserve"> </w:t>
    </w:r>
    <w:r w:rsidRPr="007E274B">
      <w:rPr>
        <w:rFonts w:ascii="Calibri" w:hAnsi="Calibri"/>
      </w:rPr>
      <w:t xml:space="preserve"> – http://www. prosjektveiviseren.no</w:t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fldChar w:fldCharType="begin"/>
    </w:r>
    <w:r w:rsidRPr="007E274B">
      <w:rPr>
        <w:rFonts w:ascii="Calibri" w:hAnsi="Calibri"/>
      </w:rPr>
      <w:instrText xml:space="preserve"> PAGE  \* Arabic  \* MERGEFORMAT </w:instrText>
    </w:r>
    <w:r w:rsidRPr="007E274B">
      <w:rPr>
        <w:rFonts w:ascii="Calibri" w:hAnsi="Calibri"/>
      </w:rPr>
      <w:fldChar w:fldCharType="separate"/>
    </w:r>
    <w:r w:rsidR="00ED3B12">
      <w:rPr>
        <w:rFonts w:ascii="Calibri" w:hAnsi="Calibri"/>
        <w:noProof/>
      </w:rPr>
      <w:t>1</w:t>
    </w:r>
    <w:r w:rsidRPr="007E274B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1CC" w:rsidRDefault="004541CC">
      <w:r>
        <w:separator/>
      </w:r>
    </w:p>
  </w:footnote>
  <w:footnote w:type="continuationSeparator" w:id="0">
    <w:p w:rsidR="004541CC" w:rsidRDefault="00454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BD" w:rsidRPr="00420457" w:rsidRDefault="008F09BD" w:rsidP="00955325">
    <w:pPr>
      <w:pStyle w:val="Top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3D" w:rsidRDefault="0099223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256.85pt;height:130.05pt" o:bullet="t">
        <v:imagedata r:id="rId1" o:title="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4075"/>
    <w:multiLevelType w:val="hybridMultilevel"/>
    <w:tmpl w:val="F1C2432E"/>
    <w:lvl w:ilvl="0" w:tplc="8C8AF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2C9"/>
    <w:rsid w:val="00020E6A"/>
    <w:rsid w:val="00032EAE"/>
    <w:rsid w:val="00034E87"/>
    <w:rsid w:val="00050EE1"/>
    <w:rsid w:val="00060469"/>
    <w:rsid w:val="00076799"/>
    <w:rsid w:val="0009060C"/>
    <w:rsid w:val="000D2EE4"/>
    <w:rsid w:val="000D47BC"/>
    <w:rsid w:val="000D5E14"/>
    <w:rsid w:val="000E176C"/>
    <w:rsid w:val="000E60B2"/>
    <w:rsid w:val="0011012D"/>
    <w:rsid w:val="00125A8B"/>
    <w:rsid w:val="00142C6E"/>
    <w:rsid w:val="001628E6"/>
    <w:rsid w:val="00174E75"/>
    <w:rsid w:val="00181B82"/>
    <w:rsid w:val="001C0EA8"/>
    <w:rsid w:val="001C5668"/>
    <w:rsid w:val="001C6D68"/>
    <w:rsid w:val="001F0A26"/>
    <w:rsid w:val="001F0EA9"/>
    <w:rsid w:val="002066BF"/>
    <w:rsid w:val="00246372"/>
    <w:rsid w:val="00252D8A"/>
    <w:rsid w:val="0026137C"/>
    <w:rsid w:val="002636D1"/>
    <w:rsid w:val="00263C85"/>
    <w:rsid w:val="00270EC7"/>
    <w:rsid w:val="00292F81"/>
    <w:rsid w:val="002A15A3"/>
    <w:rsid w:val="002A19BC"/>
    <w:rsid w:val="002A3194"/>
    <w:rsid w:val="002A7B7B"/>
    <w:rsid w:val="002B2814"/>
    <w:rsid w:val="002C7910"/>
    <w:rsid w:val="002C7EED"/>
    <w:rsid w:val="002D373E"/>
    <w:rsid w:val="002E595E"/>
    <w:rsid w:val="002F3CA7"/>
    <w:rsid w:val="00307D6E"/>
    <w:rsid w:val="003159CF"/>
    <w:rsid w:val="0032129D"/>
    <w:rsid w:val="00322D4D"/>
    <w:rsid w:val="00323DE8"/>
    <w:rsid w:val="0034244A"/>
    <w:rsid w:val="003527D9"/>
    <w:rsid w:val="00356542"/>
    <w:rsid w:val="00386627"/>
    <w:rsid w:val="00386758"/>
    <w:rsid w:val="003E28C9"/>
    <w:rsid w:val="003F458A"/>
    <w:rsid w:val="004070B6"/>
    <w:rsid w:val="004125E0"/>
    <w:rsid w:val="00420457"/>
    <w:rsid w:val="004325CA"/>
    <w:rsid w:val="0043524E"/>
    <w:rsid w:val="00451474"/>
    <w:rsid w:val="004541CC"/>
    <w:rsid w:val="00455711"/>
    <w:rsid w:val="00475105"/>
    <w:rsid w:val="004802EE"/>
    <w:rsid w:val="0048188A"/>
    <w:rsid w:val="00483F7B"/>
    <w:rsid w:val="00496E40"/>
    <w:rsid w:val="004A20E6"/>
    <w:rsid w:val="004C54D2"/>
    <w:rsid w:val="004D0BA9"/>
    <w:rsid w:val="004D1A9D"/>
    <w:rsid w:val="004D70D8"/>
    <w:rsid w:val="004D7B0F"/>
    <w:rsid w:val="004E33E3"/>
    <w:rsid w:val="00526167"/>
    <w:rsid w:val="00553722"/>
    <w:rsid w:val="005553A6"/>
    <w:rsid w:val="00566684"/>
    <w:rsid w:val="005A07A6"/>
    <w:rsid w:val="005A10D5"/>
    <w:rsid w:val="005A2DE9"/>
    <w:rsid w:val="006027AC"/>
    <w:rsid w:val="00666ED6"/>
    <w:rsid w:val="00670EA9"/>
    <w:rsid w:val="00694615"/>
    <w:rsid w:val="006C0B8A"/>
    <w:rsid w:val="006E2CA9"/>
    <w:rsid w:val="00706A0A"/>
    <w:rsid w:val="00735D9B"/>
    <w:rsid w:val="007668FB"/>
    <w:rsid w:val="00777313"/>
    <w:rsid w:val="007A3E83"/>
    <w:rsid w:val="007A4AB7"/>
    <w:rsid w:val="007A60CF"/>
    <w:rsid w:val="007A6A93"/>
    <w:rsid w:val="007B53E3"/>
    <w:rsid w:val="007E0EF9"/>
    <w:rsid w:val="007E180A"/>
    <w:rsid w:val="007E274B"/>
    <w:rsid w:val="008052C9"/>
    <w:rsid w:val="008145DA"/>
    <w:rsid w:val="0081468E"/>
    <w:rsid w:val="00832EF5"/>
    <w:rsid w:val="00851812"/>
    <w:rsid w:val="00864E98"/>
    <w:rsid w:val="00872A4C"/>
    <w:rsid w:val="0087398A"/>
    <w:rsid w:val="008858FD"/>
    <w:rsid w:val="0089006A"/>
    <w:rsid w:val="008A259B"/>
    <w:rsid w:val="008E6A5C"/>
    <w:rsid w:val="008F09BD"/>
    <w:rsid w:val="009007B4"/>
    <w:rsid w:val="00911897"/>
    <w:rsid w:val="00916569"/>
    <w:rsid w:val="00933315"/>
    <w:rsid w:val="009371A8"/>
    <w:rsid w:val="00942157"/>
    <w:rsid w:val="009473C9"/>
    <w:rsid w:val="00955325"/>
    <w:rsid w:val="00956525"/>
    <w:rsid w:val="009856AD"/>
    <w:rsid w:val="0099061C"/>
    <w:rsid w:val="0099223D"/>
    <w:rsid w:val="009C3988"/>
    <w:rsid w:val="009C3AD5"/>
    <w:rsid w:val="009C5EFF"/>
    <w:rsid w:val="009E7A96"/>
    <w:rsid w:val="009F68AB"/>
    <w:rsid w:val="00A070D9"/>
    <w:rsid w:val="00A35910"/>
    <w:rsid w:val="00A6695D"/>
    <w:rsid w:val="00A76A13"/>
    <w:rsid w:val="00AC3E9D"/>
    <w:rsid w:val="00AC616A"/>
    <w:rsid w:val="00AF71E1"/>
    <w:rsid w:val="00AF7E84"/>
    <w:rsid w:val="00B01873"/>
    <w:rsid w:val="00B02461"/>
    <w:rsid w:val="00B36128"/>
    <w:rsid w:val="00B42374"/>
    <w:rsid w:val="00B60355"/>
    <w:rsid w:val="00BA3B38"/>
    <w:rsid w:val="00BA5028"/>
    <w:rsid w:val="00BB7651"/>
    <w:rsid w:val="00BC1EAD"/>
    <w:rsid w:val="00BC2692"/>
    <w:rsid w:val="00BD2A86"/>
    <w:rsid w:val="00BD5B77"/>
    <w:rsid w:val="00BE2FD6"/>
    <w:rsid w:val="00BE37DF"/>
    <w:rsid w:val="00C61F7B"/>
    <w:rsid w:val="00C67F17"/>
    <w:rsid w:val="00C770DD"/>
    <w:rsid w:val="00CA32A6"/>
    <w:rsid w:val="00CA4556"/>
    <w:rsid w:val="00CB3D9D"/>
    <w:rsid w:val="00CC538A"/>
    <w:rsid w:val="00CD16F3"/>
    <w:rsid w:val="00CD1F2E"/>
    <w:rsid w:val="00CD7999"/>
    <w:rsid w:val="00CE3092"/>
    <w:rsid w:val="00D21709"/>
    <w:rsid w:val="00D2578F"/>
    <w:rsid w:val="00D3635B"/>
    <w:rsid w:val="00D506CF"/>
    <w:rsid w:val="00D62437"/>
    <w:rsid w:val="00D646C1"/>
    <w:rsid w:val="00D71EB4"/>
    <w:rsid w:val="00D76C16"/>
    <w:rsid w:val="00D822C0"/>
    <w:rsid w:val="00DA27E6"/>
    <w:rsid w:val="00DA4C50"/>
    <w:rsid w:val="00DC2876"/>
    <w:rsid w:val="00DE64F6"/>
    <w:rsid w:val="00E11717"/>
    <w:rsid w:val="00E14758"/>
    <w:rsid w:val="00E14B4B"/>
    <w:rsid w:val="00E27A81"/>
    <w:rsid w:val="00E332AD"/>
    <w:rsid w:val="00E3543F"/>
    <w:rsid w:val="00E4074B"/>
    <w:rsid w:val="00E42373"/>
    <w:rsid w:val="00E42871"/>
    <w:rsid w:val="00E560BF"/>
    <w:rsid w:val="00E56D24"/>
    <w:rsid w:val="00E57107"/>
    <w:rsid w:val="00E859CC"/>
    <w:rsid w:val="00EC11FF"/>
    <w:rsid w:val="00ED3B12"/>
    <w:rsid w:val="00EE25F0"/>
    <w:rsid w:val="00EF1582"/>
    <w:rsid w:val="00EF5CD7"/>
    <w:rsid w:val="00F17AEC"/>
    <w:rsid w:val="00F327BA"/>
    <w:rsid w:val="00F43852"/>
    <w:rsid w:val="00F44016"/>
    <w:rsid w:val="00F764B7"/>
    <w:rsid w:val="00F771E5"/>
    <w:rsid w:val="00FA0376"/>
    <w:rsid w:val="00FB1FA3"/>
    <w:rsid w:val="00FB2B3B"/>
    <w:rsid w:val="00FC0F2F"/>
    <w:rsid w:val="00FC6A82"/>
    <w:rsid w:val="00FD7DD9"/>
    <w:rsid w:val="00FE3923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39A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125E0"/>
    <w:pPr>
      <w:spacing w:before="240"/>
    </w:pPr>
    <w:rPr>
      <w:sz w:val="24"/>
    </w:rPr>
  </w:style>
  <w:style w:type="paragraph" w:styleId="Overskrift1">
    <w:name w:val="heading 1"/>
    <w:basedOn w:val="Normal"/>
    <w:next w:val="Normal"/>
    <w:qFormat/>
    <w:rsid w:val="00076799"/>
    <w:pPr>
      <w:keepNext/>
      <w:numPr>
        <w:numId w:val="1"/>
      </w:numPr>
      <w:spacing w:after="60"/>
      <w:outlineLvl w:val="0"/>
    </w:pPr>
    <w:rPr>
      <w:rFonts w:ascii="Arial" w:hAnsi="Arial"/>
      <w:b/>
      <w:caps/>
      <w:kern w:val="28"/>
      <w:sz w:val="28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  <w:style w:type="paragraph" w:customStyle="1" w:styleId="Prosjekttabell-overskrift">
    <w:name w:val="Prosjekttabell - overskrift"/>
    <w:next w:val="Prosjekttabell-brdtekst"/>
    <w:qFormat/>
    <w:rsid w:val="00076799"/>
    <w:pPr>
      <w:spacing w:before="60"/>
    </w:pPr>
    <w:rPr>
      <w:rFonts w:ascii="Arial" w:hAnsi="Arial"/>
      <w:b/>
      <w:color w:val="000000"/>
    </w:rPr>
  </w:style>
  <w:style w:type="paragraph" w:customStyle="1" w:styleId="Prosjekttabell-brdtekst">
    <w:name w:val="Prosjekttabell - brødtekst"/>
    <w:basedOn w:val="Prosjekttabell-overskrift"/>
    <w:qFormat/>
    <w:rsid w:val="00076799"/>
    <w:rPr>
      <w:rFonts w:ascii="Times New Roman" w:hAnsi="Times New Roman"/>
      <w:b w:val="0"/>
    </w:rPr>
  </w:style>
  <w:style w:type="paragraph" w:customStyle="1" w:styleId="Hjelpetekst">
    <w:name w:val="Hjelpetekst"/>
    <w:basedOn w:val="Normal"/>
    <w:next w:val="Normal"/>
    <w:qFormat/>
    <w:rsid w:val="00483F7B"/>
    <w:rPr>
      <w:color w:val="7F7F7F" w:themeColor="text1" w:themeTint="80"/>
    </w:r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87398A"/>
    <w:rPr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327B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F327B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327BA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F32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346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351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860EB8D0A6C41A489350A1AED607DCA8" ma:contentTypeVersion="48" ma:contentTypeDescription="Opprett et nytt dokument." ma:contentTypeScope="" ma:versionID="e8cce5c97d0f6d1d73b99cec536b5027">
  <xsd:schema xmlns:xsd="http://www.w3.org/2001/XMLSchema" xmlns:xs="http://www.w3.org/2001/XMLSchema" xmlns:p="http://schemas.microsoft.com/office/2006/metadata/properties" xmlns:ns1="fcde26a5-0f5e-4ce4-9c4e-5d7667e77a32" xmlns:ns3="6242508b-47dd-4228-87f2-8f4c54fa3af7" targetNamespace="http://schemas.microsoft.com/office/2006/metadata/properties" ma:root="true" ma:fieldsID="bb6ba19d300d22229c9e3f2e03597c49" ns1:_="" ns3:_="">
    <xsd:import namespace="fcde26a5-0f5e-4ce4-9c4e-5d7667e77a32"/>
    <xsd:import namespace="6242508b-47dd-4228-87f2-8f4c54fa3af7"/>
    <xsd:element name="properties">
      <xsd:complexType>
        <xsd:sequence>
          <xsd:element name="documentManagement">
            <xsd:complexType>
              <xsd:all>
                <xsd:element ref="ns1:j25543a5815d485da9a5e0773ad762e9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e26a5-0f5e-4ce4-9c4e-5d7667e77a32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nillable="true" ma:taxonomy="true" ma:internalName="j25543a5815d485da9a5e0773ad762e9" ma:taxonomyFieldName="GtProjectPhase" ma:displayName="Fase" ma:indexed="true" ma:default="" ma:fieldId="{325543a5-815d-485d-a9a5-e0773ad762e9}" ma:sspId="a08c65c3-98d0-478f-a073-d98dd80897ac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2508b-47dd-4228-87f2-8f4c54fa3af7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7e6ed586-3813-4ab9-91a6-95e7318c1a1f}" ma:internalName="TaxCatchAll" ma:showField="CatchAllData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7e6ed586-3813-4ab9-91a6-95e7318c1a1f}" ma:internalName="TaxCatchAllLabel" ma:readOnly="true" ma:showField="CatchAllDataLabel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25543a5815d485da9a5e0773ad762e9 xmlns="fcde26a5-0f5e-4ce4-9c4e-5d7667e77a32">
      <Terms xmlns="http://schemas.microsoft.com/office/infopath/2007/PartnerControls">
        <TermInfo xmlns="http://schemas.microsoft.com/office/infopath/2007/PartnerControls">
          <TermName xmlns="http://schemas.microsoft.com/office/infopath/2007/PartnerControls">Konsept</TermName>
          <TermId xmlns="http://schemas.microsoft.com/office/infopath/2007/PartnerControls">99e85650-33de-4af4-b8db-edffbc8a310b</TermId>
        </TermInfo>
      </Terms>
    </j25543a5815d485da9a5e0773ad762e9>
    <TaxCatchAll xmlns="6242508b-47dd-4228-87f2-8f4c54fa3af7">
      <Value>4</Value>
    </TaxCatchAll>
  </documentManagement>
</p:properties>
</file>

<file path=customXml/itemProps1.xml><?xml version="1.0" encoding="utf-8"?>
<ds:datastoreItem xmlns:ds="http://schemas.openxmlformats.org/officeDocument/2006/customXml" ds:itemID="{1634ADBB-7231-4B71-9EFB-12FF4BF2E0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F1F1B0-31A2-476D-8C77-1C878FEF46F0}"/>
</file>

<file path=customXml/itemProps3.xml><?xml version="1.0" encoding="utf-8"?>
<ds:datastoreItem xmlns:ds="http://schemas.openxmlformats.org/officeDocument/2006/customXml" ds:itemID="{B3DF32B2-7779-4BBC-B64B-46B8C689EE63}"/>
</file>

<file path=customXml/itemProps4.xml><?xml version="1.0" encoding="utf-8"?>
<ds:datastoreItem xmlns:ds="http://schemas.openxmlformats.org/officeDocument/2006/customXml" ds:itemID="{549C44EC-68B6-4205-96C2-D7F534567869}"/>
</file>

<file path=docProps/app.xml><?xml version="1.0" encoding="utf-8"?>
<Properties xmlns="http://schemas.openxmlformats.org/officeDocument/2006/extended-properties" xmlns:vt="http://schemas.openxmlformats.org/officeDocument/2006/docPropsVTypes">
  <Template>FFAEDB92</Template>
  <TotalTime>0</TotalTime>
  <Pages>5</Pages>
  <Words>757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2017-03-09T07:25:00Z</dcterms:created>
  <dcterms:modified xsi:type="dcterms:W3CDTF">2017-03-22T14:47:00Z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0x010100293FDE3FCADA480B9A77BBDAD7DFA28C0100860EB8D0A6C41A489350A1AED607DCA8</vt:lpwstr>
  </property>
  <property fmtid="{D5CDD505-2E9C-101B-9397-08002B2CF9AE}" pid="3" name="GtProjectPhase">
    <vt:lpwstr>4;#Konsept|99e85650-33de-4af4-b8db-edffbc8a310b</vt:lpwstr>
  </property>
</Properties>
</file>